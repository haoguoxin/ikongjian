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AD" w:rsidRPr="00141076" w:rsidRDefault="00E347AD" w:rsidP="001D6623">
      <w:pPr>
        <w:pStyle w:val="NCSubheadings"/>
        <w:spacing w:line="360" w:lineRule="auto"/>
        <w:rPr>
          <w:rFonts w:ascii="微软雅黑" w:eastAsia="微软雅黑" w:hAnsi="微软雅黑" w:cs="Arial"/>
          <w:color w:val="000000"/>
          <w:sz w:val="21"/>
          <w:szCs w:val="21"/>
          <w:lang w:val="en-US" w:eastAsia="zh-CN"/>
        </w:rPr>
      </w:pP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634624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313055</wp:posOffset>
                </wp:positionV>
                <wp:extent cx="6057900" cy="1769110"/>
                <wp:effectExtent l="0" t="0" r="0" b="254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6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C3A" w:rsidRDefault="007577BE" w:rsidP="00E347AD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爱空间</w:t>
                            </w:r>
                            <w:proofErr w:type="gramEnd"/>
                            <w:r w:rsidR="00EB2C3A" w:rsidRPr="003F2FE7"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-</w:t>
                            </w:r>
                            <w:r w:rsidRPr="007577BE"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资讯频道PC资讯攻略首页优化方案</w:t>
                            </w:r>
                          </w:p>
                          <w:p w:rsidR="00EB2C3A" w:rsidRPr="00AD339A" w:rsidRDefault="007577BE" w:rsidP="00E347AD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ikongjian.com</w:t>
                            </w:r>
                          </w:p>
                          <w:p w:rsidR="00EB2C3A" w:rsidRPr="00AD339A" w:rsidRDefault="00EB2C3A" w:rsidP="00E347AD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2"/>
                                <w:lang w:eastAsia="zh-CN"/>
                              </w:rPr>
                            </w:pPr>
                            <w:r w:rsidRPr="00AD339A"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2"/>
                                <w:lang w:eastAsia="zh-CN"/>
                              </w:rPr>
                              <w:t>2016</w:t>
                            </w:r>
                            <w:r w:rsidRPr="00AD339A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32"/>
                                <w:lang w:eastAsia="zh-CN"/>
                              </w:rPr>
                              <w:t>年</w:t>
                            </w:r>
                            <w:r w:rsidR="007577BE"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2"/>
                                <w:lang w:eastAsia="zh-CN"/>
                              </w:rPr>
                              <w:t>11</w:t>
                            </w:r>
                            <w:r w:rsidRPr="00AD339A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32"/>
                                <w:lang w:eastAsia="zh-CN"/>
                              </w:rPr>
                              <w:t>月</w:t>
                            </w:r>
                            <w:r w:rsidR="00F404F8"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2"/>
                                <w:lang w:eastAsia="zh-CN"/>
                              </w:rPr>
                              <w:t>28</w:t>
                            </w:r>
                            <w:r w:rsidRPr="00AD339A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32"/>
                                <w:lang w:eastAsia="zh-CN"/>
                              </w:rPr>
                              <w:t>日</w:t>
                            </w:r>
                          </w:p>
                          <w:p w:rsidR="00EB2C3A" w:rsidRPr="00FF3194" w:rsidRDefault="00EB2C3A" w:rsidP="00E347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65.4pt;margin-top:24.65pt;width:477pt;height:1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altgIAALs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" filled="f" stroked="f">
                <v:textbox>
                  <w:txbxContent>
                    <w:p w:rsidR="00EB2C3A" w:rsidRDefault="007577BE" w:rsidP="00E347AD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爱空间</w:t>
                      </w:r>
                      <w:proofErr w:type="gramEnd"/>
                      <w:r w:rsidR="00EB2C3A" w:rsidRPr="003F2FE7"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-</w:t>
                      </w:r>
                      <w:r w:rsidRPr="007577BE"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资讯频道PC资讯攻略首页优化方案</w:t>
                      </w:r>
                    </w:p>
                    <w:p w:rsidR="00EB2C3A" w:rsidRPr="00AD339A" w:rsidRDefault="007577BE" w:rsidP="00E347AD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ikongjian.com</w:t>
                      </w:r>
                    </w:p>
                    <w:p w:rsidR="00EB2C3A" w:rsidRPr="00AD339A" w:rsidRDefault="00EB2C3A" w:rsidP="00E347AD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2"/>
                          <w:lang w:eastAsia="zh-CN"/>
                        </w:rPr>
                      </w:pPr>
                      <w:r w:rsidRPr="00AD339A"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2"/>
                          <w:lang w:eastAsia="zh-CN"/>
                        </w:rPr>
                        <w:t>2016</w:t>
                      </w:r>
                      <w:r w:rsidRPr="00AD339A">
                        <w:rPr>
                          <w:rFonts w:ascii="微软雅黑" w:eastAsia="微软雅黑" w:hAnsi="微软雅黑" w:cs="Arial" w:hint="eastAsia"/>
                          <w:color w:val="FFFFFF"/>
                          <w:sz w:val="32"/>
                          <w:lang w:eastAsia="zh-CN"/>
                        </w:rPr>
                        <w:t>年</w:t>
                      </w:r>
                      <w:r w:rsidR="007577BE"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2"/>
                          <w:lang w:eastAsia="zh-CN"/>
                        </w:rPr>
                        <w:t>11</w:t>
                      </w:r>
                      <w:r w:rsidRPr="00AD339A">
                        <w:rPr>
                          <w:rFonts w:ascii="微软雅黑" w:eastAsia="微软雅黑" w:hAnsi="微软雅黑" w:cs="Arial" w:hint="eastAsia"/>
                          <w:color w:val="FFFFFF"/>
                          <w:sz w:val="32"/>
                          <w:lang w:eastAsia="zh-CN"/>
                        </w:rPr>
                        <w:t>月</w:t>
                      </w:r>
                      <w:r w:rsidR="00F404F8"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2"/>
                          <w:lang w:eastAsia="zh-CN"/>
                        </w:rPr>
                        <w:t>28</w:t>
                      </w:r>
                      <w:r w:rsidRPr="00AD339A">
                        <w:rPr>
                          <w:rFonts w:ascii="微软雅黑" w:eastAsia="微软雅黑" w:hAnsi="微软雅黑" w:cs="Arial" w:hint="eastAsia"/>
                          <w:color w:val="FFFFFF"/>
                          <w:sz w:val="32"/>
                          <w:lang w:eastAsia="zh-CN"/>
                        </w:rPr>
                        <w:t>日</w:t>
                      </w:r>
                    </w:p>
                    <w:p w:rsidR="00EB2C3A" w:rsidRPr="00FF3194" w:rsidRDefault="00EB2C3A" w:rsidP="00E347AD"/>
                  </w:txbxContent>
                </v:textbox>
              </v:shape>
            </w:pict>
          </mc:Fallback>
        </mc:AlternateContent>
      </w: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173355</wp:posOffset>
                </wp:positionV>
                <wp:extent cx="7886700" cy="209804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2098040"/>
                        </a:xfrm>
                        <a:prstGeom prst="rect">
                          <a:avLst/>
                        </a:prstGeom>
                        <a:solidFill>
                          <a:srgbClr val="5E82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6D20D" id="Rectangle 6" o:spid="_x0000_s1026" style="position:absolute;left:0;text-align:left;margin-left:-56.8pt;margin-top:13.65pt;width:621pt;height:165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" fillcolor="#5e82ab" stroked="f"/>
            </w:pict>
          </mc:Fallback>
        </mc:AlternateContent>
      </w: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E347AD" w:rsidP="001D6623">
      <w:pPr>
        <w:spacing w:line="360" w:lineRule="auto"/>
        <w:ind w:left="900"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634624" w:rsidP="00AD339A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4935855</wp:posOffset>
                </wp:positionV>
                <wp:extent cx="7886700" cy="8001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C3A" w:rsidRDefault="00EB2C3A" w:rsidP="00E347AD">
                            <w:pPr>
                              <w:pStyle w:val="a5"/>
                              <w:pBdr>
                                <w:bottom w:val="single" w:sz="2" w:space="1" w:color="ADADAD"/>
                                <w:between w:val="single" w:sz="2" w:space="1" w:color="ADADAD"/>
                              </w:pBdr>
                              <w:tabs>
                                <w:tab w:val="left" w:pos="6300"/>
                                <w:tab w:val="right" w:pos="9000"/>
                              </w:tabs>
                              <w:spacing w:before="60" w:after="60"/>
                              <w:ind w:right="-9"/>
                              <w:jc w:val="left"/>
                              <w:rPr>
                                <w:b/>
                                <w:color w:val="ADADAD"/>
                                <w:sz w:val="20"/>
                              </w:rPr>
                            </w:pPr>
                          </w:p>
                          <w:p w:rsidR="00EB2C3A" w:rsidRDefault="00EB2C3A" w:rsidP="00E347AD">
                            <w:pPr>
                              <w:tabs>
                                <w:tab w:val="right" w:pos="10620"/>
                              </w:tabs>
                              <w:ind w:left="180" w:firstLine="1980"/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tab/>
                              <w:t>CONFIDENTIAL / ©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t>Netconcepts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t xml:space="preserve"> LTD / </w:t>
                            </w: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instrText xml:space="preserve"> DATE \@ "MMMM d, yyyy" \* MERGEFORMAT </w:instrText>
                            </w: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fldChar w:fldCharType="separate"/>
                            </w:r>
                            <w:r w:rsidR="00F404F8">
                              <w:rPr>
                                <w:rFonts w:ascii="Arial" w:hAnsi="Arial"/>
                                <w:noProof/>
                                <w:color w:val="ADADAD"/>
                                <w:sz w:val="18"/>
                              </w:rPr>
                              <w:t>November 28, 2016</w:t>
                            </w: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fldChar w:fldCharType="end"/>
                            </w:r>
                          </w:p>
                          <w:p w:rsidR="00EB2C3A" w:rsidRDefault="00EB2C3A" w:rsidP="00E347AD">
                            <w:pPr>
                              <w:tabs>
                                <w:tab w:val="right" w:pos="10620"/>
                              </w:tabs>
                              <w:ind w:firstLine="180"/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61.75pt;margin-top:388.65pt;width:621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d1uQ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" filled="f" stroked="f">
                <v:textbox>
                  <w:txbxContent>
                    <w:p w:rsidR="00EB2C3A" w:rsidRDefault="00EB2C3A" w:rsidP="00E347AD">
                      <w:pPr>
                        <w:pStyle w:val="a5"/>
                        <w:pBdr>
                          <w:bottom w:val="single" w:sz="2" w:space="1" w:color="ADADAD"/>
                          <w:between w:val="single" w:sz="2" w:space="1" w:color="ADADAD"/>
                        </w:pBdr>
                        <w:tabs>
                          <w:tab w:val="left" w:pos="6300"/>
                          <w:tab w:val="right" w:pos="9000"/>
                        </w:tabs>
                        <w:spacing w:before="60" w:after="60"/>
                        <w:ind w:right="-9"/>
                        <w:jc w:val="left"/>
                        <w:rPr>
                          <w:b/>
                          <w:color w:val="ADADAD"/>
                          <w:sz w:val="20"/>
                        </w:rPr>
                      </w:pPr>
                    </w:p>
                    <w:p w:rsidR="00EB2C3A" w:rsidRDefault="00EB2C3A" w:rsidP="00E347AD">
                      <w:pPr>
                        <w:tabs>
                          <w:tab w:val="right" w:pos="10620"/>
                        </w:tabs>
                        <w:ind w:left="180" w:firstLine="1980"/>
                        <w:rPr>
                          <w:rFonts w:ascii="Arial" w:hAnsi="Arial"/>
                          <w:color w:val="ADADAD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tab/>
                        <w:t>CONFIDENTIAL / ©</w:t>
                      </w:r>
                      <w:proofErr w:type="spellStart"/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t>Netconcepts</w:t>
                      </w:r>
                      <w:proofErr w:type="spellEnd"/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t xml:space="preserve"> LTD / </w:t>
                      </w: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instrText xml:space="preserve"> DATE \@ "MMMM d, yyyy" \* MERGEFORMAT </w:instrText>
                      </w: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fldChar w:fldCharType="separate"/>
                      </w:r>
                      <w:r w:rsidR="00F404F8">
                        <w:rPr>
                          <w:rFonts w:ascii="Arial" w:hAnsi="Arial"/>
                          <w:noProof/>
                          <w:color w:val="ADADAD"/>
                          <w:sz w:val="18"/>
                        </w:rPr>
                        <w:t>November 28, 2016</w:t>
                      </w: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fldChar w:fldCharType="end"/>
                      </w:r>
                    </w:p>
                    <w:p w:rsidR="00EB2C3A" w:rsidRDefault="00EB2C3A" w:rsidP="00E347AD">
                      <w:pPr>
                        <w:tabs>
                          <w:tab w:val="right" w:pos="10620"/>
                        </w:tabs>
                        <w:ind w:firstLine="180"/>
                        <w:rPr>
                          <w:rFonts w:ascii="Arial" w:hAnsi="Arial"/>
                          <w:color w:val="ADADAD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706754</wp:posOffset>
                </wp:positionV>
                <wp:extent cx="7886700" cy="0"/>
                <wp:effectExtent l="0" t="0" r="19050" b="1905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BA553" id="Line 7" o:spid="_x0000_s1026" style="position:absolute;left:0;text-align:left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61.75pt,55.65pt" to="559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" strokecolor="white" strokeweight="1pt"/>
            </w:pict>
          </mc:Fallback>
        </mc:AlternateContent>
      </w:r>
    </w:p>
    <w:p w:rsidR="00E347AD" w:rsidRPr="00141076" w:rsidRDefault="00E347AD" w:rsidP="00AD339A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E347AD" w:rsidP="00AD339A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C408FD" w:rsidP="00AD339A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BD2B00" wp14:editId="742759E4">
                <wp:simplePos x="0" y="0"/>
                <wp:positionH relativeFrom="column">
                  <wp:posOffset>4136390</wp:posOffset>
                </wp:positionH>
                <wp:positionV relativeFrom="paragraph">
                  <wp:posOffset>351790</wp:posOffset>
                </wp:positionV>
                <wp:extent cx="2400300" cy="2352675"/>
                <wp:effectExtent l="0" t="0" r="0" b="9525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C3A" w:rsidRPr="00C408FD" w:rsidRDefault="00EB2C3A" w:rsidP="00E347AD">
                            <w:pPr>
                              <w:spacing w:line="276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b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C408FD">
                              <w:rPr>
                                <w:rFonts w:ascii="微软雅黑" w:eastAsia="微软雅黑" w:hAnsi="微软雅黑" w:cs="Arial"/>
                                <w:b/>
                                <w:color w:val="ADADAD"/>
                                <w:sz w:val="20"/>
                                <w:lang w:eastAsia="zh-CN"/>
                              </w:rPr>
                              <w:t>China</w:t>
                            </w:r>
                          </w:p>
                          <w:p w:rsidR="00EB2C3A" w:rsidRPr="00C408FD" w:rsidRDefault="00EB2C3A" w:rsidP="00E347AD">
                            <w:pPr>
                              <w:spacing w:line="360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北京市朝阳区三丰北里1号楼</w:t>
                            </w:r>
                          </w:p>
                          <w:p w:rsidR="00EB2C3A" w:rsidRPr="00C408FD" w:rsidRDefault="00EB2C3A" w:rsidP="00E347AD">
                            <w:pPr>
                              <w:spacing w:line="360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proofErr w:type="gramStart"/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悠唐国际</w:t>
                            </w:r>
                            <w:proofErr w:type="gramEnd"/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写字楼A座1301-1306</w:t>
                            </w:r>
                          </w:p>
                          <w:p w:rsidR="00EB2C3A" w:rsidRPr="00C408FD" w:rsidRDefault="00EB2C3A" w:rsidP="00E347AD">
                            <w:pPr>
                              <w:spacing w:line="360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C408FD"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  <w:t>邮编：10002</w:t>
                            </w:r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0</w:t>
                            </w:r>
                          </w:p>
                          <w:p w:rsidR="00EB2C3A" w:rsidRDefault="00EB2C3A" w:rsidP="00E347AD">
                            <w:pPr>
                              <w:spacing w:before="120" w:line="360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C408FD"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  <w:t>Phone: +86（010）85</w:t>
                            </w:r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615592</w:t>
                            </w:r>
                          </w:p>
                          <w:p w:rsidR="00AD339A" w:rsidRPr="00411AD1" w:rsidRDefault="00AD339A" w:rsidP="00AD339A">
                            <w:pPr>
                              <w:spacing w:before="120"/>
                              <w:ind w:right="8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411AD1">
                              <w:rPr>
                                <w:rFonts w:ascii="微软雅黑" w:eastAsia="微软雅黑" w:hAnsi="微软雅黑" w:hint="eastAsia"/>
                                <w:b/>
                                <w:color w:val="ADADAD"/>
                                <w:sz w:val="20"/>
                                <w:lang w:eastAsia="zh-CN"/>
                              </w:rPr>
                              <w:t>www.netconcepts.cn</w:t>
                            </w:r>
                          </w:p>
                          <w:p w:rsidR="00AD339A" w:rsidRPr="00C408FD" w:rsidRDefault="00AD339A" w:rsidP="00E347AD">
                            <w:pPr>
                              <w:spacing w:before="120" w:line="360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</w:pPr>
                          </w:p>
                          <w:p w:rsidR="00EB2C3A" w:rsidRPr="00C408FD" w:rsidRDefault="00EB2C3A" w:rsidP="00E347AD">
                            <w:pPr>
                              <w:spacing w:before="120"/>
                              <w:ind w:right="8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ADADAD"/>
                                <w:sz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D2B00" id="Text Box 16" o:spid="_x0000_s1028" type="#_x0000_t202" style="position:absolute;left:0;text-align:left;margin-left:325.7pt;margin-top:27.7pt;width:189pt;height:18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/mb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" filled="f" stroked="f">
                <v:textbox>
                  <w:txbxContent>
                    <w:p w:rsidR="00EB2C3A" w:rsidRPr="00C408FD" w:rsidRDefault="00EB2C3A" w:rsidP="00E347AD">
                      <w:pPr>
                        <w:spacing w:line="276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b/>
                          <w:color w:val="ADADAD"/>
                          <w:sz w:val="20"/>
                          <w:lang w:eastAsia="zh-CN"/>
                        </w:rPr>
                      </w:pPr>
                      <w:r w:rsidRPr="00C408FD">
                        <w:rPr>
                          <w:rFonts w:ascii="微软雅黑" w:eastAsia="微软雅黑" w:hAnsi="微软雅黑" w:cs="Arial"/>
                          <w:b/>
                          <w:color w:val="ADADAD"/>
                          <w:sz w:val="20"/>
                          <w:lang w:eastAsia="zh-CN"/>
                        </w:rPr>
                        <w:t>China</w:t>
                      </w:r>
                    </w:p>
                    <w:p w:rsidR="00EB2C3A" w:rsidRPr="00C408FD" w:rsidRDefault="00EB2C3A" w:rsidP="00E347AD">
                      <w:pPr>
                        <w:spacing w:line="360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</w:pPr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北京市朝阳区三丰北里1号楼</w:t>
                      </w:r>
                    </w:p>
                    <w:p w:rsidR="00EB2C3A" w:rsidRPr="00C408FD" w:rsidRDefault="00EB2C3A" w:rsidP="00E347AD">
                      <w:pPr>
                        <w:spacing w:line="360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</w:pPr>
                      <w:proofErr w:type="gramStart"/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悠唐国际</w:t>
                      </w:r>
                      <w:proofErr w:type="gramEnd"/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写字楼A座1301-1306</w:t>
                      </w:r>
                    </w:p>
                    <w:p w:rsidR="00EB2C3A" w:rsidRPr="00C408FD" w:rsidRDefault="00EB2C3A" w:rsidP="00E347AD">
                      <w:pPr>
                        <w:spacing w:line="360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</w:pPr>
                      <w:r w:rsidRPr="00C408FD"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  <w:t>邮编：10002</w:t>
                      </w:r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0</w:t>
                      </w:r>
                    </w:p>
                    <w:p w:rsidR="00EB2C3A" w:rsidRDefault="00EB2C3A" w:rsidP="00E347AD">
                      <w:pPr>
                        <w:spacing w:before="120" w:line="360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</w:pPr>
                      <w:r w:rsidRPr="00C408FD"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  <w:t>Phone: +86（010）85</w:t>
                      </w:r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615592</w:t>
                      </w:r>
                    </w:p>
                    <w:p w:rsidR="00AD339A" w:rsidRPr="00411AD1" w:rsidRDefault="00AD339A" w:rsidP="00AD339A">
                      <w:pPr>
                        <w:spacing w:before="120"/>
                        <w:ind w:right="80"/>
                        <w:jc w:val="right"/>
                        <w:rPr>
                          <w:rFonts w:ascii="微软雅黑" w:eastAsia="微软雅黑" w:hAnsi="微软雅黑"/>
                          <w:b/>
                          <w:color w:val="ADADAD"/>
                          <w:sz w:val="20"/>
                          <w:lang w:eastAsia="zh-CN"/>
                        </w:rPr>
                      </w:pPr>
                      <w:r w:rsidRPr="00411AD1">
                        <w:rPr>
                          <w:rFonts w:ascii="微软雅黑" w:eastAsia="微软雅黑" w:hAnsi="微软雅黑" w:hint="eastAsia"/>
                          <w:b/>
                          <w:color w:val="ADADAD"/>
                          <w:sz w:val="20"/>
                          <w:lang w:eastAsia="zh-CN"/>
                        </w:rPr>
                        <w:t>www.netconcepts.cn</w:t>
                      </w:r>
                    </w:p>
                    <w:p w:rsidR="00AD339A" w:rsidRPr="00C408FD" w:rsidRDefault="00AD339A" w:rsidP="00E347AD">
                      <w:pPr>
                        <w:spacing w:before="120" w:line="360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</w:pPr>
                    </w:p>
                    <w:p w:rsidR="00EB2C3A" w:rsidRPr="00C408FD" w:rsidRDefault="00EB2C3A" w:rsidP="00E347AD">
                      <w:pPr>
                        <w:spacing w:before="120"/>
                        <w:ind w:right="80"/>
                        <w:jc w:val="right"/>
                        <w:rPr>
                          <w:rFonts w:ascii="微软雅黑" w:eastAsia="微软雅黑" w:hAnsi="微软雅黑"/>
                          <w:b/>
                          <w:color w:val="ADADAD"/>
                          <w:sz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47AD" w:rsidRPr="00141076" w:rsidRDefault="00E347AD" w:rsidP="00AD339A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E347AD" w:rsidP="00AD339A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E347AD" w:rsidP="00AD339A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E347AD" w:rsidP="001D6623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12105A" w:rsidRPr="00141076" w:rsidRDefault="0012105A" w:rsidP="001D6623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/>
          <w:color w:val="0070C0"/>
          <w:sz w:val="28"/>
          <w:lang w:val="en-US" w:eastAsia="zh-CN"/>
        </w:rPr>
      </w:pPr>
      <w:r w:rsidRPr="00141076">
        <w:rPr>
          <w:rFonts w:ascii="微软雅黑" w:eastAsia="微软雅黑" w:hAnsi="微软雅黑"/>
          <w:color w:val="0070C0"/>
          <w:sz w:val="28"/>
          <w:lang w:val="en-US" w:eastAsia="zh-CN"/>
        </w:rPr>
        <w:lastRenderedPageBreak/>
        <w:t>概述</w:t>
      </w:r>
    </w:p>
    <w:p w:rsidR="0012105A" w:rsidRPr="00141076" w:rsidRDefault="007577BE" w:rsidP="001D6623">
      <w:pPr>
        <w:spacing w:line="360" w:lineRule="auto"/>
        <w:ind w:firstLine="420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/>
          <w:lang w:eastAsia="zh-CN"/>
        </w:rPr>
        <w:t>本方案旨在为</w:t>
      </w:r>
      <w:proofErr w:type="gramStart"/>
      <w:r>
        <w:rPr>
          <w:rFonts w:ascii="微软雅黑" w:eastAsia="微软雅黑" w:hAnsi="微软雅黑" w:hint="eastAsia"/>
          <w:lang w:eastAsia="zh-CN"/>
        </w:rPr>
        <w:t>爱空间</w:t>
      </w:r>
      <w:proofErr w:type="gramEnd"/>
      <w:r>
        <w:rPr>
          <w:rFonts w:ascii="微软雅黑" w:eastAsia="微软雅黑" w:hAnsi="微软雅黑" w:hint="eastAsia"/>
          <w:lang w:eastAsia="zh-CN"/>
        </w:rPr>
        <w:t>资讯</w:t>
      </w:r>
      <w:r w:rsidRPr="00141076">
        <w:rPr>
          <w:rFonts w:ascii="微软雅黑" w:eastAsia="微软雅黑" w:hAnsi="微软雅黑"/>
          <w:lang w:eastAsia="zh-CN"/>
        </w:rPr>
        <w:t>频道</w:t>
      </w:r>
      <w:r>
        <w:rPr>
          <w:rFonts w:ascii="微软雅黑" w:eastAsia="微软雅黑" w:hAnsi="微软雅黑" w:hint="eastAsia"/>
          <w:lang w:eastAsia="zh-CN"/>
        </w:rPr>
        <w:t>进行新建，对其资讯攻略首页</w:t>
      </w:r>
      <w:r w:rsidRPr="00141076">
        <w:rPr>
          <w:rFonts w:ascii="微软雅黑" w:eastAsia="微软雅黑" w:hAnsi="微软雅黑" w:hint="eastAsia"/>
          <w:lang w:eastAsia="zh-CN"/>
        </w:rPr>
        <w:t>进行优化，</w:t>
      </w:r>
      <w:r w:rsidRPr="00141076">
        <w:rPr>
          <w:rFonts w:ascii="微软雅黑" w:eastAsia="微软雅黑" w:hAnsi="微软雅黑"/>
          <w:lang w:eastAsia="zh-CN"/>
        </w:rPr>
        <w:t>使其对搜索引擎更有利于抓取</w:t>
      </w:r>
      <w:r>
        <w:rPr>
          <w:rFonts w:ascii="微软雅黑" w:eastAsia="微软雅黑" w:hAnsi="微软雅黑" w:hint="eastAsia"/>
          <w:lang w:eastAsia="zh-CN"/>
        </w:rPr>
        <w:t>，</w:t>
      </w:r>
      <w:r>
        <w:rPr>
          <w:rFonts w:ascii="微软雅黑" w:eastAsia="微软雅黑" w:hAnsi="微软雅黑"/>
          <w:lang w:eastAsia="zh-CN"/>
        </w:rPr>
        <w:t>提升页面关键词的相关排名</w:t>
      </w:r>
      <w:r>
        <w:rPr>
          <w:rFonts w:ascii="微软雅黑" w:eastAsia="微软雅黑" w:hAnsi="微软雅黑" w:hint="eastAsia"/>
          <w:lang w:eastAsia="zh-CN"/>
        </w:rPr>
        <w:t>，从而提升网站的流量</w:t>
      </w:r>
      <w:r w:rsidR="000D7C3E">
        <w:rPr>
          <w:rFonts w:ascii="微软雅黑" w:eastAsia="微软雅黑" w:hAnsi="微软雅黑" w:hint="eastAsia"/>
          <w:lang w:eastAsia="zh-CN"/>
        </w:rPr>
        <w:t>；</w:t>
      </w:r>
    </w:p>
    <w:p w:rsidR="00742427" w:rsidRPr="00141076" w:rsidRDefault="00742427" w:rsidP="001D6623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i/>
          <w:color w:val="0070C0"/>
          <w:lang w:eastAsia="zh-CN"/>
        </w:rPr>
      </w:pPr>
      <w:r w:rsidRPr="00141076">
        <w:rPr>
          <w:rFonts w:ascii="微软雅黑" w:eastAsia="微软雅黑" w:hAnsi="微软雅黑"/>
          <w:color w:val="0070C0"/>
          <w:lang w:eastAsia="zh-CN"/>
        </w:rPr>
        <w:t>URL</w:t>
      </w:r>
      <w:r w:rsidRPr="00141076">
        <w:rPr>
          <w:rFonts w:ascii="微软雅黑" w:eastAsia="微软雅黑" w:hAnsi="微软雅黑" w:hint="eastAsia"/>
          <w:color w:val="0070C0"/>
          <w:lang w:eastAsia="zh-CN"/>
        </w:rPr>
        <w:t>规则</w:t>
      </w:r>
    </w:p>
    <w:p w:rsidR="00CA36B4" w:rsidRPr="00141076" w:rsidRDefault="00CA36B4" w:rsidP="001D6623">
      <w:pPr>
        <w:spacing w:line="360" w:lineRule="auto"/>
        <w:rPr>
          <w:rFonts w:ascii="微软雅黑" w:eastAsia="微软雅黑" w:hAnsi="微软雅黑"/>
          <w:lang w:eastAsia="zh-CN"/>
        </w:rPr>
      </w:pPr>
      <w:r w:rsidRPr="008C4A1F">
        <w:rPr>
          <w:rFonts w:ascii="微软雅黑" w:eastAsia="微软雅黑" w:hAnsi="微软雅黑" w:hint="eastAsia"/>
          <w:b/>
          <w:lang w:eastAsia="zh-CN"/>
        </w:rPr>
        <w:t>规则：</w:t>
      </w:r>
      <w:r w:rsidRPr="008C4A1F">
        <w:rPr>
          <w:rFonts w:ascii="微软雅黑" w:eastAsia="微软雅黑" w:hAnsi="微软雅黑"/>
          <w:lang w:eastAsia="zh-CN"/>
        </w:rPr>
        <w:t>http://</w:t>
      </w:r>
      <w:r w:rsidR="007577BE">
        <w:rPr>
          <w:rFonts w:ascii="微软雅黑" w:eastAsia="微软雅黑" w:hAnsi="微软雅黑"/>
          <w:lang w:eastAsia="zh-CN"/>
        </w:rPr>
        <w:t>zx.ikongjian.com</w:t>
      </w:r>
      <w:r w:rsidRPr="008C4A1F">
        <w:rPr>
          <w:rFonts w:ascii="微软雅黑" w:eastAsia="微软雅黑" w:hAnsi="微软雅黑"/>
          <w:lang w:eastAsia="zh-CN"/>
        </w:rPr>
        <w:t>/</w:t>
      </w:r>
      <w:r w:rsidR="007577BE">
        <w:rPr>
          <w:rFonts w:ascii="微软雅黑" w:eastAsia="微软雅黑" w:hAnsi="微软雅黑"/>
          <w:lang w:eastAsia="zh-CN"/>
        </w:rPr>
        <w:t>gl</w:t>
      </w:r>
      <w:r>
        <w:rPr>
          <w:rFonts w:ascii="微软雅黑" w:eastAsia="微软雅黑" w:hAnsi="微软雅黑"/>
          <w:lang w:eastAsia="zh-CN"/>
        </w:rPr>
        <w:t>/</w:t>
      </w:r>
    </w:p>
    <w:p w:rsidR="00742427" w:rsidRPr="00141076" w:rsidRDefault="00742427" w:rsidP="001D6623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 w:rsidRPr="00141076">
        <w:rPr>
          <w:rFonts w:ascii="微软雅黑" w:eastAsia="微软雅黑" w:hAnsi="微软雅黑"/>
          <w:color w:val="0070C0"/>
          <w:lang w:eastAsia="zh-CN"/>
        </w:rPr>
        <w:t>TDK</w:t>
      </w:r>
      <w:r w:rsidRPr="00141076">
        <w:rPr>
          <w:rFonts w:ascii="微软雅黑" w:eastAsia="微软雅黑" w:hAnsi="微软雅黑" w:hint="eastAsia"/>
          <w:color w:val="0070C0"/>
          <w:lang w:eastAsia="zh-CN"/>
        </w:rPr>
        <w:t>规则</w:t>
      </w:r>
    </w:p>
    <w:p w:rsidR="00B425C8" w:rsidRPr="007F1D0C" w:rsidRDefault="00B425C8" w:rsidP="00B425C8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7F1D0C">
        <w:rPr>
          <w:rFonts w:ascii="微软雅黑" w:eastAsia="微软雅黑" w:hAnsi="微软雅黑" w:hint="eastAsia"/>
          <w:b/>
          <w:lang w:eastAsia="zh-CN"/>
        </w:rPr>
        <w:t>T</w:t>
      </w:r>
      <w:r w:rsidRPr="007F1D0C">
        <w:rPr>
          <w:rFonts w:ascii="微软雅黑" w:eastAsia="微软雅黑" w:hAnsi="微软雅黑" w:hint="eastAsia"/>
          <w:lang w:eastAsia="zh-CN"/>
        </w:rPr>
        <w:t>：</w:t>
      </w:r>
      <w:r w:rsidR="007577BE">
        <w:rPr>
          <w:rFonts w:ascii="微软雅黑" w:eastAsia="微软雅黑" w:hAnsi="微软雅黑" w:hint="eastAsia"/>
          <w:lang w:eastAsia="zh-CN"/>
        </w:rPr>
        <w:t>装修</w:t>
      </w:r>
      <w:r w:rsidR="0060409B">
        <w:rPr>
          <w:rFonts w:ascii="微软雅黑" w:eastAsia="微软雅黑" w:hAnsi="微软雅黑" w:hint="eastAsia"/>
          <w:lang w:eastAsia="zh-CN"/>
        </w:rPr>
        <w:t>知识</w:t>
      </w:r>
      <w:r w:rsidR="004D2175">
        <w:rPr>
          <w:rFonts w:ascii="微软雅黑" w:eastAsia="微软雅黑" w:hAnsi="微软雅黑" w:hint="eastAsia"/>
          <w:lang w:eastAsia="zh-CN"/>
        </w:rPr>
        <w:t>_</w:t>
      </w:r>
      <w:r w:rsidR="007577BE">
        <w:rPr>
          <w:rFonts w:ascii="微软雅黑" w:eastAsia="微软雅黑" w:hAnsi="微软雅黑" w:hint="eastAsia"/>
          <w:lang w:eastAsia="zh-CN"/>
        </w:rPr>
        <w:t>家居装修知识</w:t>
      </w:r>
      <w:r w:rsidR="00ED7849">
        <w:rPr>
          <w:rFonts w:ascii="微软雅黑" w:eastAsia="微软雅黑" w:hAnsi="微软雅黑" w:hint="eastAsia"/>
          <w:lang w:eastAsia="zh-CN"/>
        </w:rPr>
        <w:t>_</w:t>
      </w:r>
      <w:r w:rsidR="007577BE">
        <w:rPr>
          <w:rFonts w:ascii="微软雅黑" w:eastAsia="微软雅黑" w:hAnsi="微软雅黑" w:hint="eastAsia"/>
          <w:lang w:eastAsia="zh-CN"/>
        </w:rPr>
        <w:t>家装知识_家居建材装知识</w:t>
      </w:r>
      <w:r w:rsidRPr="007F1D0C">
        <w:rPr>
          <w:rFonts w:ascii="微软雅黑" w:eastAsia="微软雅黑" w:hAnsi="微软雅黑" w:hint="eastAsia"/>
          <w:lang w:eastAsia="zh-CN"/>
        </w:rPr>
        <w:t>-</w:t>
      </w:r>
      <w:r w:rsidR="007577BE">
        <w:rPr>
          <w:rFonts w:ascii="微软雅黑" w:eastAsia="微软雅黑" w:hAnsi="微软雅黑" w:hint="eastAsia"/>
          <w:lang w:eastAsia="zh-CN"/>
        </w:rPr>
        <w:t>爱空间</w:t>
      </w:r>
      <w:r w:rsidRPr="007F1D0C">
        <w:rPr>
          <w:rFonts w:ascii="微软雅黑" w:eastAsia="微软雅黑" w:hAnsi="微软雅黑"/>
          <w:b/>
          <w:lang w:eastAsia="zh-CN"/>
        </w:rPr>
        <w:t xml:space="preserve"> </w:t>
      </w:r>
    </w:p>
    <w:p w:rsidR="00B425C8" w:rsidRPr="007F1D0C" w:rsidRDefault="00B425C8" w:rsidP="00B425C8">
      <w:pPr>
        <w:spacing w:line="360" w:lineRule="auto"/>
        <w:rPr>
          <w:rStyle w:val="htmltxt1"/>
          <w:rFonts w:ascii="微软雅黑" w:eastAsia="微软雅黑" w:hAnsi="微软雅黑"/>
          <w:b/>
          <w:color w:val="auto"/>
          <w:lang w:eastAsia="zh-CN"/>
        </w:rPr>
      </w:pPr>
      <w:r w:rsidRPr="007F1D0C">
        <w:rPr>
          <w:rStyle w:val="htmltxt1"/>
          <w:rFonts w:ascii="微软雅黑" w:eastAsia="微软雅黑" w:hAnsi="微软雅黑" w:hint="eastAsia"/>
          <w:b/>
          <w:color w:val="auto"/>
          <w:lang w:eastAsia="zh-CN"/>
        </w:rPr>
        <w:t>K：</w:t>
      </w:r>
      <w:r w:rsidR="00C67ED3">
        <w:rPr>
          <w:rFonts w:ascii="微软雅黑" w:eastAsia="微软雅黑" w:hAnsi="微软雅黑" w:hint="eastAsia"/>
          <w:lang w:eastAsia="zh-CN"/>
        </w:rPr>
        <w:t>装修知识</w:t>
      </w:r>
      <w:r w:rsidR="00C67ED3">
        <w:rPr>
          <w:rFonts w:ascii="微软雅黑" w:eastAsia="微软雅黑" w:hAnsi="微软雅黑"/>
          <w:lang w:eastAsia="zh-CN"/>
        </w:rPr>
        <w:t>,</w:t>
      </w:r>
      <w:r w:rsidR="00C67ED3">
        <w:rPr>
          <w:rFonts w:ascii="微软雅黑" w:eastAsia="微软雅黑" w:hAnsi="微软雅黑" w:hint="eastAsia"/>
          <w:lang w:eastAsia="zh-CN"/>
        </w:rPr>
        <w:t>家居装修知识</w:t>
      </w:r>
      <w:r w:rsidR="00C67ED3">
        <w:rPr>
          <w:rFonts w:ascii="微软雅黑" w:eastAsia="微软雅黑" w:hAnsi="微软雅黑"/>
          <w:lang w:eastAsia="zh-CN"/>
        </w:rPr>
        <w:t>,</w:t>
      </w:r>
      <w:r w:rsidR="00C67ED3">
        <w:rPr>
          <w:rFonts w:ascii="微软雅黑" w:eastAsia="微软雅黑" w:hAnsi="微软雅黑" w:hint="eastAsia"/>
          <w:lang w:eastAsia="zh-CN"/>
        </w:rPr>
        <w:t>家装知识</w:t>
      </w:r>
      <w:r w:rsidR="00C67ED3">
        <w:rPr>
          <w:rFonts w:ascii="微软雅黑" w:eastAsia="微软雅黑" w:hAnsi="微软雅黑"/>
          <w:lang w:eastAsia="zh-CN"/>
        </w:rPr>
        <w:t>,</w:t>
      </w:r>
      <w:r w:rsidR="00C67ED3">
        <w:rPr>
          <w:rFonts w:ascii="微软雅黑" w:eastAsia="微软雅黑" w:hAnsi="微软雅黑" w:hint="eastAsia"/>
          <w:lang w:eastAsia="zh-CN"/>
        </w:rPr>
        <w:t>家居建材装知识</w:t>
      </w:r>
    </w:p>
    <w:p w:rsidR="00C67ED3" w:rsidRDefault="00B425C8" w:rsidP="00C67ED3">
      <w:pPr>
        <w:spacing w:line="360" w:lineRule="auto"/>
        <w:rPr>
          <w:rStyle w:val="htmltxt1"/>
          <w:rFonts w:ascii="微软雅黑" w:eastAsia="微软雅黑" w:hAnsi="微软雅黑"/>
          <w:color w:val="auto"/>
          <w:lang w:eastAsia="zh-CN"/>
        </w:rPr>
      </w:pPr>
      <w:r w:rsidRPr="007F1D0C">
        <w:rPr>
          <w:rStyle w:val="htmltxt1"/>
          <w:rFonts w:ascii="微软雅黑" w:eastAsia="微软雅黑" w:hAnsi="微软雅黑" w:hint="eastAsia"/>
          <w:b/>
          <w:color w:val="auto"/>
          <w:lang w:eastAsia="zh-CN"/>
        </w:rPr>
        <w:t>D：</w:t>
      </w:r>
      <w:proofErr w:type="gramStart"/>
      <w:r w:rsidR="00C67ED3">
        <w:rPr>
          <w:rStyle w:val="htmltxt1"/>
          <w:rFonts w:ascii="微软雅黑" w:eastAsia="微软雅黑" w:hAnsi="微软雅黑" w:hint="eastAsia"/>
          <w:color w:val="auto"/>
          <w:lang w:eastAsia="zh-CN"/>
        </w:rPr>
        <w:t>爱空间</w:t>
      </w:r>
      <w:r w:rsidR="00DD3AA8">
        <w:rPr>
          <w:rStyle w:val="htmltxt1"/>
          <w:rFonts w:ascii="微软雅黑" w:eastAsia="微软雅黑" w:hAnsi="微软雅黑" w:hint="eastAsia"/>
          <w:color w:val="auto"/>
          <w:lang w:eastAsia="zh-CN"/>
        </w:rPr>
        <w:t>学</w:t>
      </w:r>
      <w:proofErr w:type="gramEnd"/>
      <w:r w:rsidR="00DD3AA8">
        <w:rPr>
          <w:rStyle w:val="htmltxt1"/>
          <w:rFonts w:ascii="微软雅黑" w:eastAsia="微软雅黑" w:hAnsi="微软雅黑" w:hint="eastAsia"/>
          <w:color w:val="auto"/>
          <w:lang w:eastAsia="zh-CN"/>
        </w:rPr>
        <w:t>装修</w:t>
      </w:r>
      <w:r w:rsidR="00C67ED3" w:rsidRPr="007F1D0C">
        <w:rPr>
          <w:rStyle w:val="htmltxt1"/>
          <w:rFonts w:ascii="微软雅黑" w:eastAsia="微软雅黑" w:hAnsi="微软雅黑" w:hint="eastAsia"/>
          <w:color w:val="auto"/>
          <w:lang w:eastAsia="zh-CN"/>
        </w:rPr>
        <w:t>频道为您提供</w:t>
      </w:r>
      <w:r w:rsidR="00C67ED3">
        <w:rPr>
          <w:rFonts w:ascii="微软雅黑" w:eastAsia="微软雅黑" w:hAnsi="微软雅黑" w:hint="eastAsia"/>
          <w:lang w:eastAsia="zh-CN"/>
        </w:rPr>
        <w:t>装装修知识、家居装修知识、家装知识、家居建材装知识</w:t>
      </w:r>
      <w:r w:rsidR="00C67ED3" w:rsidRPr="007F1D0C">
        <w:rPr>
          <w:rStyle w:val="htmltxt1"/>
          <w:rFonts w:ascii="微软雅黑" w:eastAsia="微软雅黑" w:hAnsi="微软雅黑" w:hint="eastAsia"/>
          <w:color w:val="auto"/>
          <w:lang w:eastAsia="zh-CN"/>
        </w:rPr>
        <w:t>等信息</w:t>
      </w:r>
      <w:r w:rsidR="00C67ED3">
        <w:rPr>
          <w:rFonts w:ascii="微软雅黑" w:eastAsia="微软雅黑" w:hAnsi="微软雅黑" w:hint="eastAsia"/>
          <w:lang w:eastAsia="zh-CN"/>
        </w:rPr>
        <w:t>，</w:t>
      </w:r>
      <w:r w:rsidR="00C67ED3" w:rsidRPr="00C67ED3">
        <w:rPr>
          <w:rStyle w:val="htmltxt1"/>
          <w:rFonts w:ascii="微软雅黑" w:eastAsia="微软雅黑" w:hAnsi="微软雅黑"/>
          <w:color w:val="auto"/>
          <w:lang w:eastAsia="zh-CN"/>
        </w:rPr>
        <w:t>涵盖装修、家具、家居、建材、软装、设计等</w:t>
      </w:r>
      <w:r w:rsidR="00C67ED3">
        <w:rPr>
          <w:rStyle w:val="htmltxt1"/>
          <w:rFonts w:ascii="微软雅黑" w:eastAsia="微软雅黑" w:hAnsi="微软雅黑" w:hint="eastAsia"/>
          <w:color w:val="auto"/>
          <w:lang w:eastAsia="zh-CN"/>
        </w:rPr>
        <w:t>知识</w:t>
      </w:r>
      <w:r w:rsidR="00C67ED3" w:rsidRPr="00C67ED3">
        <w:rPr>
          <w:rStyle w:val="htmltxt1"/>
          <w:rFonts w:ascii="微软雅黑" w:eastAsia="微软雅黑" w:hAnsi="微软雅黑"/>
          <w:color w:val="auto"/>
          <w:lang w:eastAsia="zh-CN"/>
        </w:rPr>
        <w:t>供用户参考</w:t>
      </w:r>
      <w:r w:rsidR="00C67ED3">
        <w:rPr>
          <w:rStyle w:val="htmltxt1"/>
          <w:rFonts w:ascii="微软雅黑" w:eastAsia="微软雅黑" w:hAnsi="微软雅黑" w:hint="eastAsia"/>
          <w:color w:val="auto"/>
          <w:lang w:eastAsia="zh-CN"/>
        </w:rPr>
        <w:t>，装修</w:t>
      </w:r>
      <w:proofErr w:type="gramStart"/>
      <w:r w:rsidR="00C67ED3">
        <w:rPr>
          <w:rStyle w:val="htmltxt1"/>
          <w:rFonts w:ascii="微软雅黑" w:eastAsia="微软雅黑" w:hAnsi="微软雅黑" w:hint="eastAsia"/>
          <w:color w:val="auto"/>
          <w:lang w:eastAsia="zh-CN"/>
        </w:rPr>
        <w:t>首选爱空间</w:t>
      </w:r>
      <w:proofErr w:type="gramEnd"/>
      <w:r w:rsidR="00C67ED3">
        <w:rPr>
          <w:rStyle w:val="htmltxt1"/>
          <w:rFonts w:ascii="微软雅黑" w:eastAsia="微软雅黑" w:hAnsi="微软雅黑" w:hint="eastAsia"/>
          <w:color w:val="auto"/>
          <w:lang w:eastAsia="zh-CN"/>
        </w:rPr>
        <w:t>装修平台！</w:t>
      </w:r>
    </w:p>
    <w:p w:rsidR="008A3E7C" w:rsidRDefault="004F7DA4" w:rsidP="001D6623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  <w:lang w:eastAsia="zh-CN"/>
        </w:rPr>
        <w:t>面包屑</w:t>
      </w:r>
      <w:r w:rsidR="00C67ED3">
        <w:rPr>
          <w:rFonts w:ascii="微软雅黑" w:eastAsia="微软雅黑" w:hAnsi="微软雅黑" w:hint="eastAsia"/>
          <w:color w:val="0070C0"/>
          <w:lang w:eastAsia="zh-CN"/>
        </w:rPr>
        <w:t>导航</w:t>
      </w:r>
    </w:p>
    <w:p w:rsidR="004F7DA4" w:rsidRDefault="00C67ED3" w:rsidP="004F7DA4">
      <w:pPr>
        <w:jc w:val="center"/>
        <w:rPr>
          <w:lang w:val="en-AU"/>
        </w:rPr>
      </w:pPr>
      <w:r>
        <w:rPr>
          <w:noProof/>
          <w:lang w:eastAsia="zh-CN"/>
        </w:rPr>
        <w:drawing>
          <wp:inline distT="0" distB="0" distL="0" distR="0" wp14:anchorId="2B9BF824" wp14:editId="186122DA">
            <wp:extent cx="3324225" cy="2000250"/>
            <wp:effectExtent l="19050" t="19050" r="2857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025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F7DA4" w:rsidRDefault="004F7DA4" w:rsidP="004F7DA4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lastRenderedPageBreak/>
        <w:t>图示-为</w:t>
      </w:r>
      <w:r w:rsidR="001C7836">
        <w:rPr>
          <w:rFonts w:ascii="微软雅黑" w:eastAsia="微软雅黑" w:hAnsi="微软雅黑" w:hint="eastAsia"/>
          <w:lang w:eastAsia="zh-CN"/>
        </w:rPr>
        <w:t>面包屑</w:t>
      </w:r>
      <w:r w:rsidRPr="00141076">
        <w:rPr>
          <w:rFonts w:ascii="微软雅黑" w:eastAsia="微软雅黑" w:hAnsi="微软雅黑" w:hint="eastAsia"/>
          <w:lang w:eastAsia="zh-CN"/>
        </w:rPr>
        <w:t>模块</w:t>
      </w:r>
    </w:p>
    <w:p w:rsidR="001C7836" w:rsidRPr="00141076" w:rsidRDefault="00407AE4" w:rsidP="001C7836">
      <w:pPr>
        <w:spacing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="001C7836" w:rsidRPr="00E0689D">
        <w:rPr>
          <w:rFonts w:ascii="微软雅黑" w:eastAsia="微软雅黑" w:hAnsi="微软雅黑" w:hint="eastAsia"/>
          <w:b/>
          <w:lang w:eastAsia="zh-CN"/>
        </w:rPr>
        <w:t>：</w:t>
      </w:r>
    </w:p>
    <w:p w:rsidR="001C7836" w:rsidRPr="000B021F" w:rsidRDefault="007577BE" w:rsidP="001C7836">
      <w:pPr>
        <w:pStyle w:val="ad"/>
        <w:numPr>
          <w:ilvl w:val="0"/>
          <w:numId w:val="2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爱空间</w:t>
      </w:r>
      <w:proofErr w:type="gramEnd"/>
      <w:r w:rsidR="001C7836" w:rsidRPr="000B021F">
        <w:rPr>
          <w:rFonts w:ascii="微软雅黑" w:eastAsia="微软雅黑" w:hAnsi="微软雅黑" w:hint="eastAsia"/>
          <w:b/>
          <w:sz w:val="24"/>
          <w:szCs w:val="24"/>
        </w:rPr>
        <w:t>&gt;</w:t>
      </w:r>
      <w:r w:rsidR="00C67ED3">
        <w:rPr>
          <w:rFonts w:ascii="微软雅黑" w:eastAsia="微软雅黑" w:hAnsi="微软雅黑" w:hint="eastAsia"/>
          <w:sz w:val="24"/>
          <w:szCs w:val="24"/>
        </w:rPr>
        <w:t>资讯&gt;装修攻略</w:t>
      </w:r>
      <w:r w:rsidR="001C7836" w:rsidRPr="000B021F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C7836" w:rsidRPr="000B021F" w:rsidRDefault="001C7836" w:rsidP="001C7836">
      <w:pPr>
        <w:pStyle w:val="ad"/>
        <w:numPr>
          <w:ilvl w:val="0"/>
          <w:numId w:val="2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0B021F">
        <w:rPr>
          <w:rFonts w:ascii="微软雅黑" w:eastAsia="微软雅黑" w:hAnsi="微软雅黑" w:hint="eastAsia"/>
          <w:sz w:val="24"/>
          <w:szCs w:val="24"/>
        </w:rPr>
        <w:t>面包屑导航的最后一层不添加任何链接；</w:t>
      </w:r>
    </w:p>
    <w:p w:rsidR="001C7836" w:rsidRDefault="001C7836" w:rsidP="001C7836">
      <w:pPr>
        <w:pStyle w:val="ad"/>
        <w:numPr>
          <w:ilvl w:val="0"/>
          <w:numId w:val="2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1C7836">
        <w:rPr>
          <w:rFonts w:ascii="微软雅黑" w:eastAsia="微软雅黑" w:hAnsi="微软雅黑" w:hint="eastAsia"/>
          <w:sz w:val="24"/>
          <w:szCs w:val="24"/>
        </w:rPr>
        <w:t>以绝对静态化链接至对应页面；</w:t>
      </w:r>
    </w:p>
    <w:p w:rsidR="001C7836" w:rsidRDefault="007577BE" w:rsidP="001C7836">
      <w:pPr>
        <w:pStyle w:val="ad"/>
        <w:numPr>
          <w:ilvl w:val="0"/>
          <w:numId w:val="2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爱空间</w:t>
      </w:r>
      <w:proofErr w:type="gramEnd"/>
      <w:r w:rsidR="001C7836" w:rsidRPr="001C7836">
        <w:rPr>
          <w:rFonts w:ascii="微软雅黑" w:eastAsia="微软雅黑" w:hAnsi="微软雅黑"/>
          <w:sz w:val="24"/>
          <w:szCs w:val="24"/>
        </w:rPr>
        <w:t>http://</w:t>
      </w:r>
      <w:r>
        <w:rPr>
          <w:rFonts w:ascii="微软雅黑" w:eastAsia="微软雅黑" w:hAnsi="微软雅黑"/>
          <w:sz w:val="24"/>
          <w:szCs w:val="24"/>
        </w:rPr>
        <w:t>zx.ikongjian.com</w:t>
      </w:r>
      <w:r w:rsidR="001C7836" w:rsidRPr="001C7836">
        <w:rPr>
          <w:rFonts w:ascii="微软雅黑" w:eastAsia="微软雅黑" w:hAnsi="微软雅黑"/>
          <w:sz w:val="24"/>
          <w:szCs w:val="24"/>
        </w:rPr>
        <w:t>/</w:t>
      </w:r>
    </w:p>
    <w:p w:rsidR="001C7836" w:rsidRPr="001C7836" w:rsidRDefault="00C67ED3" w:rsidP="001C7836">
      <w:pPr>
        <w:pStyle w:val="ad"/>
        <w:numPr>
          <w:ilvl w:val="0"/>
          <w:numId w:val="21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资讯</w:t>
      </w:r>
      <w:r w:rsidR="001C7836" w:rsidRPr="00E01A0B">
        <w:rPr>
          <w:rFonts w:ascii="微软雅黑" w:eastAsia="微软雅黑" w:hAnsi="微软雅黑"/>
          <w:sz w:val="24"/>
          <w:szCs w:val="24"/>
        </w:rPr>
        <w:t>http://</w:t>
      </w:r>
      <w:r w:rsidR="007577BE">
        <w:rPr>
          <w:rFonts w:ascii="微软雅黑" w:eastAsia="微软雅黑" w:hAnsi="微软雅黑"/>
          <w:sz w:val="24"/>
          <w:szCs w:val="24"/>
        </w:rPr>
        <w:t>zx.ikongjian.com</w:t>
      </w:r>
      <w:r w:rsidR="001C7836" w:rsidRPr="00E01A0B">
        <w:rPr>
          <w:rFonts w:ascii="微软雅黑" w:eastAsia="微软雅黑" w:hAnsi="微软雅黑"/>
          <w:sz w:val="24"/>
          <w:szCs w:val="24"/>
        </w:rPr>
        <w:t>/</w:t>
      </w:r>
    </w:p>
    <w:p w:rsidR="007069B7" w:rsidRPr="00141076" w:rsidRDefault="00407AE4" w:rsidP="00AC155A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>
        <w:rPr>
          <w:rFonts w:ascii="微软雅黑" w:eastAsia="微软雅黑" w:hAnsi="微软雅黑" w:hint="eastAsia"/>
          <w:color w:val="0070C0"/>
          <w:lang w:eastAsia="zh-CN"/>
        </w:rPr>
        <w:t>b</w:t>
      </w:r>
      <w:r>
        <w:rPr>
          <w:rFonts w:ascii="微软雅黑" w:eastAsia="微软雅黑" w:hAnsi="微软雅黑"/>
          <w:color w:val="0070C0"/>
          <w:lang w:eastAsia="zh-CN"/>
        </w:rPr>
        <w:t>anner</w:t>
      </w:r>
      <w:r w:rsidR="007069B7" w:rsidRPr="00141076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7069B7" w:rsidRDefault="00DD3AA8" w:rsidP="007069B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5EEB6E49" wp14:editId="6C59CAD5">
            <wp:extent cx="6022340" cy="1824990"/>
            <wp:effectExtent l="19050" t="19050" r="1651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182499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069B7" w:rsidRPr="00141076" w:rsidRDefault="007069B7" w:rsidP="007069B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r w:rsidR="00407AE4">
        <w:rPr>
          <w:rFonts w:ascii="微软雅黑" w:eastAsia="微软雅黑" w:hAnsi="微软雅黑" w:hint="eastAsia"/>
          <w:lang w:eastAsia="zh-CN"/>
        </w:rPr>
        <w:t>B</w:t>
      </w:r>
      <w:r w:rsidR="00407AE4">
        <w:rPr>
          <w:rFonts w:ascii="微软雅黑" w:eastAsia="微软雅黑" w:hAnsi="微软雅黑"/>
          <w:lang w:eastAsia="zh-CN"/>
        </w:rPr>
        <w:t>anner</w:t>
      </w:r>
      <w:r w:rsidRPr="00141076">
        <w:rPr>
          <w:rFonts w:ascii="微软雅黑" w:eastAsia="微软雅黑" w:hAnsi="微软雅黑" w:hint="eastAsia"/>
          <w:lang w:eastAsia="zh-CN"/>
        </w:rPr>
        <w:t>模块</w:t>
      </w:r>
    </w:p>
    <w:p w:rsidR="00C347BB" w:rsidRPr="00AC155A" w:rsidRDefault="00407AE4" w:rsidP="00AC155A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="007069B7" w:rsidRPr="00AC155A">
        <w:rPr>
          <w:rFonts w:ascii="微软雅黑" w:eastAsia="微软雅黑" w:hAnsi="微软雅黑" w:hint="eastAsia"/>
          <w:b/>
          <w:lang w:eastAsia="zh-CN"/>
        </w:rPr>
        <w:t>：</w:t>
      </w:r>
    </w:p>
    <w:p w:rsidR="00C347BB" w:rsidRDefault="00C347BB" w:rsidP="00C347BB">
      <w:pPr>
        <w:pStyle w:val="ad"/>
        <w:numPr>
          <w:ilvl w:val="0"/>
          <w:numId w:val="22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C347BB">
        <w:rPr>
          <w:rFonts w:ascii="微软雅黑" w:eastAsia="微软雅黑" w:hAnsi="微软雅黑" w:hint="eastAsia"/>
          <w:sz w:val="24"/>
          <w:szCs w:val="24"/>
        </w:rPr>
        <w:t>模块调取</w:t>
      </w:r>
      <w:r w:rsidR="00407AE4">
        <w:rPr>
          <w:rFonts w:ascii="微软雅黑" w:eastAsia="微软雅黑" w:hAnsi="微软雅黑" w:hint="eastAsia"/>
          <w:sz w:val="24"/>
          <w:szCs w:val="24"/>
        </w:rPr>
        <w:t>“</w:t>
      </w:r>
      <w:r w:rsidR="00DD3AA8">
        <w:rPr>
          <w:rFonts w:ascii="微软雅黑" w:eastAsia="微软雅黑" w:hAnsi="微软雅黑" w:hint="eastAsia"/>
          <w:sz w:val="24"/>
          <w:szCs w:val="24"/>
        </w:rPr>
        <w:t>学装修</w:t>
      </w:r>
      <w:r w:rsidR="00407AE4">
        <w:rPr>
          <w:rFonts w:ascii="微软雅黑" w:eastAsia="微软雅黑" w:hAnsi="微软雅黑" w:hint="eastAsia"/>
          <w:sz w:val="24"/>
          <w:szCs w:val="24"/>
        </w:rPr>
        <w:t>”</w:t>
      </w:r>
      <w:r w:rsidRPr="00C347BB">
        <w:rPr>
          <w:rFonts w:ascii="微软雅黑" w:eastAsia="微软雅黑" w:hAnsi="微软雅黑" w:hint="eastAsia"/>
          <w:sz w:val="24"/>
          <w:szCs w:val="24"/>
        </w:rPr>
        <w:t>频道</w:t>
      </w:r>
      <w:r w:rsidR="00407AE4">
        <w:rPr>
          <w:rFonts w:ascii="微软雅黑" w:eastAsia="微软雅黑" w:hAnsi="微软雅黑" w:hint="eastAsia"/>
          <w:sz w:val="24"/>
          <w:szCs w:val="24"/>
        </w:rPr>
        <w:t>下，后台</w:t>
      </w:r>
      <w:r w:rsidR="00254EDB">
        <w:rPr>
          <w:rFonts w:ascii="微软雅黑" w:eastAsia="微软雅黑" w:hAnsi="微软雅黑" w:hint="eastAsia"/>
          <w:sz w:val="24"/>
          <w:szCs w:val="24"/>
        </w:rPr>
        <w:t>最新</w:t>
      </w:r>
      <w:r w:rsidR="00407AE4">
        <w:rPr>
          <w:rFonts w:ascii="微软雅黑" w:eastAsia="微软雅黑" w:hAnsi="微软雅黑" w:hint="eastAsia"/>
          <w:sz w:val="24"/>
          <w:szCs w:val="24"/>
        </w:rPr>
        <w:t>手动推荐的</w:t>
      </w:r>
      <w:r w:rsidR="00254EDB">
        <w:rPr>
          <w:rFonts w:ascii="微软雅黑" w:eastAsia="微软雅黑" w:hAnsi="微软雅黑" w:hint="eastAsia"/>
          <w:sz w:val="24"/>
          <w:szCs w:val="24"/>
        </w:rPr>
        <w:t>四级分类名称图文信息，调用数量最多调取6条图文信息展示</w:t>
      </w:r>
      <w:r w:rsidRPr="00C347BB">
        <w:rPr>
          <w:rFonts w:ascii="微软雅黑" w:eastAsia="微软雅黑" w:hAnsi="微软雅黑" w:hint="eastAsia"/>
          <w:sz w:val="24"/>
          <w:szCs w:val="24"/>
        </w:rPr>
        <w:t>；</w:t>
      </w:r>
    </w:p>
    <w:p w:rsidR="00C347BB" w:rsidRDefault="00254EDB" w:rsidP="00C347BB">
      <w:pPr>
        <w:pStyle w:val="ad"/>
        <w:numPr>
          <w:ilvl w:val="0"/>
          <w:numId w:val="22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模块“图片”“四级分类名称”添加链接</w:t>
      </w:r>
      <w:r w:rsidR="00C347BB" w:rsidRPr="00C347BB">
        <w:rPr>
          <w:rFonts w:ascii="微软雅黑" w:eastAsia="微软雅黑" w:hAnsi="微软雅黑"/>
          <w:sz w:val="24"/>
          <w:szCs w:val="24"/>
        </w:rPr>
        <w:t>；</w:t>
      </w:r>
    </w:p>
    <w:p w:rsidR="00254EDB" w:rsidRPr="00254EDB" w:rsidRDefault="00254EDB" w:rsidP="00254EDB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254EDB">
        <w:rPr>
          <w:rFonts w:ascii="微软雅黑" w:eastAsia="微软雅黑" w:hAnsi="微软雅黑" w:hint="eastAsia"/>
          <w:b/>
          <w:lang w:eastAsia="zh-CN"/>
        </w:rPr>
        <w:t>链接规则：</w:t>
      </w:r>
      <w:r w:rsidRPr="00254EDB">
        <w:rPr>
          <w:rFonts w:ascii="微软雅黑" w:eastAsia="微软雅黑" w:hAnsi="微软雅黑" w:hint="eastAsia"/>
          <w:lang w:eastAsia="zh-CN"/>
        </w:rPr>
        <w:t>以绝对静态化的URL链接至对应的</w:t>
      </w:r>
      <w:r>
        <w:rPr>
          <w:rFonts w:ascii="微软雅黑" w:eastAsia="微软雅黑" w:hAnsi="微软雅黑" w:hint="eastAsia"/>
          <w:lang w:eastAsia="zh-CN"/>
        </w:rPr>
        <w:t>四级分类</w:t>
      </w:r>
      <w:r w:rsidRPr="00254EDB">
        <w:rPr>
          <w:rFonts w:ascii="微软雅黑" w:eastAsia="微软雅黑" w:hAnsi="微软雅黑" w:hint="eastAsia"/>
          <w:lang w:eastAsia="zh-CN"/>
        </w:rPr>
        <w:t>页面；</w:t>
      </w:r>
    </w:p>
    <w:p w:rsidR="00254EDB" w:rsidRPr="00254EDB" w:rsidRDefault="00254EDB" w:rsidP="00254EDB">
      <w:pPr>
        <w:spacing w:line="360" w:lineRule="auto"/>
        <w:rPr>
          <w:rFonts w:ascii="微软雅黑" w:eastAsia="微软雅黑" w:hAnsi="微软雅黑"/>
          <w:lang w:eastAsia="zh-CN"/>
        </w:rPr>
      </w:pPr>
      <w:r w:rsidRPr="00254EDB">
        <w:rPr>
          <w:rFonts w:ascii="微软雅黑" w:eastAsia="微软雅黑" w:hAnsi="微软雅黑" w:hint="eastAsia"/>
          <w:b/>
          <w:lang w:eastAsia="zh-CN"/>
        </w:rPr>
        <w:lastRenderedPageBreak/>
        <w:t>实现方式：</w:t>
      </w:r>
      <w:r w:rsidRPr="00254EDB">
        <w:rPr>
          <w:rFonts w:ascii="微软雅黑" w:eastAsia="微软雅黑" w:hAnsi="微软雅黑" w:hint="eastAsia"/>
          <w:lang w:eastAsia="zh-CN"/>
        </w:rPr>
        <w:t>此模块采用DIV+CSS方式实现，即代码中可见；</w:t>
      </w:r>
    </w:p>
    <w:p w:rsidR="00777498" w:rsidRPr="003D2897" w:rsidRDefault="00254EDB" w:rsidP="00777498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>
        <w:rPr>
          <w:rFonts w:ascii="微软雅黑" w:eastAsia="微软雅黑" w:hAnsi="微软雅黑" w:hint="eastAsia"/>
          <w:color w:val="0070C0"/>
          <w:lang w:eastAsia="zh-CN"/>
        </w:rPr>
        <w:t>攻略分类</w:t>
      </w:r>
      <w:r w:rsidR="00777498" w:rsidRPr="003D2897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777498" w:rsidRDefault="00254EDB" w:rsidP="00777498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748BEF8B" wp14:editId="23BB0779">
            <wp:extent cx="6022340" cy="1565910"/>
            <wp:effectExtent l="19050" t="19050" r="1651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156591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443C4" w:rsidRDefault="00F443C4" w:rsidP="00777498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B95B5A" wp14:editId="37F266E2">
            <wp:extent cx="2657475" cy="187642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77498" w:rsidRPr="00141076" w:rsidRDefault="00777498" w:rsidP="00777498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r w:rsidR="00254EDB">
        <w:rPr>
          <w:rFonts w:ascii="微软雅黑" w:eastAsia="微软雅黑" w:hAnsi="微软雅黑" w:hint="eastAsia"/>
          <w:lang w:eastAsia="zh-CN"/>
        </w:rPr>
        <w:t>攻略分类</w:t>
      </w:r>
      <w:r>
        <w:rPr>
          <w:rFonts w:ascii="微软雅黑" w:eastAsia="微软雅黑" w:hAnsi="微软雅黑" w:hint="eastAsia"/>
          <w:lang w:eastAsia="zh-CN"/>
        </w:rPr>
        <w:t>模块</w:t>
      </w:r>
    </w:p>
    <w:p w:rsidR="00777498" w:rsidRDefault="00407AE4" w:rsidP="00777498">
      <w:pPr>
        <w:spacing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="00777498" w:rsidRPr="00141076">
        <w:rPr>
          <w:rFonts w:ascii="微软雅黑" w:eastAsia="微软雅黑" w:hAnsi="微软雅黑" w:hint="eastAsia"/>
          <w:b/>
          <w:lang w:eastAsia="zh-CN"/>
        </w:rPr>
        <w:t>：</w:t>
      </w:r>
      <w:r w:rsidR="00777498" w:rsidRPr="00141076">
        <w:rPr>
          <w:rFonts w:ascii="微软雅黑" w:eastAsia="微软雅黑" w:hAnsi="微软雅黑"/>
          <w:lang w:eastAsia="zh-CN"/>
        </w:rPr>
        <w:t xml:space="preserve"> </w:t>
      </w:r>
    </w:p>
    <w:p w:rsidR="00254EDB" w:rsidRDefault="00254EDB" w:rsidP="00254EDB">
      <w:pPr>
        <w:pStyle w:val="ad"/>
        <w:numPr>
          <w:ilvl w:val="0"/>
          <w:numId w:val="2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分别调取</w:t>
      </w:r>
      <w:r w:rsidR="00DD3AA8">
        <w:rPr>
          <w:rFonts w:ascii="微软雅黑" w:eastAsia="微软雅黑" w:hAnsi="微软雅黑" w:hint="eastAsia"/>
          <w:sz w:val="24"/>
          <w:szCs w:val="24"/>
        </w:rPr>
        <w:t>学装修</w:t>
      </w:r>
      <w:r>
        <w:rPr>
          <w:rFonts w:ascii="微软雅黑" w:eastAsia="微软雅黑" w:hAnsi="微软雅黑" w:hint="eastAsia"/>
          <w:sz w:val="24"/>
          <w:szCs w:val="24"/>
        </w:rPr>
        <w:t>频道下一级分类名称模块</w:t>
      </w:r>
      <w:r w:rsidR="00BC4B41">
        <w:rPr>
          <w:rFonts w:ascii="微软雅黑" w:eastAsia="微软雅黑" w:hAnsi="微软雅黑" w:hint="eastAsia"/>
          <w:sz w:val="24"/>
          <w:szCs w:val="24"/>
        </w:rPr>
        <w:t>，具体包括“装修”“设计”“风水”“建材”“软装”共计6个一级分类名称；</w:t>
      </w:r>
    </w:p>
    <w:p w:rsidR="00BC4B41" w:rsidRDefault="00BC4B41" w:rsidP="00BC4B41">
      <w:pPr>
        <w:pStyle w:val="ad"/>
        <w:spacing w:line="360" w:lineRule="auto"/>
        <w:ind w:left="42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4103392" wp14:editId="3666E600">
            <wp:extent cx="5362575" cy="857250"/>
            <wp:effectExtent l="19050" t="19050" r="28575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C4B41" w:rsidRDefault="00BC4B41" w:rsidP="00BC4B41">
      <w:pPr>
        <w:pStyle w:val="ad"/>
        <w:numPr>
          <w:ilvl w:val="0"/>
          <w:numId w:val="2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分别调取一级分类频道下所有的二级分类名称进行展示</w:t>
      </w:r>
      <w:r w:rsidRPr="00254EDB">
        <w:rPr>
          <w:rFonts w:ascii="微软雅黑" w:eastAsia="微软雅黑" w:hAnsi="微软雅黑" w:hint="eastAsia"/>
          <w:sz w:val="24"/>
          <w:szCs w:val="24"/>
        </w:rPr>
        <w:t>；</w:t>
      </w:r>
    </w:p>
    <w:p w:rsidR="00BC4B41" w:rsidRDefault="00BC4B41" w:rsidP="00BC4B41">
      <w:pPr>
        <w:pStyle w:val="ad"/>
        <w:spacing w:line="360" w:lineRule="auto"/>
        <w:ind w:left="42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0C8EB" wp14:editId="770896E4">
            <wp:extent cx="2657475" cy="187642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C4B41" w:rsidRDefault="00BC4B41" w:rsidP="00BC4B41">
      <w:pPr>
        <w:pStyle w:val="ad"/>
        <w:numPr>
          <w:ilvl w:val="0"/>
          <w:numId w:val="2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分别调取二级分类频道下所有的</w:t>
      </w:r>
      <w:r w:rsidR="00337016">
        <w:rPr>
          <w:rFonts w:ascii="微软雅黑" w:eastAsia="微软雅黑" w:hAnsi="微软雅黑" w:hint="eastAsia"/>
          <w:sz w:val="24"/>
          <w:szCs w:val="24"/>
        </w:rPr>
        <w:t>三</w:t>
      </w:r>
      <w:r>
        <w:rPr>
          <w:rFonts w:ascii="微软雅黑" w:eastAsia="微软雅黑" w:hAnsi="微软雅黑" w:hint="eastAsia"/>
          <w:sz w:val="24"/>
          <w:szCs w:val="24"/>
        </w:rPr>
        <w:t>级分类名称进行展示</w:t>
      </w:r>
      <w:r w:rsidRPr="00254EDB">
        <w:rPr>
          <w:rFonts w:ascii="微软雅黑" w:eastAsia="微软雅黑" w:hAnsi="微软雅黑" w:hint="eastAsia"/>
          <w:sz w:val="24"/>
          <w:szCs w:val="24"/>
        </w:rPr>
        <w:t>；</w:t>
      </w:r>
    </w:p>
    <w:p w:rsidR="00BC4B41" w:rsidRDefault="00F443C4" w:rsidP="00BC4B41">
      <w:pPr>
        <w:pStyle w:val="ad"/>
        <w:spacing w:line="360" w:lineRule="auto"/>
        <w:ind w:left="42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9027731" wp14:editId="3D515FF2">
            <wp:extent cx="6022340" cy="1063625"/>
            <wp:effectExtent l="19050" t="19050" r="16510" b="222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106362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443C4" w:rsidRDefault="00F443C4" w:rsidP="00F443C4">
      <w:pPr>
        <w:pStyle w:val="ad"/>
        <w:numPr>
          <w:ilvl w:val="0"/>
          <w:numId w:val="22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分别调取三级分类频道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下最新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发布的6个四级分类图文名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称进行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展示</w:t>
      </w:r>
      <w:r w:rsidRPr="00254EDB">
        <w:rPr>
          <w:rFonts w:ascii="微软雅黑" w:eastAsia="微软雅黑" w:hAnsi="微软雅黑" w:hint="eastAsia"/>
          <w:sz w:val="24"/>
          <w:szCs w:val="24"/>
        </w:rPr>
        <w:t>；</w:t>
      </w:r>
    </w:p>
    <w:p w:rsidR="00F443C4" w:rsidRDefault="00F443C4" w:rsidP="00F443C4">
      <w:pPr>
        <w:pStyle w:val="ad"/>
        <w:numPr>
          <w:ilvl w:val="0"/>
          <w:numId w:val="22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模块“图片”“分类名称”添加链接，指向对应的页面</w:t>
      </w:r>
      <w:r w:rsidRPr="00C347BB">
        <w:rPr>
          <w:rFonts w:ascii="微软雅黑" w:eastAsia="微软雅黑" w:hAnsi="微软雅黑"/>
          <w:sz w:val="24"/>
          <w:szCs w:val="24"/>
        </w:rPr>
        <w:t>；</w:t>
      </w:r>
    </w:p>
    <w:p w:rsidR="00F443C4" w:rsidRPr="00F443C4" w:rsidRDefault="00F443C4" w:rsidP="00F443C4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F443C4">
        <w:rPr>
          <w:rFonts w:ascii="微软雅黑" w:eastAsia="微软雅黑" w:hAnsi="微软雅黑" w:hint="eastAsia"/>
          <w:b/>
          <w:lang w:eastAsia="zh-CN"/>
        </w:rPr>
        <w:t>链接规则：</w:t>
      </w:r>
      <w:r w:rsidRPr="00F443C4">
        <w:rPr>
          <w:rFonts w:ascii="微软雅黑" w:eastAsia="微软雅黑" w:hAnsi="微软雅黑" w:hint="eastAsia"/>
          <w:lang w:eastAsia="zh-CN"/>
        </w:rPr>
        <w:t>以绝对静态化的URL链接至对应的四级分类页面；</w:t>
      </w:r>
    </w:p>
    <w:p w:rsidR="00F443C4" w:rsidRDefault="00F443C4" w:rsidP="00F443C4">
      <w:pPr>
        <w:spacing w:line="360" w:lineRule="auto"/>
        <w:rPr>
          <w:rFonts w:ascii="微软雅黑" w:eastAsia="微软雅黑" w:hAnsi="微软雅黑"/>
          <w:lang w:eastAsia="zh-CN"/>
        </w:rPr>
      </w:pPr>
      <w:r w:rsidRPr="00F443C4">
        <w:rPr>
          <w:rFonts w:ascii="微软雅黑" w:eastAsia="微软雅黑" w:hAnsi="微软雅黑" w:hint="eastAsia"/>
          <w:b/>
          <w:lang w:eastAsia="zh-CN"/>
        </w:rPr>
        <w:t>实现方式：</w:t>
      </w:r>
      <w:r w:rsidRPr="00F443C4">
        <w:rPr>
          <w:rFonts w:ascii="微软雅黑" w:eastAsia="微软雅黑" w:hAnsi="微软雅黑" w:hint="eastAsia"/>
          <w:lang w:eastAsia="zh-CN"/>
        </w:rPr>
        <w:t>此模块采用DIV+CSS方式实现，即代码中可见；</w:t>
      </w:r>
    </w:p>
    <w:p w:rsidR="00777498" w:rsidRPr="003D2897" w:rsidRDefault="00777498" w:rsidP="00777498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 w:rsidRPr="003D2897">
        <w:rPr>
          <w:rFonts w:ascii="微软雅黑" w:eastAsia="微软雅黑" w:hAnsi="微软雅黑" w:hint="eastAsia"/>
          <w:color w:val="0070C0"/>
          <w:lang w:eastAsia="zh-CN"/>
        </w:rPr>
        <w:t>最新</w:t>
      </w:r>
      <w:r w:rsidR="00F443C4">
        <w:rPr>
          <w:rFonts w:ascii="微软雅黑" w:eastAsia="微软雅黑" w:hAnsi="微软雅黑" w:hint="eastAsia"/>
          <w:color w:val="0070C0"/>
          <w:lang w:eastAsia="zh-CN"/>
        </w:rPr>
        <w:t>装修攻略</w:t>
      </w:r>
      <w:r w:rsidRPr="003D2897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777498" w:rsidRPr="00141076" w:rsidRDefault="00E93441" w:rsidP="00777498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4BE107CA" wp14:editId="79DFA13C">
            <wp:extent cx="6022340" cy="891540"/>
            <wp:effectExtent l="19050" t="19050" r="16510" b="228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89154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77498" w:rsidRPr="00141076" w:rsidRDefault="00777498" w:rsidP="00777498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r>
        <w:rPr>
          <w:rFonts w:ascii="微软雅黑" w:eastAsia="微软雅黑" w:hAnsi="微软雅黑" w:hint="eastAsia"/>
          <w:lang w:eastAsia="zh-CN"/>
        </w:rPr>
        <w:t>最</w:t>
      </w:r>
      <w:r w:rsidR="00E93441">
        <w:rPr>
          <w:rFonts w:ascii="微软雅黑" w:eastAsia="微软雅黑" w:hAnsi="微软雅黑" w:hint="eastAsia"/>
          <w:lang w:eastAsia="zh-CN"/>
        </w:rPr>
        <w:t>新装修攻略</w:t>
      </w:r>
      <w:r>
        <w:rPr>
          <w:rFonts w:ascii="微软雅黑" w:eastAsia="微软雅黑" w:hAnsi="微软雅黑" w:hint="eastAsia"/>
          <w:lang w:eastAsia="zh-CN"/>
        </w:rPr>
        <w:t>模块</w:t>
      </w:r>
    </w:p>
    <w:p w:rsidR="00777498" w:rsidRDefault="00407AE4" w:rsidP="0066268F">
      <w:pPr>
        <w:spacing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="00777498" w:rsidRPr="00141076">
        <w:rPr>
          <w:rFonts w:ascii="微软雅黑" w:eastAsia="微软雅黑" w:hAnsi="微软雅黑" w:hint="eastAsia"/>
          <w:b/>
          <w:lang w:eastAsia="zh-CN"/>
        </w:rPr>
        <w:t>：</w:t>
      </w:r>
      <w:r w:rsidR="00777498" w:rsidRPr="0066268F">
        <w:rPr>
          <w:rFonts w:ascii="微软雅黑" w:eastAsia="微软雅黑" w:hAnsi="微软雅黑"/>
          <w:lang w:eastAsia="zh-CN"/>
        </w:rPr>
        <w:t>调取</w:t>
      </w:r>
      <w:r w:rsidR="00DD3AA8">
        <w:rPr>
          <w:rFonts w:ascii="微软雅黑" w:eastAsia="微软雅黑" w:hAnsi="微软雅黑" w:hint="eastAsia"/>
          <w:lang w:eastAsia="zh-CN"/>
        </w:rPr>
        <w:t>学装修</w:t>
      </w:r>
      <w:r w:rsidR="00E93441" w:rsidRPr="0066268F">
        <w:rPr>
          <w:rFonts w:ascii="微软雅黑" w:eastAsia="微软雅黑" w:hAnsi="微软雅黑" w:hint="eastAsia"/>
          <w:lang w:eastAsia="zh-CN"/>
        </w:rPr>
        <w:t>频道</w:t>
      </w:r>
      <w:proofErr w:type="gramStart"/>
      <w:r w:rsidR="00777498" w:rsidRPr="0066268F">
        <w:rPr>
          <w:rFonts w:ascii="微软雅黑" w:eastAsia="微软雅黑" w:hAnsi="微软雅黑" w:hint="eastAsia"/>
          <w:lang w:eastAsia="zh-CN"/>
        </w:rPr>
        <w:t>下最新</w:t>
      </w:r>
      <w:proofErr w:type="gramEnd"/>
      <w:r w:rsidR="00E93441" w:rsidRPr="0066268F">
        <w:rPr>
          <w:rFonts w:ascii="微软雅黑" w:eastAsia="微软雅黑" w:hAnsi="微软雅黑" w:hint="eastAsia"/>
          <w:lang w:eastAsia="zh-CN"/>
        </w:rPr>
        <w:t>发布</w:t>
      </w:r>
      <w:r w:rsidR="00777498" w:rsidRPr="0066268F">
        <w:rPr>
          <w:rFonts w:ascii="微软雅黑" w:eastAsia="微软雅黑" w:hAnsi="微软雅黑" w:hint="eastAsia"/>
          <w:lang w:eastAsia="zh-CN"/>
        </w:rPr>
        <w:t>的1</w:t>
      </w:r>
      <w:r w:rsidR="0066268F" w:rsidRPr="0066268F">
        <w:rPr>
          <w:rFonts w:ascii="微软雅黑" w:eastAsia="微软雅黑" w:hAnsi="微软雅黑"/>
          <w:lang w:eastAsia="zh-CN"/>
        </w:rPr>
        <w:t>2</w:t>
      </w:r>
      <w:r w:rsidR="00777498" w:rsidRPr="0066268F">
        <w:rPr>
          <w:rFonts w:ascii="微软雅黑" w:eastAsia="微软雅黑" w:hAnsi="微软雅黑" w:hint="eastAsia"/>
          <w:lang w:eastAsia="zh-CN"/>
        </w:rPr>
        <w:t>篇</w:t>
      </w:r>
      <w:r w:rsidR="0066268F" w:rsidRPr="0066268F">
        <w:rPr>
          <w:rFonts w:ascii="微软雅黑" w:eastAsia="微软雅黑" w:hAnsi="微软雅黑" w:hint="eastAsia"/>
          <w:lang w:eastAsia="zh-CN"/>
        </w:rPr>
        <w:t>文章</w:t>
      </w:r>
      <w:proofErr w:type="gramStart"/>
      <w:r w:rsidR="0066268F" w:rsidRPr="0066268F">
        <w:rPr>
          <w:rFonts w:ascii="微软雅黑" w:eastAsia="微软雅黑" w:hAnsi="微软雅黑" w:hint="eastAsia"/>
          <w:lang w:eastAsia="zh-CN"/>
        </w:rPr>
        <w:t>页</w:t>
      </w:r>
      <w:r w:rsidR="00777498" w:rsidRPr="0066268F">
        <w:rPr>
          <w:rFonts w:ascii="微软雅黑" w:eastAsia="微软雅黑" w:hAnsi="微软雅黑" w:hint="eastAsia"/>
          <w:lang w:eastAsia="zh-CN"/>
        </w:rPr>
        <w:t>进行</w:t>
      </w:r>
      <w:proofErr w:type="gramEnd"/>
      <w:r w:rsidR="00777498" w:rsidRPr="0066268F">
        <w:rPr>
          <w:rFonts w:ascii="微软雅黑" w:eastAsia="微软雅黑" w:hAnsi="微软雅黑" w:hint="eastAsia"/>
          <w:lang w:eastAsia="zh-CN"/>
        </w:rPr>
        <w:t>展现；</w:t>
      </w:r>
    </w:p>
    <w:p w:rsidR="0066268F" w:rsidRPr="00F443C4" w:rsidRDefault="0066268F" w:rsidP="0066268F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F443C4">
        <w:rPr>
          <w:rFonts w:ascii="微软雅黑" w:eastAsia="微软雅黑" w:hAnsi="微软雅黑" w:hint="eastAsia"/>
          <w:b/>
          <w:lang w:eastAsia="zh-CN"/>
        </w:rPr>
        <w:t>链接规则：</w:t>
      </w:r>
      <w:r w:rsidRPr="00F443C4">
        <w:rPr>
          <w:rFonts w:ascii="微软雅黑" w:eastAsia="微软雅黑" w:hAnsi="微软雅黑" w:hint="eastAsia"/>
          <w:lang w:eastAsia="zh-CN"/>
        </w:rPr>
        <w:t>以绝对静态化的URL链接至对应的</w:t>
      </w:r>
      <w:r>
        <w:rPr>
          <w:rFonts w:ascii="微软雅黑" w:eastAsia="微软雅黑" w:hAnsi="微软雅黑" w:hint="eastAsia"/>
          <w:lang w:eastAsia="zh-CN"/>
        </w:rPr>
        <w:t>文章</w:t>
      </w:r>
      <w:r w:rsidRPr="00F443C4">
        <w:rPr>
          <w:rFonts w:ascii="微软雅黑" w:eastAsia="微软雅黑" w:hAnsi="微软雅黑" w:hint="eastAsia"/>
          <w:lang w:eastAsia="zh-CN"/>
        </w:rPr>
        <w:t>页面；</w:t>
      </w:r>
    </w:p>
    <w:p w:rsidR="0066268F" w:rsidRDefault="0066268F" w:rsidP="0066268F">
      <w:pPr>
        <w:spacing w:line="360" w:lineRule="auto"/>
        <w:rPr>
          <w:rFonts w:ascii="微软雅黑" w:eastAsia="微软雅黑" w:hAnsi="微软雅黑"/>
          <w:lang w:eastAsia="zh-CN"/>
        </w:rPr>
      </w:pPr>
      <w:r w:rsidRPr="00F443C4">
        <w:rPr>
          <w:rFonts w:ascii="微软雅黑" w:eastAsia="微软雅黑" w:hAnsi="微软雅黑" w:hint="eastAsia"/>
          <w:b/>
          <w:lang w:eastAsia="zh-CN"/>
        </w:rPr>
        <w:lastRenderedPageBreak/>
        <w:t>实现方式：</w:t>
      </w:r>
      <w:r w:rsidRPr="00F443C4">
        <w:rPr>
          <w:rFonts w:ascii="微软雅黑" w:eastAsia="微软雅黑" w:hAnsi="微软雅黑" w:hint="eastAsia"/>
          <w:lang w:eastAsia="zh-CN"/>
        </w:rPr>
        <w:t>此模块采用DIV+CSS方式实现，即代码中可见；</w:t>
      </w:r>
    </w:p>
    <w:p w:rsidR="00777498" w:rsidRPr="003D2897" w:rsidRDefault="0066268F" w:rsidP="00777498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>
        <w:rPr>
          <w:rFonts w:ascii="微软雅黑" w:eastAsia="微软雅黑" w:hAnsi="微软雅黑" w:hint="eastAsia"/>
          <w:color w:val="0070C0"/>
          <w:lang w:eastAsia="zh-CN"/>
        </w:rPr>
        <w:t>热门修问答</w:t>
      </w:r>
      <w:r w:rsidR="00777498" w:rsidRPr="003D2897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777498" w:rsidRPr="00141076" w:rsidRDefault="0066268F" w:rsidP="00777498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08D36F" wp14:editId="3A4F5153">
            <wp:extent cx="6022340" cy="881380"/>
            <wp:effectExtent l="19050" t="19050" r="16510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88138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77498" w:rsidRPr="00141076" w:rsidRDefault="00777498" w:rsidP="00777498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r w:rsidR="0066268F">
        <w:rPr>
          <w:rFonts w:ascii="微软雅黑" w:eastAsia="微软雅黑" w:hAnsi="微软雅黑" w:hint="eastAsia"/>
          <w:lang w:eastAsia="zh-CN"/>
        </w:rPr>
        <w:t>热门装修问答</w:t>
      </w:r>
      <w:r>
        <w:rPr>
          <w:rFonts w:ascii="微软雅黑" w:eastAsia="微软雅黑" w:hAnsi="微软雅黑" w:hint="eastAsia"/>
          <w:lang w:eastAsia="zh-CN"/>
        </w:rPr>
        <w:t>模块</w:t>
      </w:r>
    </w:p>
    <w:p w:rsidR="0066268F" w:rsidRPr="0066268F" w:rsidRDefault="0066268F" w:rsidP="0066268F">
      <w:pPr>
        <w:spacing w:line="360" w:lineRule="auto"/>
        <w:rPr>
          <w:rFonts w:ascii="微软雅黑" w:eastAsia="微软雅黑" w:hAnsi="微软雅黑"/>
          <w:lang w:eastAsia="zh-CN"/>
        </w:rPr>
      </w:pPr>
      <w:r w:rsidRPr="0066268F">
        <w:rPr>
          <w:rFonts w:ascii="微软雅黑" w:eastAsia="微软雅黑" w:hAnsi="微软雅黑" w:hint="eastAsia"/>
          <w:b/>
          <w:lang w:eastAsia="zh-CN"/>
        </w:rPr>
        <w:t>优化规则：</w:t>
      </w:r>
      <w:r w:rsidRPr="0066268F">
        <w:rPr>
          <w:rFonts w:ascii="微软雅黑" w:eastAsia="微软雅黑" w:hAnsi="微软雅黑"/>
          <w:lang w:eastAsia="zh-CN"/>
        </w:rPr>
        <w:t>调取</w:t>
      </w:r>
      <w:r>
        <w:rPr>
          <w:rFonts w:ascii="微软雅黑" w:eastAsia="微软雅黑" w:hAnsi="微软雅黑" w:hint="eastAsia"/>
          <w:lang w:eastAsia="zh-CN"/>
        </w:rPr>
        <w:t>问答</w:t>
      </w:r>
      <w:r w:rsidRPr="0066268F">
        <w:rPr>
          <w:rFonts w:ascii="微软雅黑" w:eastAsia="微软雅黑" w:hAnsi="微软雅黑" w:hint="eastAsia"/>
          <w:lang w:eastAsia="zh-CN"/>
        </w:rPr>
        <w:t>频道下</w:t>
      </w:r>
      <w:r>
        <w:rPr>
          <w:rFonts w:ascii="微软雅黑" w:eastAsia="微软雅黑" w:hAnsi="微软雅黑" w:hint="eastAsia"/>
          <w:lang w:eastAsia="zh-CN"/>
        </w:rPr>
        <w:t>，按问答阅读数由高到低进行排序，共计调取12条</w:t>
      </w:r>
      <w:r w:rsidRPr="0066268F">
        <w:rPr>
          <w:rFonts w:ascii="微软雅黑" w:eastAsia="微软雅黑" w:hAnsi="微软雅黑" w:hint="eastAsia"/>
          <w:lang w:eastAsia="zh-CN"/>
        </w:rPr>
        <w:t>；</w:t>
      </w:r>
    </w:p>
    <w:p w:rsidR="0066268F" w:rsidRPr="0066268F" w:rsidRDefault="0066268F" w:rsidP="0066268F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66268F">
        <w:rPr>
          <w:rFonts w:ascii="微软雅黑" w:eastAsia="微软雅黑" w:hAnsi="微软雅黑" w:hint="eastAsia"/>
          <w:b/>
          <w:lang w:eastAsia="zh-CN"/>
        </w:rPr>
        <w:t>链接规则：</w:t>
      </w:r>
      <w:r w:rsidRPr="0066268F">
        <w:rPr>
          <w:rFonts w:ascii="微软雅黑" w:eastAsia="微软雅黑" w:hAnsi="微软雅黑" w:hint="eastAsia"/>
          <w:lang w:eastAsia="zh-CN"/>
        </w:rPr>
        <w:t>以绝对静态化的URL链接至对应的</w:t>
      </w:r>
      <w:r w:rsidR="008C6645">
        <w:rPr>
          <w:rFonts w:ascii="微软雅黑" w:eastAsia="微软雅黑" w:hAnsi="微软雅黑" w:hint="eastAsia"/>
          <w:lang w:eastAsia="zh-CN"/>
        </w:rPr>
        <w:t>问答</w:t>
      </w:r>
      <w:r w:rsidRPr="0066268F">
        <w:rPr>
          <w:rFonts w:ascii="微软雅黑" w:eastAsia="微软雅黑" w:hAnsi="微软雅黑" w:hint="eastAsia"/>
          <w:lang w:eastAsia="zh-CN"/>
        </w:rPr>
        <w:t>页面；</w:t>
      </w:r>
    </w:p>
    <w:p w:rsidR="0066268F" w:rsidRDefault="0066268F" w:rsidP="008C6645">
      <w:pPr>
        <w:spacing w:line="360" w:lineRule="auto"/>
        <w:rPr>
          <w:rFonts w:ascii="微软雅黑" w:eastAsia="微软雅黑" w:hAnsi="微软雅黑"/>
          <w:lang w:eastAsia="zh-CN"/>
        </w:rPr>
      </w:pPr>
      <w:r w:rsidRPr="0066268F">
        <w:rPr>
          <w:rFonts w:ascii="微软雅黑" w:eastAsia="微软雅黑" w:hAnsi="微软雅黑" w:hint="eastAsia"/>
          <w:b/>
          <w:lang w:eastAsia="zh-CN"/>
        </w:rPr>
        <w:t>实现方式：</w:t>
      </w:r>
      <w:r w:rsidRPr="0066268F">
        <w:rPr>
          <w:rFonts w:ascii="微软雅黑" w:eastAsia="微软雅黑" w:hAnsi="微软雅黑" w:hint="eastAsia"/>
          <w:lang w:eastAsia="zh-CN"/>
        </w:rPr>
        <w:t>此模块采用DIV+CSS方式实现，即代码中可见；</w:t>
      </w:r>
    </w:p>
    <w:p w:rsidR="008C6645" w:rsidRPr="008C6645" w:rsidRDefault="008C6645" w:rsidP="008C6645">
      <w:pPr>
        <w:spacing w:line="360" w:lineRule="auto"/>
        <w:rPr>
          <w:rFonts w:ascii="微软雅黑" w:eastAsia="微软雅黑" w:hAnsi="微软雅黑"/>
          <w:b/>
          <w:color w:val="FF0000"/>
          <w:lang w:eastAsia="zh-CN"/>
        </w:rPr>
      </w:pPr>
      <w:r w:rsidRPr="008C6645">
        <w:rPr>
          <w:rFonts w:ascii="微软雅黑" w:eastAsia="微软雅黑" w:hAnsi="微软雅黑" w:hint="eastAsia"/>
          <w:b/>
          <w:color w:val="FF0000"/>
          <w:lang w:eastAsia="zh-CN"/>
        </w:rPr>
        <w:t>备注：目前问答频道还没有上线，先将模块隐藏，待上线后再开放入口；</w:t>
      </w:r>
    </w:p>
    <w:p w:rsidR="007B5857" w:rsidRPr="007B5857" w:rsidRDefault="008C6645" w:rsidP="007B585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>
        <w:rPr>
          <w:rFonts w:ascii="微软雅黑" w:eastAsia="微软雅黑" w:hAnsi="微软雅黑" w:hint="eastAsia"/>
          <w:color w:val="0070C0"/>
          <w:lang w:eastAsia="zh-CN"/>
        </w:rPr>
        <w:t>热门装修专题</w:t>
      </w:r>
    </w:p>
    <w:p w:rsidR="007B5857" w:rsidRPr="002B77D8" w:rsidRDefault="008C6645" w:rsidP="008C6645">
      <w:pPr>
        <w:spacing w:line="360" w:lineRule="auto"/>
        <w:ind w:left="420"/>
        <w:jc w:val="center"/>
        <w:rPr>
          <w:rFonts w:ascii="微软雅黑" w:eastAsia="微软雅黑" w:hAnsi="微软雅黑"/>
          <w:b/>
          <w:lang w:eastAsia="zh-CN"/>
        </w:rPr>
      </w:pPr>
      <w:r>
        <w:rPr>
          <w:noProof/>
          <w:lang w:eastAsia="zh-CN"/>
        </w:rPr>
        <w:drawing>
          <wp:inline distT="0" distB="0" distL="0" distR="0" wp14:anchorId="260C252E" wp14:editId="45D27EA0">
            <wp:extent cx="6022340" cy="910590"/>
            <wp:effectExtent l="19050" t="19050" r="16510" b="228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91059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B5857" w:rsidRPr="00141076" w:rsidRDefault="007B5857" w:rsidP="007B585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/>
          <w:lang w:eastAsia="zh-CN"/>
        </w:rPr>
        <w:t>图示-为</w:t>
      </w:r>
      <w:r w:rsidR="008C6645">
        <w:rPr>
          <w:rFonts w:ascii="微软雅黑" w:eastAsia="微软雅黑" w:hAnsi="微软雅黑" w:hint="eastAsia"/>
          <w:lang w:eastAsia="zh-CN"/>
        </w:rPr>
        <w:t>热门装修专题</w:t>
      </w:r>
      <w:r>
        <w:rPr>
          <w:rFonts w:ascii="微软雅黑" w:eastAsia="微软雅黑" w:hAnsi="微软雅黑" w:hint="eastAsia"/>
          <w:lang w:eastAsia="zh-CN"/>
        </w:rPr>
        <w:t>模块</w:t>
      </w:r>
    </w:p>
    <w:p w:rsidR="008C6645" w:rsidRPr="008C6645" w:rsidRDefault="008C6645" w:rsidP="008C6645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8C6645">
        <w:rPr>
          <w:rFonts w:ascii="微软雅黑" w:eastAsia="微软雅黑" w:hAnsi="微软雅黑" w:hint="eastAsia"/>
          <w:b/>
          <w:lang w:eastAsia="zh-CN"/>
        </w:rPr>
        <w:t>优化规则：</w:t>
      </w:r>
      <w:r w:rsidRPr="008C6645">
        <w:rPr>
          <w:rFonts w:ascii="微软雅黑" w:eastAsia="微软雅黑" w:hAnsi="微软雅黑"/>
          <w:lang w:eastAsia="zh-CN"/>
        </w:rPr>
        <w:t>调取</w:t>
      </w:r>
      <w:r>
        <w:rPr>
          <w:rFonts w:ascii="微软雅黑" w:eastAsia="微软雅黑" w:hAnsi="微软雅黑" w:hint="eastAsia"/>
          <w:lang w:eastAsia="zh-CN"/>
        </w:rPr>
        <w:t>专题</w:t>
      </w:r>
      <w:r w:rsidRPr="008C6645">
        <w:rPr>
          <w:rFonts w:ascii="微软雅黑" w:eastAsia="微软雅黑" w:hAnsi="微软雅黑" w:hint="eastAsia"/>
          <w:lang w:eastAsia="zh-CN"/>
        </w:rPr>
        <w:t>频道下，按</w:t>
      </w:r>
      <w:r>
        <w:rPr>
          <w:rFonts w:ascii="微软雅黑" w:eastAsia="微软雅黑" w:hAnsi="微软雅黑" w:hint="eastAsia"/>
          <w:lang w:eastAsia="zh-CN"/>
        </w:rPr>
        <w:t>专题名称</w:t>
      </w:r>
      <w:r w:rsidRPr="008C6645">
        <w:rPr>
          <w:rFonts w:ascii="微软雅黑" w:eastAsia="微软雅黑" w:hAnsi="微软雅黑" w:hint="eastAsia"/>
          <w:lang w:eastAsia="zh-CN"/>
        </w:rPr>
        <w:t>阅读数由高到低进行排序，共计调取</w:t>
      </w:r>
      <w:r>
        <w:rPr>
          <w:rFonts w:ascii="微软雅黑" w:eastAsia="微软雅黑" w:hAnsi="微软雅黑"/>
          <w:lang w:eastAsia="zh-CN"/>
        </w:rPr>
        <w:t>21</w:t>
      </w:r>
      <w:r w:rsidRPr="008C6645">
        <w:rPr>
          <w:rFonts w:ascii="微软雅黑" w:eastAsia="微软雅黑" w:hAnsi="微软雅黑" w:hint="eastAsia"/>
          <w:lang w:eastAsia="zh-CN"/>
        </w:rPr>
        <w:t>条；</w:t>
      </w:r>
    </w:p>
    <w:p w:rsidR="008C6645" w:rsidRPr="008C6645" w:rsidRDefault="008C6645" w:rsidP="008C6645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8C6645">
        <w:rPr>
          <w:rFonts w:ascii="微软雅黑" w:eastAsia="微软雅黑" w:hAnsi="微软雅黑" w:hint="eastAsia"/>
          <w:b/>
          <w:lang w:eastAsia="zh-CN"/>
        </w:rPr>
        <w:t>链接规则：</w:t>
      </w:r>
      <w:r w:rsidRPr="008C6645">
        <w:rPr>
          <w:rFonts w:ascii="微软雅黑" w:eastAsia="微软雅黑" w:hAnsi="微软雅黑" w:hint="eastAsia"/>
          <w:lang w:eastAsia="zh-CN"/>
        </w:rPr>
        <w:t>以绝对静态化的URL链接至对应的</w:t>
      </w:r>
      <w:r>
        <w:rPr>
          <w:rFonts w:ascii="微软雅黑" w:eastAsia="微软雅黑" w:hAnsi="微软雅黑" w:hint="eastAsia"/>
          <w:lang w:eastAsia="zh-CN"/>
        </w:rPr>
        <w:t>专题</w:t>
      </w:r>
      <w:r w:rsidRPr="008C6645">
        <w:rPr>
          <w:rFonts w:ascii="微软雅黑" w:eastAsia="微软雅黑" w:hAnsi="微软雅黑" w:hint="eastAsia"/>
          <w:lang w:eastAsia="zh-CN"/>
        </w:rPr>
        <w:t>页面；</w:t>
      </w:r>
    </w:p>
    <w:p w:rsidR="007B5857" w:rsidRDefault="008C6645" w:rsidP="008C6645">
      <w:pPr>
        <w:spacing w:line="360" w:lineRule="auto"/>
        <w:rPr>
          <w:rFonts w:ascii="微软雅黑" w:eastAsia="微软雅黑" w:hAnsi="微软雅黑"/>
          <w:lang w:eastAsia="zh-CN"/>
        </w:rPr>
      </w:pPr>
      <w:r w:rsidRPr="008C6645">
        <w:rPr>
          <w:rFonts w:ascii="微软雅黑" w:eastAsia="微软雅黑" w:hAnsi="微软雅黑" w:hint="eastAsia"/>
          <w:b/>
          <w:lang w:eastAsia="zh-CN"/>
        </w:rPr>
        <w:t>实现方式：</w:t>
      </w:r>
      <w:r w:rsidRPr="008C6645">
        <w:rPr>
          <w:rFonts w:ascii="微软雅黑" w:eastAsia="微软雅黑" w:hAnsi="微软雅黑" w:hint="eastAsia"/>
          <w:lang w:eastAsia="zh-CN"/>
        </w:rPr>
        <w:t>此模块采用DIV+CSS方式实现，即代码中可见；</w:t>
      </w:r>
    </w:p>
    <w:p w:rsidR="00DD3AA8" w:rsidRDefault="00DD3AA8" w:rsidP="00DD3AA8">
      <w:pPr>
        <w:spacing w:line="360" w:lineRule="auto"/>
        <w:rPr>
          <w:rFonts w:ascii="微软雅黑" w:eastAsia="微软雅黑" w:hAnsi="微软雅黑"/>
          <w:b/>
          <w:color w:val="FF0000"/>
          <w:lang w:eastAsia="zh-CN"/>
        </w:rPr>
      </w:pPr>
      <w:r>
        <w:rPr>
          <w:rFonts w:ascii="微软雅黑" w:eastAsia="微软雅黑" w:hAnsi="微软雅黑" w:hint="eastAsia"/>
          <w:b/>
          <w:color w:val="FF0000"/>
          <w:lang w:eastAsia="zh-CN"/>
        </w:rPr>
        <w:t>备注：此模块还未上线，先对其进行隐藏，待上线后开放入口；</w:t>
      </w:r>
    </w:p>
    <w:p w:rsidR="008C6645" w:rsidRPr="008C6645" w:rsidRDefault="008C6645" w:rsidP="008C6645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70C0"/>
          <w:lang w:eastAsia="zh-CN"/>
        </w:rPr>
        <w:lastRenderedPageBreak/>
        <w:t>热点推荐&amp;友情链接</w:t>
      </w:r>
      <w:r w:rsidRPr="00B90A2A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8C6645" w:rsidRPr="00141076" w:rsidRDefault="008C6645" w:rsidP="008C6645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4C58D5F3" wp14:editId="0714B3CE">
            <wp:extent cx="6022340" cy="830580"/>
            <wp:effectExtent l="19050" t="19050" r="16510" b="266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83058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C6645" w:rsidRPr="00141076" w:rsidRDefault="008C6645" w:rsidP="008C6645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r>
        <w:rPr>
          <w:rFonts w:ascii="微软雅黑" w:eastAsia="微软雅黑" w:hAnsi="微软雅黑" w:hint="eastAsia"/>
          <w:lang w:eastAsia="zh-CN"/>
        </w:rPr>
        <w:t>热点推荐&amp;友情链接</w:t>
      </w:r>
      <w:r w:rsidRPr="00141076">
        <w:rPr>
          <w:rFonts w:ascii="微软雅黑" w:eastAsia="微软雅黑" w:hAnsi="微软雅黑" w:hint="eastAsia"/>
          <w:lang w:eastAsia="zh-CN"/>
        </w:rPr>
        <w:t>模块</w:t>
      </w:r>
    </w:p>
    <w:p w:rsidR="008C6645" w:rsidRPr="00141076" w:rsidRDefault="008C6645" w:rsidP="008C6645">
      <w:pPr>
        <w:spacing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Pr="00141076">
        <w:rPr>
          <w:rFonts w:ascii="微软雅黑" w:eastAsia="微软雅黑" w:hAnsi="微软雅黑" w:hint="eastAsia"/>
          <w:b/>
          <w:lang w:eastAsia="zh-CN"/>
        </w:rPr>
        <w:t>：</w:t>
      </w:r>
      <w:r w:rsidRPr="00141076">
        <w:rPr>
          <w:rFonts w:ascii="微软雅黑" w:eastAsia="微软雅黑" w:hAnsi="微软雅黑"/>
          <w:lang w:eastAsia="zh-CN"/>
        </w:rPr>
        <w:t xml:space="preserve"> </w:t>
      </w:r>
    </w:p>
    <w:p w:rsidR="008C6645" w:rsidRPr="00C82E3F" w:rsidRDefault="008C6645" w:rsidP="008C6645">
      <w:pPr>
        <w:pStyle w:val="ad"/>
        <w:numPr>
          <w:ilvl w:val="0"/>
          <w:numId w:val="22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模块以“热点推荐”和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友情链接“2个模块组成</w:t>
      </w:r>
      <w:r w:rsidRPr="00C82E3F">
        <w:rPr>
          <w:rFonts w:ascii="微软雅黑" w:eastAsia="微软雅黑" w:hAnsi="微软雅黑" w:hint="eastAsia"/>
          <w:sz w:val="24"/>
          <w:szCs w:val="24"/>
        </w:rPr>
        <w:t>；</w:t>
      </w:r>
    </w:p>
    <w:p w:rsidR="008C6645" w:rsidRDefault="008C6645" w:rsidP="008C6645">
      <w:pPr>
        <w:pStyle w:val="ad"/>
        <w:numPr>
          <w:ilvl w:val="0"/>
          <w:numId w:val="22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该模块2</w:t>
      </w:r>
      <w:r>
        <w:rPr>
          <w:rFonts w:ascii="微软雅黑" w:eastAsia="微软雅黑" w:hAnsi="微软雅黑" w:hint="eastAsia"/>
          <w:sz w:val="24"/>
          <w:szCs w:val="24"/>
        </w:rPr>
        <w:t>个分类</w:t>
      </w:r>
      <w:r>
        <w:rPr>
          <w:rFonts w:ascii="微软雅黑" w:eastAsia="微软雅黑" w:hAnsi="微软雅黑"/>
          <w:sz w:val="24"/>
          <w:szCs w:val="24"/>
        </w:rPr>
        <w:t>使用</w:t>
      </w:r>
      <w:r w:rsidRPr="00C82E3F">
        <w:rPr>
          <w:rFonts w:ascii="微软雅黑" w:eastAsia="微软雅黑" w:hAnsi="微软雅黑" w:hint="eastAsia"/>
          <w:sz w:val="24"/>
          <w:szCs w:val="24"/>
        </w:rPr>
        <w:t>DIV+CSS</w:t>
      </w:r>
      <w:r>
        <w:rPr>
          <w:rFonts w:ascii="微软雅黑" w:eastAsia="微软雅黑" w:hAnsi="微软雅黑" w:hint="eastAsia"/>
          <w:sz w:val="24"/>
          <w:szCs w:val="24"/>
        </w:rPr>
        <w:t>撰写源代码</w:t>
      </w:r>
      <w:r w:rsidRPr="00C82E3F">
        <w:rPr>
          <w:rFonts w:ascii="微软雅黑" w:eastAsia="微软雅黑" w:hAnsi="微软雅黑" w:hint="eastAsia"/>
          <w:sz w:val="24"/>
          <w:szCs w:val="24"/>
        </w:rPr>
        <w:t>实现</w:t>
      </w:r>
      <w:r>
        <w:rPr>
          <w:rFonts w:ascii="微软雅黑" w:eastAsia="微软雅黑" w:hAnsi="微软雅黑" w:hint="eastAsia"/>
          <w:sz w:val="24"/>
          <w:szCs w:val="24"/>
        </w:rPr>
        <w:t>鼠标点击切换方式展现</w:t>
      </w:r>
      <w:r w:rsidRPr="00C82E3F">
        <w:rPr>
          <w:rFonts w:ascii="微软雅黑" w:eastAsia="微软雅黑" w:hAnsi="微软雅黑"/>
          <w:sz w:val="24"/>
          <w:szCs w:val="24"/>
        </w:rPr>
        <w:t>；</w:t>
      </w:r>
    </w:p>
    <w:p w:rsidR="008C6645" w:rsidRDefault="008C6645" w:rsidP="008C6645">
      <w:pPr>
        <w:pStyle w:val="ad"/>
        <w:numPr>
          <w:ilvl w:val="0"/>
          <w:numId w:val="22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热点推荐“模块，调取指南频道下，最新添加的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条四级分类名称进行展示（备注：当问答频道和专题频道上线后，调用规则修改为调取按阅读数由高到低排序，调取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条四级分类名称进行展示）；</w:t>
      </w:r>
    </w:p>
    <w:p w:rsidR="008C6645" w:rsidRPr="008C1166" w:rsidRDefault="008C6645" w:rsidP="008C6645">
      <w:pPr>
        <w:pStyle w:val="ad"/>
        <w:numPr>
          <w:ilvl w:val="0"/>
          <w:numId w:val="22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友情链接“模块，</w:t>
      </w:r>
      <w:r w:rsidRPr="008C1166">
        <w:rPr>
          <w:rFonts w:ascii="微软雅黑" w:eastAsia="微软雅黑" w:hAnsi="微软雅黑" w:hint="eastAsia"/>
          <w:sz w:val="24"/>
          <w:szCs w:val="24"/>
        </w:rPr>
        <w:t>开发友情链接功能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C6645" w:rsidRDefault="008C6645" w:rsidP="008C6645">
      <w:pPr>
        <w:pStyle w:val="ad"/>
        <w:numPr>
          <w:ilvl w:val="0"/>
          <w:numId w:val="22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关键词</w:t>
      </w:r>
      <w:r w:rsidRPr="00C82E3F">
        <w:rPr>
          <w:rFonts w:ascii="微软雅黑" w:eastAsia="微软雅黑" w:hAnsi="微软雅黑" w:hint="eastAsia"/>
          <w:sz w:val="24"/>
          <w:szCs w:val="24"/>
        </w:rPr>
        <w:t>以绝对静态化的URL链接至对应的</w:t>
      </w:r>
      <w:r>
        <w:rPr>
          <w:rFonts w:ascii="微软雅黑" w:eastAsia="微软雅黑" w:hAnsi="微软雅黑" w:hint="eastAsia"/>
          <w:sz w:val="24"/>
          <w:szCs w:val="24"/>
        </w:rPr>
        <w:t>页面</w:t>
      </w:r>
      <w:r w:rsidRPr="00C82E3F">
        <w:rPr>
          <w:rFonts w:ascii="微软雅黑" w:eastAsia="微软雅黑" w:hAnsi="微软雅黑"/>
          <w:sz w:val="24"/>
          <w:szCs w:val="24"/>
        </w:rPr>
        <w:t>；</w:t>
      </w:r>
    </w:p>
    <w:p w:rsidR="008C6645" w:rsidRPr="007054D5" w:rsidRDefault="008C6645" w:rsidP="008C6645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7054D5">
        <w:rPr>
          <w:rFonts w:ascii="微软雅黑" w:eastAsia="微软雅黑" w:hAnsi="微软雅黑" w:hint="eastAsia"/>
          <w:b/>
          <w:lang w:eastAsia="zh-CN"/>
        </w:rPr>
        <w:t>链接规则：</w:t>
      </w:r>
      <w:r w:rsidRPr="007054D5">
        <w:rPr>
          <w:rFonts w:ascii="微软雅黑" w:eastAsia="微软雅黑" w:hAnsi="微软雅黑" w:hint="eastAsia"/>
          <w:lang w:eastAsia="zh-CN"/>
        </w:rPr>
        <w:t>以绝对静态化的URL链接至对应的页面；</w:t>
      </w:r>
    </w:p>
    <w:p w:rsidR="008C6645" w:rsidRPr="007054D5" w:rsidRDefault="008C6645" w:rsidP="008C6645">
      <w:pPr>
        <w:spacing w:line="360" w:lineRule="auto"/>
        <w:rPr>
          <w:rFonts w:ascii="微软雅黑" w:eastAsia="微软雅黑" w:hAnsi="微软雅黑"/>
          <w:lang w:eastAsia="zh-CN"/>
        </w:rPr>
      </w:pPr>
      <w:r w:rsidRPr="007054D5">
        <w:rPr>
          <w:rFonts w:ascii="微软雅黑" w:eastAsia="微软雅黑" w:hAnsi="微软雅黑" w:hint="eastAsia"/>
          <w:b/>
          <w:lang w:eastAsia="zh-CN"/>
        </w:rPr>
        <w:t>实现方式：</w:t>
      </w:r>
      <w:r w:rsidRPr="007054D5">
        <w:rPr>
          <w:rFonts w:ascii="微软雅黑" w:eastAsia="微软雅黑" w:hAnsi="微软雅黑" w:hint="eastAsia"/>
          <w:lang w:eastAsia="zh-CN"/>
        </w:rPr>
        <w:t>此模块采用DIV+CSS方式实现，即代码中可见；</w:t>
      </w:r>
    </w:p>
    <w:p w:rsidR="008C6645" w:rsidRPr="008C6645" w:rsidRDefault="008C6645" w:rsidP="008C6645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 w:rsidRPr="00141076">
        <w:rPr>
          <w:rFonts w:ascii="微软雅黑" w:eastAsia="微软雅黑" w:hAnsi="微软雅黑" w:hint="eastAsia"/>
          <w:color w:val="0070C0"/>
          <w:lang w:eastAsia="zh-CN"/>
        </w:rPr>
        <w:t>站内链接规范</w:t>
      </w:r>
    </w:p>
    <w:p w:rsidR="008C6645" w:rsidRPr="00141076" w:rsidRDefault="008C6645" w:rsidP="008C6645">
      <w:pPr>
        <w:spacing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Pr="00141076">
        <w:rPr>
          <w:rFonts w:ascii="微软雅黑" w:eastAsia="微软雅黑" w:hAnsi="微软雅黑" w:hint="eastAsia"/>
          <w:lang w:eastAsia="zh-CN"/>
        </w:rPr>
        <w:t>：站内</w:t>
      </w:r>
      <w:proofErr w:type="gramStart"/>
      <w:r w:rsidRPr="00141076">
        <w:rPr>
          <w:rFonts w:ascii="微软雅黑" w:eastAsia="微软雅黑" w:hAnsi="微软雅黑" w:hint="eastAsia"/>
          <w:lang w:eastAsia="zh-CN"/>
        </w:rPr>
        <w:t>链接均规范</w:t>
      </w:r>
      <w:proofErr w:type="gramEnd"/>
      <w:r w:rsidRPr="00141076">
        <w:rPr>
          <w:rFonts w:ascii="微软雅黑" w:eastAsia="微软雅黑" w:hAnsi="微软雅黑" w:hint="eastAsia"/>
          <w:lang w:eastAsia="zh-CN"/>
        </w:rPr>
        <w:t>为优化后的新URL，且避免在URL中带有“？、ref”等追踪标记，但允许出现“#”；站内链接建议全部使用绝对地址建设内链；</w:t>
      </w:r>
    </w:p>
    <w:p w:rsidR="008C6645" w:rsidRPr="008C6645" w:rsidRDefault="008C6645" w:rsidP="008C6645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 w:rsidRPr="00A77ECA">
        <w:rPr>
          <w:rFonts w:ascii="微软雅黑" w:eastAsia="微软雅黑" w:hAnsi="微软雅黑" w:hint="eastAsia"/>
          <w:color w:val="0070C0"/>
          <w:lang w:eastAsia="zh-CN"/>
        </w:rPr>
        <w:lastRenderedPageBreak/>
        <w:t>页面代码</w:t>
      </w:r>
      <w:r w:rsidRPr="00A77ECA">
        <w:rPr>
          <w:rFonts w:ascii="微软雅黑" w:eastAsia="微软雅黑" w:hAnsi="微软雅黑"/>
          <w:color w:val="0070C0"/>
          <w:lang w:eastAsia="zh-CN"/>
        </w:rPr>
        <w:t>优化</w:t>
      </w:r>
    </w:p>
    <w:p w:rsidR="008C6645" w:rsidRPr="00A77ECA" w:rsidRDefault="008C6645" w:rsidP="008C66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lang w:eastAsia="zh-CN"/>
        </w:rPr>
      </w:pPr>
      <w:r w:rsidRPr="00A77ECA">
        <w:rPr>
          <w:rFonts w:ascii="微软雅黑" w:eastAsia="微软雅黑" w:hAnsi="微软雅黑"/>
          <w:lang w:eastAsia="zh-CN"/>
        </w:rPr>
        <w:t>网站页面代码及附加元素优化目的在于提高网站加载速度</w:t>
      </w:r>
      <w:r w:rsidRPr="00A77ECA">
        <w:rPr>
          <w:rFonts w:ascii="微软雅黑" w:eastAsia="微软雅黑" w:hAnsi="微软雅黑" w:hint="eastAsia"/>
          <w:lang w:eastAsia="zh-CN"/>
        </w:rPr>
        <w:t>，</w:t>
      </w:r>
      <w:r w:rsidRPr="00A77ECA">
        <w:rPr>
          <w:rFonts w:ascii="微软雅黑" w:eastAsia="微软雅黑" w:hAnsi="微软雅黑"/>
          <w:lang w:eastAsia="zh-CN"/>
        </w:rPr>
        <w:t>并最终提升用户体验和</w:t>
      </w:r>
      <w:proofErr w:type="gramStart"/>
      <w:r w:rsidRPr="00A77ECA">
        <w:rPr>
          <w:rFonts w:ascii="微软雅黑" w:eastAsia="微软雅黑" w:hAnsi="微软雅黑"/>
          <w:lang w:eastAsia="zh-CN"/>
        </w:rPr>
        <w:t>蜘蛛抓</w:t>
      </w:r>
      <w:proofErr w:type="gramEnd"/>
      <w:r w:rsidRPr="00A77ECA">
        <w:rPr>
          <w:rFonts w:ascii="微软雅黑" w:eastAsia="微软雅黑" w:hAnsi="微软雅黑"/>
          <w:lang w:eastAsia="zh-CN"/>
        </w:rPr>
        <w:t xml:space="preserve"> 取效率</w:t>
      </w:r>
      <w:r w:rsidRPr="00A77ECA">
        <w:rPr>
          <w:rFonts w:ascii="微软雅黑" w:eastAsia="微软雅黑" w:hAnsi="微软雅黑" w:hint="eastAsia"/>
          <w:lang w:eastAsia="zh-CN"/>
        </w:rPr>
        <w:t>（</w:t>
      </w:r>
      <w:r w:rsidRPr="00A77ECA">
        <w:rPr>
          <w:rFonts w:ascii="微软雅黑" w:eastAsia="微软雅黑" w:hAnsi="微软雅黑"/>
          <w:lang w:eastAsia="zh-CN"/>
        </w:rPr>
        <w:t>系统性的实施代码优化还将有利于</w:t>
      </w:r>
      <w:r w:rsidRPr="00A77ECA">
        <w:rPr>
          <w:rFonts w:ascii="微软雅黑" w:eastAsia="微软雅黑" w:hAnsi="微软雅黑" w:hint="eastAsia"/>
          <w:lang w:eastAsia="zh-CN"/>
        </w:rPr>
        <w:t>节省服务器空间资源及带宽资源）</w:t>
      </w:r>
    </w:p>
    <w:p w:rsidR="008C6645" w:rsidRPr="00A77ECA" w:rsidRDefault="008C6645" w:rsidP="008C6645">
      <w:pPr>
        <w:pStyle w:val="ad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A77ECA">
        <w:rPr>
          <w:rFonts w:ascii="微软雅黑" w:eastAsia="微软雅黑" w:hAnsi="微软雅黑"/>
          <w:sz w:val="24"/>
          <w:szCs w:val="24"/>
        </w:rPr>
        <w:t>JS 及 CSS 文件合并</w:t>
      </w:r>
      <w:r w:rsidRPr="00A77ECA">
        <w:rPr>
          <w:rFonts w:ascii="微软雅黑" w:eastAsia="微软雅黑" w:hAnsi="微软雅黑" w:hint="eastAsia"/>
          <w:sz w:val="24"/>
          <w:szCs w:val="24"/>
        </w:rPr>
        <w:t>：</w:t>
      </w:r>
      <w:r w:rsidRPr="00A77ECA">
        <w:rPr>
          <w:rFonts w:ascii="微软雅黑" w:eastAsia="微软雅黑" w:hAnsi="微软雅黑"/>
          <w:sz w:val="24"/>
          <w:szCs w:val="24"/>
        </w:rPr>
        <w:t>将功能相似的 JS 或 CSS 文件进行合并</w:t>
      </w:r>
      <w:r w:rsidRPr="00A77ECA">
        <w:rPr>
          <w:rFonts w:ascii="微软雅黑" w:eastAsia="微软雅黑" w:hAnsi="微软雅黑" w:hint="eastAsia"/>
          <w:sz w:val="24"/>
          <w:szCs w:val="24"/>
        </w:rPr>
        <w:t>，</w:t>
      </w:r>
      <w:r w:rsidRPr="00A77ECA">
        <w:rPr>
          <w:rFonts w:ascii="微软雅黑" w:eastAsia="微软雅黑" w:hAnsi="微软雅黑"/>
          <w:sz w:val="24"/>
          <w:szCs w:val="24"/>
        </w:rPr>
        <w:t>减少 HTTP 请求次数</w:t>
      </w:r>
      <w:r w:rsidRPr="00A77ECA">
        <w:rPr>
          <w:rFonts w:ascii="微软雅黑" w:eastAsia="微软雅黑" w:hAnsi="微软雅黑" w:hint="eastAsia"/>
          <w:sz w:val="24"/>
          <w:szCs w:val="24"/>
        </w:rPr>
        <w:t>；</w:t>
      </w:r>
    </w:p>
    <w:p w:rsidR="008C6645" w:rsidRPr="00A77ECA" w:rsidRDefault="008C6645" w:rsidP="008C6645">
      <w:pPr>
        <w:pStyle w:val="ad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A77ECA">
        <w:rPr>
          <w:rFonts w:ascii="微软雅黑" w:eastAsia="微软雅黑" w:hAnsi="微软雅黑"/>
          <w:sz w:val="24"/>
          <w:szCs w:val="24"/>
        </w:rPr>
        <w:t>JS 及 CSS 文件外调</w:t>
      </w:r>
      <w:r w:rsidRPr="00A77ECA">
        <w:rPr>
          <w:rFonts w:ascii="微软雅黑" w:eastAsia="微软雅黑" w:hAnsi="微软雅黑" w:hint="eastAsia"/>
          <w:sz w:val="24"/>
          <w:szCs w:val="24"/>
        </w:rPr>
        <w:t>：</w:t>
      </w:r>
      <w:r w:rsidRPr="00A77ECA">
        <w:rPr>
          <w:rFonts w:ascii="微软雅黑" w:eastAsia="微软雅黑" w:hAnsi="微软雅黑"/>
          <w:sz w:val="24"/>
          <w:szCs w:val="24"/>
        </w:rPr>
        <w:t>将写在前端页面的大段 JS 及 CSS 代码放入文件中</w:t>
      </w:r>
      <w:r w:rsidRPr="00A77ECA">
        <w:rPr>
          <w:rFonts w:ascii="微软雅黑" w:eastAsia="微软雅黑" w:hAnsi="微软雅黑" w:hint="eastAsia"/>
          <w:sz w:val="24"/>
          <w:szCs w:val="24"/>
        </w:rPr>
        <w:t>，</w:t>
      </w:r>
      <w:r w:rsidRPr="00A77ECA">
        <w:rPr>
          <w:rFonts w:ascii="微软雅黑" w:eastAsia="微软雅黑" w:hAnsi="微软雅黑"/>
          <w:sz w:val="24"/>
          <w:szCs w:val="24"/>
        </w:rPr>
        <w:t>采用外部文件进行调用</w:t>
      </w:r>
      <w:r w:rsidRPr="00A77ECA">
        <w:rPr>
          <w:rFonts w:ascii="微软雅黑" w:eastAsia="微软雅黑" w:hAnsi="微软雅黑" w:hint="eastAsia"/>
          <w:sz w:val="24"/>
          <w:szCs w:val="24"/>
        </w:rPr>
        <w:t>；</w:t>
      </w:r>
    </w:p>
    <w:p w:rsidR="008C6645" w:rsidRPr="00A77ECA" w:rsidRDefault="008C6645" w:rsidP="008C6645">
      <w:pPr>
        <w:pStyle w:val="ad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A77ECA">
        <w:rPr>
          <w:rFonts w:ascii="微软雅黑" w:eastAsia="微软雅黑" w:hAnsi="微软雅黑" w:cs="Times New Roman"/>
          <w:sz w:val="24"/>
          <w:szCs w:val="24"/>
        </w:rPr>
        <w:t>将 JS 及 CSS 文件放至网页底部加载</w:t>
      </w:r>
      <w:r w:rsidRPr="00A77ECA"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8C6645" w:rsidRPr="00A77ECA" w:rsidRDefault="008C6645" w:rsidP="008C6645">
      <w:pPr>
        <w:pStyle w:val="ad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不要出现</w:t>
      </w:r>
      <w:r w:rsidRPr="00A77ECA">
        <w:rPr>
          <w:rFonts w:ascii="微软雅黑" w:eastAsia="微软雅黑" w:hAnsi="微软雅黑" w:cs="Times New Roman"/>
          <w:sz w:val="24"/>
          <w:szCs w:val="24"/>
        </w:rPr>
        <w:t>冗余的空白字符</w:t>
      </w:r>
      <w:r w:rsidRPr="00A77ECA"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8C6645" w:rsidRPr="00A77ECA" w:rsidRDefault="008C6645" w:rsidP="008C6645">
      <w:pPr>
        <w:pStyle w:val="ad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不要出现</w:t>
      </w:r>
      <w:r w:rsidRPr="00A77ECA">
        <w:rPr>
          <w:rFonts w:ascii="微软雅黑" w:eastAsia="微软雅黑" w:hAnsi="微软雅黑" w:cs="Times New Roman"/>
          <w:sz w:val="24"/>
          <w:szCs w:val="24"/>
        </w:rPr>
        <w:t>重复的注释文字</w:t>
      </w:r>
      <w:r w:rsidRPr="00A77ECA"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:rsidR="008C6645" w:rsidRPr="008C6645" w:rsidRDefault="008C6645" w:rsidP="008C6645">
      <w:pPr>
        <w:spacing w:line="360" w:lineRule="auto"/>
        <w:rPr>
          <w:rFonts w:ascii="微软雅黑" w:eastAsia="微软雅黑" w:hAnsi="微软雅黑"/>
          <w:lang w:eastAsia="zh-CN"/>
        </w:rPr>
      </w:pPr>
      <w:r w:rsidRPr="00A77ECA">
        <w:rPr>
          <w:rFonts w:ascii="微软雅黑" w:eastAsia="微软雅黑" w:hAnsi="微软雅黑"/>
          <w:lang w:eastAsia="zh-CN"/>
        </w:rPr>
        <w:t>具体处理建议可以使用 zhanzhang.baidu.com 页面优化建议工具</w:t>
      </w:r>
    </w:p>
    <w:sectPr w:rsidR="008C6645" w:rsidRPr="008C6645" w:rsidSect="00114C7A">
      <w:headerReference w:type="default" r:id="rId18"/>
      <w:footerReference w:type="default" r:id="rId19"/>
      <w:headerReference w:type="first" r:id="rId20"/>
      <w:pgSz w:w="12240" w:h="15840"/>
      <w:pgMar w:top="1932" w:right="1620" w:bottom="1134" w:left="1136" w:header="720" w:footer="4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3AB" w:rsidRDefault="007E13AB">
      <w:r>
        <w:separator/>
      </w:r>
    </w:p>
  </w:endnote>
  <w:endnote w:type="continuationSeparator" w:id="0">
    <w:p w:rsidR="007E13AB" w:rsidRDefault="007E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3A" w:rsidRDefault="00EB2C3A">
    <w:pPr>
      <w:pStyle w:val="a5"/>
      <w:pBdr>
        <w:bottom w:val="single" w:sz="2" w:space="1" w:color="ADADAD"/>
        <w:between w:val="single" w:sz="2" w:space="1" w:color="ADADAD"/>
      </w:pBdr>
      <w:tabs>
        <w:tab w:val="right" w:pos="8820"/>
      </w:tabs>
      <w:spacing w:before="60" w:after="60"/>
      <w:ind w:right="-9"/>
      <w:jc w:val="left"/>
      <w:rPr>
        <w:b/>
        <w:color w:val="ADADAD"/>
        <w:sz w:val="20"/>
      </w:rPr>
    </w:pPr>
    <w:r>
      <w:rPr>
        <w:b/>
        <w:color w:val="ADADAD"/>
        <w:sz w:val="20"/>
      </w:rPr>
      <w:tab/>
      <w:t xml:space="preserve">Page </w:t>
    </w:r>
    <w:r>
      <w:rPr>
        <w:rStyle w:val="a6"/>
        <w:b/>
        <w:color w:val="ADADAD"/>
        <w:sz w:val="20"/>
        <w:szCs w:val="18"/>
      </w:rPr>
      <w:fldChar w:fldCharType="begin"/>
    </w:r>
    <w:r>
      <w:rPr>
        <w:rStyle w:val="a6"/>
        <w:b/>
        <w:color w:val="ADADAD"/>
        <w:sz w:val="20"/>
        <w:szCs w:val="18"/>
      </w:rPr>
      <w:instrText xml:space="preserve"> PAGE </w:instrText>
    </w:r>
    <w:r>
      <w:rPr>
        <w:rStyle w:val="a6"/>
        <w:b/>
        <w:color w:val="ADADAD"/>
        <w:sz w:val="20"/>
        <w:szCs w:val="18"/>
      </w:rPr>
      <w:fldChar w:fldCharType="separate"/>
    </w:r>
    <w:r w:rsidR="00DD3AA8">
      <w:rPr>
        <w:rStyle w:val="a6"/>
        <w:b/>
        <w:noProof/>
        <w:color w:val="ADADAD"/>
        <w:sz w:val="20"/>
        <w:szCs w:val="18"/>
      </w:rPr>
      <w:t>8</w:t>
    </w:r>
    <w:r>
      <w:rPr>
        <w:rStyle w:val="a6"/>
        <w:b/>
        <w:color w:val="ADADAD"/>
        <w:sz w:val="20"/>
        <w:szCs w:val="18"/>
      </w:rPr>
      <w:fldChar w:fldCharType="end"/>
    </w:r>
  </w:p>
  <w:p w:rsidR="00EB2C3A" w:rsidRDefault="00EB2C3A">
    <w:pPr>
      <w:pStyle w:val="a5"/>
      <w:tabs>
        <w:tab w:val="right" w:pos="8820"/>
      </w:tabs>
      <w:spacing w:before="60" w:after="60"/>
      <w:ind w:right="-9"/>
      <w:jc w:val="left"/>
      <w:rPr>
        <w:color w:val="ADADAD"/>
      </w:rPr>
    </w:pPr>
    <w:r>
      <w:rPr>
        <w:color w:val="ADADAD"/>
      </w:rPr>
      <w:tab/>
      <w:t>CONFIDENTIAL / ©</w:t>
    </w:r>
    <w:proofErr w:type="spellStart"/>
    <w:r>
      <w:rPr>
        <w:color w:val="ADADAD"/>
      </w:rPr>
      <w:t>Netconcepts</w:t>
    </w:r>
    <w:proofErr w:type="spellEnd"/>
    <w:r>
      <w:rPr>
        <w:color w:val="ADADAD"/>
      </w:rPr>
      <w:t xml:space="preserve"> LTD / </w:t>
    </w:r>
    <w:r>
      <w:rPr>
        <w:color w:val="ADADAD"/>
      </w:rPr>
      <w:fldChar w:fldCharType="begin"/>
    </w:r>
    <w:r>
      <w:rPr>
        <w:color w:val="ADADAD"/>
      </w:rPr>
      <w:instrText xml:space="preserve"> DATE \@ "d MMMM yyyy" \* MERGEFORMAT </w:instrText>
    </w:r>
    <w:r>
      <w:rPr>
        <w:color w:val="ADADAD"/>
      </w:rPr>
      <w:fldChar w:fldCharType="separate"/>
    </w:r>
    <w:r w:rsidR="00F404F8">
      <w:rPr>
        <w:noProof/>
        <w:color w:val="ADADAD"/>
      </w:rPr>
      <w:t>28 November 2016</w:t>
    </w:r>
    <w:r>
      <w:rPr>
        <w:color w:val="ADADAD"/>
      </w:rPr>
      <w:fldChar w:fldCharType="end"/>
    </w:r>
  </w:p>
  <w:p w:rsidR="00EB2C3A" w:rsidRDefault="00EB2C3A">
    <w:pPr>
      <w:pStyle w:val="a5"/>
      <w:tabs>
        <w:tab w:val="center" w:pos="4320"/>
        <w:tab w:val="right" w:pos="8280"/>
      </w:tabs>
      <w:spacing w:before="60" w:after="60"/>
      <w:ind w:right="-9"/>
      <w:jc w:val="right"/>
      <w:rPr>
        <w:color w:val="ADADA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3AB" w:rsidRDefault="007E13AB">
      <w:r>
        <w:separator/>
      </w:r>
    </w:p>
  </w:footnote>
  <w:footnote w:type="continuationSeparator" w:id="0">
    <w:p w:rsidR="007E13AB" w:rsidRDefault="007E1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3A" w:rsidRDefault="007577BE" w:rsidP="003C16F6">
    <w:pPr>
      <w:pStyle w:val="a3"/>
      <w:tabs>
        <w:tab w:val="clear" w:pos="4320"/>
        <w:tab w:val="clear" w:pos="8640"/>
        <w:tab w:val="left" w:pos="2964"/>
      </w:tabs>
      <w:ind w:right="-88"/>
    </w:pPr>
    <w:r>
      <w:rPr>
        <w:noProof/>
        <w:lang w:eastAsia="zh-CN"/>
      </w:rPr>
      <w:drawing>
        <wp:inline distT="0" distB="0" distL="0" distR="0" wp14:anchorId="15312DFF" wp14:editId="1ABE583F">
          <wp:extent cx="2562225" cy="609600"/>
          <wp:effectExtent l="0" t="0" r="952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622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2C3A">
      <w:rPr>
        <w:noProof/>
        <w:lang w:eastAsia="zh-CN"/>
      </w:rPr>
      <w:drawing>
        <wp:anchor distT="0" distB="0" distL="114300" distR="114300" simplePos="0" relativeHeight="251657728" behindDoc="1" locked="0" layoutInCell="1" allowOverlap="1" wp14:anchorId="1568CEE8" wp14:editId="70D66A74">
          <wp:simplePos x="0" y="0"/>
          <wp:positionH relativeFrom="column">
            <wp:posOffset>-73660</wp:posOffset>
          </wp:positionH>
          <wp:positionV relativeFrom="paragraph">
            <wp:posOffset>0</wp:posOffset>
          </wp:positionV>
          <wp:extent cx="6147435" cy="483235"/>
          <wp:effectExtent l="0" t="0" r="5715" b="0"/>
          <wp:wrapNone/>
          <wp:docPr id="10" name="图片 10" descr="说明: get f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get fo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743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B2C3A" w:rsidRPr="00BB5810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3A" w:rsidRDefault="00EB2C3A">
    <w:pPr>
      <w:pStyle w:val="a3"/>
      <w:ind w:left="-284"/>
      <w:rPr>
        <w:lang w:eastAsia="zh-CN"/>
      </w:rPr>
    </w:pPr>
    <w:r>
      <w:rPr>
        <w:noProof/>
        <w:szCs w:val="20"/>
        <w:lang w:eastAsia="zh-CN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>
              <wp:simplePos x="0" y="0"/>
              <wp:positionH relativeFrom="column">
                <wp:posOffset>-721360</wp:posOffset>
              </wp:positionH>
              <wp:positionV relativeFrom="paragraph">
                <wp:posOffset>3888739</wp:posOffset>
              </wp:positionV>
              <wp:extent cx="7886700" cy="0"/>
              <wp:effectExtent l="0" t="0" r="19050" b="1905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F43" id="Line 8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6.8pt,306.2pt" to="564.2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lUEAIAACkEAAAOAAAAZHJzL2Uyb0RvYy54bWysU8GO2yAQvVfqPyDuie3Um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" strokecolor="white" strokeweight="1pt"/>
          </w:pict>
        </mc:Fallback>
      </mc:AlternateContent>
    </w:r>
    <w:r>
      <w:rPr>
        <w:noProof/>
        <w:lang w:eastAsia="zh-CN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-898525</wp:posOffset>
          </wp:positionH>
          <wp:positionV relativeFrom="paragraph">
            <wp:posOffset>1371600</wp:posOffset>
          </wp:positionV>
          <wp:extent cx="8115300" cy="530860"/>
          <wp:effectExtent l="0" t="0" r="0" b="2540"/>
          <wp:wrapNone/>
          <wp:docPr id="12" name="图片 6" descr="说明: title pag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title page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F12"/>
    <w:multiLevelType w:val="multilevel"/>
    <w:tmpl w:val="766208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CD0AA9"/>
    <w:multiLevelType w:val="hybridMultilevel"/>
    <w:tmpl w:val="5372B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36776"/>
    <w:multiLevelType w:val="hybridMultilevel"/>
    <w:tmpl w:val="B86222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1847D9"/>
    <w:multiLevelType w:val="hybridMultilevel"/>
    <w:tmpl w:val="374E0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935EB9"/>
    <w:multiLevelType w:val="hybridMultilevel"/>
    <w:tmpl w:val="71AC59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F6C9A"/>
    <w:multiLevelType w:val="hybridMultilevel"/>
    <w:tmpl w:val="D32E3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C7F90"/>
    <w:multiLevelType w:val="hybridMultilevel"/>
    <w:tmpl w:val="E10E6C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6D6A83"/>
    <w:multiLevelType w:val="multilevel"/>
    <w:tmpl w:val="2BC69966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9345223"/>
    <w:multiLevelType w:val="hybridMultilevel"/>
    <w:tmpl w:val="B86222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A73FDF"/>
    <w:multiLevelType w:val="hybridMultilevel"/>
    <w:tmpl w:val="197C1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927E04"/>
    <w:multiLevelType w:val="hybridMultilevel"/>
    <w:tmpl w:val="5BD8E5EA"/>
    <w:lvl w:ilvl="0" w:tplc="00010409">
      <w:start w:val="1"/>
      <w:numFmt w:val="bullet"/>
      <w:pStyle w:val="NCBody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6BE1AD6"/>
    <w:multiLevelType w:val="hybridMultilevel"/>
    <w:tmpl w:val="58FAF47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567906"/>
    <w:multiLevelType w:val="hybridMultilevel"/>
    <w:tmpl w:val="5C545D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D301B5"/>
    <w:multiLevelType w:val="hybridMultilevel"/>
    <w:tmpl w:val="DC44A892"/>
    <w:lvl w:ilvl="0" w:tplc="832007F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7D49"/>
    <w:multiLevelType w:val="hybridMultilevel"/>
    <w:tmpl w:val="8B6A0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D764EAC"/>
    <w:multiLevelType w:val="hybridMultilevel"/>
    <w:tmpl w:val="DD742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A53FC4"/>
    <w:multiLevelType w:val="hybridMultilevel"/>
    <w:tmpl w:val="30442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424E48"/>
    <w:multiLevelType w:val="hybridMultilevel"/>
    <w:tmpl w:val="9B28B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5A2424"/>
    <w:multiLevelType w:val="multilevel"/>
    <w:tmpl w:val="040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D810372"/>
    <w:multiLevelType w:val="hybridMultilevel"/>
    <w:tmpl w:val="BD40DBD6"/>
    <w:lvl w:ilvl="0" w:tplc="000F0409">
      <w:start w:val="1"/>
      <w:numFmt w:val="decimal"/>
      <w:pStyle w:val="NCContentsPage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11"/>
  </w:num>
  <w:num w:numId="5">
    <w:abstractNumId w:val="18"/>
  </w:num>
  <w:num w:numId="6">
    <w:abstractNumId w:val="1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2"/>
  </w:num>
  <w:num w:numId="12">
    <w:abstractNumId w:val="0"/>
  </w:num>
  <w:num w:numId="13">
    <w:abstractNumId w:val="1"/>
  </w:num>
  <w:num w:numId="14">
    <w:abstractNumId w:val="7"/>
  </w:num>
  <w:num w:numId="15">
    <w:abstractNumId w:val="7"/>
  </w:num>
  <w:num w:numId="16">
    <w:abstractNumId w:val="7"/>
  </w:num>
  <w:num w:numId="17">
    <w:abstractNumId w:val="6"/>
  </w:num>
  <w:num w:numId="18">
    <w:abstractNumId w:val="8"/>
  </w:num>
  <w:num w:numId="19">
    <w:abstractNumId w:val="17"/>
  </w:num>
  <w:num w:numId="20">
    <w:abstractNumId w:val="2"/>
  </w:num>
  <w:num w:numId="21">
    <w:abstractNumId w:val="14"/>
  </w:num>
  <w:num w:numId="22">
    <w:abstractNumId w:val="16"/>
  </w:num>
  <w:num w:numId="23">
    <w:abstractNumId w:val="7"/>
  </w:num>
  <w:num w:numId="24">
    <w:abstractNumId w:val="7"/>
  </w:num>
  <w:num w:numId="25">
    <w:abstractNumId w:val="3"/>
  </w:num>
  <w:num w:numId="26">
    <w:abstractNumId w:val="7"/>
  </w:num>
  <w:num w:numId="27">
    <w:abstractNumId w:val="7"/>
  </w:num>
  <w:num w:numId="28">
    <w:abstractNumId w:val="9"/>
  </w:num>
  <w:num w:numId="29">
    <w:abstractNumId w:val="4"/>
  </w:num>
  <w:num w:numId="30">
    <w:abstractNumId w:val="7"/>
  </w:num>
  <w:num w:numId="31">
    <w:abstractNumId w:val="7"/>
  </w:num>
  <w:num w:numId="3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adadad,#d1ddff,#abbed3,#ced9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EE"/>
    <w:rsid w:val="0000083A"/>
    <w:rsid w:val="000008CA"/>
    <w:rsid w:val="00000924"/>
    <w:rsid w:val="00000999"/>
    <w:rsid w:val="000009AE"/>
    <w:rsid w:val="00000AD8"/>
    <w:rsid w:val="00000BC6"/>
    <w:rsid w:val="00000C23"/>
    <w:rsid w:val="00000C61"/>
    <w:rsid w:val="00001142"/>
    <w:rsid w:val="0000123A"/>
    <w:rsid w:val="00001302"/>
    <w:rsid w:val="00001BF3"/>
    <w:rsid w:val="00001CCA"/>
    <w:rsid w:val="00001DA5"/>
    <w:rsid w:val="00002433"/>
    <w:rsid w:val="00002477"/>
    <w:rsid w:val="00002861"/>
    <w:rsid w:val="00002E45"/>
    <w:rsid w:val="0000336E"/>
    <w:rsid w:val="0000391E"/>
    <w:rsid w:val="000040D6"/>
    <w:rsid w:val="0000425C"/>
    <w:rsid w:val="0000470F"/>
    <w:rsid w:val="00004919"/>
    <w:rsid w:val="00004D60"/>
    <w:rsid w:val="0000505E"/>
    <w:rsid w:val="000056B2"/>
    <w:rsid w:val="000058DA"/>
    <w:rsid w:val="000060B8"/>
    <w:rsid w:val="00006751"/>
    <w:rsid w:val="00006B65"/>
    <w:rsid w:val="00006BF4"/>
    <w:rsid w:val="000071D0"/>
    <w:rsid w:val="000075B7"/>
    <w:rsid w:val="000079D8"/>
    <w:rsid w:val="00007DE7"/>
    <w:rsid w:val="00010276"/>
    <w:rsid w:val="00010FAA"/>
    <w:rsid w:val="00011307"/>
    <w:rsid w:val="00011768"/>
    <w:rsid w:val="00012092"/>
    <w:rsid w:val="000121CF"/>
    <w:rsid w:val="00012359"/>
    <w:rsid w:val="00012378"/>
    <w:rsid w:val="00012C6A"/>
    <w:rsid w:val="0001377B"/>
    <w:rsid w:val="00013BFC"/>
    <w:rsid w:val="00013E43"/>
    <w:rsid w:val="00013F87"/>
    <w:rsid w:val="000143A8"/>
    <w:rsid w:val="000157BF"/>
    <w:rsid w:val="00015B3D"/>
    <w:rsid w:val="00015CAE"/>
    <w:rsid w:val="00015F64"/>
    <w:rsid w:val="00015FAA"/>
    <w:rsid w:val="00016246"/>
    <w:rsid w:val="0001660F"/>
    <w:rsid w:val="00016630"/>
    <w:rsid w:val="00016ABB"/>
    <w:rsid w:val="00016CED"/>
    <w:rsid w:val="00016EAF"/>
    <w:rsid w:val="00016EF8"/>
    <w:rsid w:val="00017B83"/>
    <w:rsid w:val="00017B8F"/>
    <w:rsid w:val="00017F44"/>
    <w:rsid w:val="00017FAB"/>
    <w:rsid w:val="00020765"/>
    <w:rsid w:val="0002076F"/>
    <w:rsid w:val="00021A4A"/>
    <w:rsid w:val="00021D77"/>
    <w:rsid w:val="0002237D"/>
    <w:rsid w:val="000223E0"/>
    <w:rsid w:val="00022562"/>
    <w:rsid w:val="00022C74"/>
    <w:rsid w:val="00023185"/>
    <w:rsid w:val="00023217"/>
    <w:rsid w:val="00023635"/>
    <w:rsid w:val="00023736"/>
    <w:rsid w:val="00024269"/>
    <w:rsid w:val="000246CB"/>
    <w:rsid w:val="0002482F"/>
    <w:rsid w:val="00024A7C"/>
    <w:rsid w:val="00024C9D"/>
    <w:rsid w:val="000256A6"/>
    <w:rsid w:val="0002595B"/>
    <w:rsid w:val="0002597C"/>
    <w:rsid w:val="000259D1"/>
    <w:rsid w:val="00025AB5"/>
    <w:rsid w:val="00025D94"/>
    <w:rsid w:val="00027243"/>
    <w:rsid w:val="0002751B"/>
    <w:rsid w:val="00027540"/>
    <w:rsid w:val="000278A9"/>
    <w:rsid w:val="00027EDD"/>
    <w:rsid w:val="00030233"/>
    <w:rsid w:val="000303C5"/>
    <w:rsid w:val="00030BCB"/>
    <w:rsid w:val="00030D84"/>
    <w:rsid w:val="00030E55"/>
    <w:rsid w:val="00031372"/>
    <w:rsid w:val="000318CB"/>
    <w:rsid w:val="00031D7A"/>
    <w:rsid w:val="0003229F"/>
    <w:rsid w:val="00032851"/>
    <w:rsid w:val="000329D7"/>
    <w:rsid w:val="00032A25"/>
    <w:rsid w:val="00032CE3"/>
    <w:rsid w:val="000334EB"/>
    <w:rsid w:val="0003357D"/>
    <w:rsid w:val="00033DDF"/>
    <w:rsid w:val="00033E6E"/>
    <w:rsid w:val="00033FDC"/>
    <w:rsid w:val="0003453D"/>
    <w:rsid w:val="00034A27"/>
    <w:rsid w:val="00034CB1"/>
    <w:rsid w:val="00034D38"/>
    <w:rsid w:val="0003522B"/>
    <w:rsid w:val="00035302"/>
    <w:rsid w:val="00035A79"/>
    <w:rsid w:val="00035ABD"/>
    <w:rsid w:val="00035F3D"/>
    <w:rsid w:val="000361B1"/>
    <w:rsid w:val="000362F4"/>
    <w:rsid w:val="0003637A"/>
    <w:rsid w:val="0003645E"/>
    <w:rsid w:val="00037496"/>
    <w:rsid w:val="0003764C"/>
    <w:rsid w:val="000378BC"/>
    <w:rsid w:val="000379CF"/>
    <w:rsid w:val="00037FA6"/>
    <w:rsid w:val="000401E8"/>
    <w:rsid w:val="000403D5"/>
    <w:rsid w:val="00040407"/>
    <w:rsid w:val="00040D30"/>
    <w:rsid w:val="00040ED3"/>
    <w:rsid w:val="000419D6"/>
    <w:rsid w:val="00041BF5"/>
    <w:rsid w:val="00041DFE"/>
    <w:rsid w:val="00042102"/>
    <w:rsid w:val="00042334"/>
    <w:rsid w:val="00042486"/>
    <w:rsid w:val="00042C40"/>
    <w:rsid w:val="00042F39"/>
    <w:rsid w:val="00043105"/>
    <w:rsid w:val="000432D9"/>
    <w:rsid w:val="00043612"/>
    <w:rsid w:val="0004374F"/>
    <w:rsid w:val="00044733"/>
    <w:rsid w:val="00044883"/>
    <w:rsid w:val="00044C0A"/>
    <w:rsid w:val="00044D7A"/>
    <w:rsid w:val="00044E76"/>
    <w:rsid w:val="00044F50"/>
    <w:rsid w:val="00045000"/>
    <w:rsid w:val="00045D34"/>
    <w:rsid w:val="00045EBE"/>
    <w:rsid w:val="000462C5"/>
    <w:rsid w:val="00046A4C"/>
    <w:rsid w:val="00046CC5"/>
    <w:rsid w:val="00046FDC"/>
    <w:rsid w:val="000476F5"/>
    <w:rsid w:val="00047952"/>
    <w:rsid w:val="000500F9"/>
    <w:rsid w:val="00050571"/>
    <w:rsid w:val="00050926"/>
    <w:rsid w:val="00050D7F"/>
    <w:rsid w:val="00050E52"/>
    <w:rsid w:val="0005119A"/>
    <w:rsid w:val="000512E5"/>
    <w:rsid w:val="00051357"/>
    <w:rsid w:val="000515EF"/>
    <w:rsid w:val="00051CA9"/>
    <w:rsid w:val="00051CC9"/>
    <w:rsid w:val="0005280F"/>
    <w:rsid w:val="000529AC"/>
    <w:rsid w:val="00052A8C"/>
    <w:rsid w:val="000530B6"/>
    <w:rsid w:val="0005324C"/>
    <w:rsid w:val="0005409B"/>
    <w:rsid w:val="0005427C"/>
    <w:rsid w:val="00054695"/>
    <w:rsid w:val="00054716"/>
    <w:rsid w:val="000547E3"/>
    <w:rsid w:val="000549B5"/>
    <w:rsid w:val="00054BD1"/>
    <w:rsid w:val="00054F03"/>
    <w:rsid w:val="00055069"/>
    <w:rsid w:val="0005590C"/>
    <w:rsid w:val="00055B09"/>
    <w:rsid w:val="00055CFC"/>
    <w:rsid w:val="0005632F"/>
    <w:rsid w:val="00056378"/>
    <w:rsid w:val="00056FAB"/>
    <w:rsid w:val="00057268"/>
    <w:rsid w:val="000574D7"/>
    <w:rsid w:val="000576A2"/>
    <w:rsid w:val="0005785D"/>
    <w:rsid w:val="0005790A"/>
    <w:rsid w:val="000579F8"/>
    <w:rsid w:val="00057D5C"/>
    <w:rsid w:val="000607FF"/>
    <w:rsid w:val="00060C95"/>
    <w:rsid w:val="00061467"/>
    <w:rsid w:val="000622E9"/>
    <w:rsid w:val="000625B2"/>
    <w:rsid w:val="0006290F"/>
    <w:rsid w:val="00062AF8"/>
    <w:rsid w:val="00062BA7"/>
    <w:rsid w:val="00063C16"/>
    <w:rsid w:val="00063D91"/>
    <w:rsid w:val="00064853"/>
    <w:rsid w:val="00064D89"/>
    <w:rsid w:val="000654FB"/>
    <w:rsid w:val="00065A7D"/>
    <w:rsid w:val="000665C6"/>
    <w:rsid w:val="00066916"/>
    <w:rsid w:val="00066C3B"/>
    <w:rsid w:val="00067361"/>
    <w:rsid w:val="00067456"/>
    <w:rsid w:val="0006746C"/>
    <w:rsid w:val="000678C4"/>
    <w:rsid w:val="00067B54"/>
    <w:rsid w:val="00067DAA"/>
    <w:rsid w:val="00067FC1"/>
    <w:rsid w:val="00070466"/>
    <w:rsid w:val="000704EF"/>
    <w:rsid w:val="000707EB"/>
    <w:rsid w:val="00070A2D"/>
    <w:rsid w:val="00070D2C"/>
    <w:rsid w:val="0007107B"/>
    <w:rsid w:val="00071E53"/>
    <w:rsid w:val="00071F82"/>
    <w:rsid w:val="000721A5"/>
    <w:rsid w:val="000727FE"/>
    <w:rsid w:val="00072ADB"/>
    <w:rsid w:val="00072AE4"/>
    <w:rsid w:val="00073124"/>
    <w:rsid w:val="00073E28"/>
    <w:rsid w:val="00074166"/>
    <w:rsid w:val="00074257"/>
    <w:rsid w:val="0007426F"/>
    <w:rsid w:val="00074300"/>
    <w:rsid w:val="000743EC"/>
    <w:rsid w:val="000748D4"/>
    <w:rsid w:val="00074A6A"/>
    <w:rsid w:val="00074BC8"/>
    <w:rsid w:val="00074CC5"/>
    <w:rsid w:val="00074ED0"/>
    <w:rsid w:val="000750F1"/>
    <w:rsid w:val="00075405"/>
    <w:rsid w:val="000754E9"/>
    <w:rsid w:val="000758C4"/>
    <w:rsid w:val="00075FB7"/>
    <w:rsid w:val="000766CF"/>
    <w:rsid w:val="0007701D"/>
    <w:rsid w:val="00077459"/>
    <w:rsid w:val="0007786A"/>
    <w:rsid w:val="00077979"/>
    <w:rsid w:val="00077AB8"/>
    <w:rsid w:val="00077D46"/>
    <w:rsid w:val="00080212"/>
    <w:rsid w:val="0008047E"/>
    <w:rsid w:val="0008117F"/>
    <w:rsid w:val="0008149C"/>
    <w:rsid w:val="00081584"/>
    <w:rsid w:val="00081AF9"/>
    <w:rsid w:val="00082087"/>
    <w:rsid w:val="0008277E"/>
    <w:rsid w:val="000827AC"/>
    <w:rsid w:val="00082870"/>
    <w:rsid w:val="000828D1"/>
    <w:rsid w:val="00082D86"/>
    <w:rsid w:val="000830EE"/>
    <w:rsid w:val="0008315F"/>
    <w:rsid w:val="000836C6"/>
    <w:rsid w:val="00083BA4"/>
    <w:rsid w:val="00083D8E"/>
    <w:rsid w:val="0008401B"/>
    <w:rsid w:val="00084437"/>
    <w:rsid w:val="00084DDC"/>
    <w:rsid w:val="00084E8B"/>
    <w:rsid w:val="0008528E"/>
    <w:rsid w:val="0008536A"/>
    <w:rsid w:val="00085E8E"/>
    <w:rsid w:val="00086424"/>
    <w:rsid w:val="00086747"/>
    <w:rsid w:val="0008692D"/>
    <w:rsid w:val="00086CD8"/>
    <w:rsid w:val="00086E26"/>
    <w:rsid w:val="0008732E"/>
    <w:rsid w:val="00087652"/>
    <w:rsid w:val="00087CF8"/>
    <w:rsid w:val="00087D05"/>
    <w:rsid w:val="0009013F"/>
    <w:rsid w:val="00090518"/>
    <w:rsid w:val="000908BA"/>
    <w:rsid w:val="00090A3E"/>
    <w:rsid w:val="00090C92"/>
    <w:rsid w:val="00090DB6"/>
    <w:rsid w:val="00090E11"/>
    <w:rsid w:val="00090EAA"/>
    <w:rsid w:val="000916BB"/>
    <w:rsid w:val="00091897"/>
    <w:rsid w:val="000919E7"/>
    <w:rsid w:val="00091DD6"/>
    <w:rsid w:val="0009204B"/>
    <w:rsid w:val="0009209E"/>
    <w:rsid w:val="00092368"/>
    <w:rsid w:val="0009266C"/>
    <w:rsid w:val="00092C59"/>
    <w:rsid w:val="00092CAF"/>
    <w:rsid w:val="00092CCD"/>
    <w:rsid w:val="00093891"/>
    <w:rsid w:val="00093F95"/>
    <w:rsid w:val="000943D7"/>
    <w:rsid w:val="00095587"/>
    <w:rsid w:val="00095ADC"/>
    <w:rsid w:val="00095C56"/>
    <w:rsid w:val="00095EAC"/>
    <w:rsid w:val="00096329"/>
    <w:rsid w:val="000963CD"/>
    <w:rsid w:val="0009696F"/>
    <w:rsid w:val="00096BF2"/>
    <w:rsid w:val="00096D2F"/>
    <w:rsid w:val="00096F0D"/>
    <w:rsid w:val="000977BB"/>
    <w:rsid w:val="00097892"/>
    <w:rsid w:val="00097D18"/>
    <w:rsid w:val="00097D72"/>
    <w:rsid w:val="00097D93"/>
    <w:rsid w:val="000A007E"/>
    <w:rsid w:val="000A0381"/>
    <w:rsid w:val="000A04AF"/>
    <w:rsid w:val="000A0778"/>
    <w:rsid w:val="000A1219"/>
    <w:rsid w:val="000A1964"/>
    <w:rsid w:val="000A19A7"/>
    <w:rsid w:val="000A222F"/>
    <w:rsid w:val="000A225D"/>
    <w:rsid w:val="000A293E"/>
    <w:rsid w:val="000A2A3B"/>
    <w:rsid w:val="000A2A8B"/>
    <w:rsid w:val="000A2BF1"/>
    <w:rsid w:val="000A30C3"/>
    <w:rsid w:val="000A33EA"/>
    <w:rsid w:val="000A3698"/>
    <w:rsid w:val="000A3A08"/>
    <w:rsid w:val="000A3FF9"/>
    <w:rsid w:val="000A46F9"/>
    <w:rsid w:val="000A4755"/>
    <w:rsid w:val="000A4AF5"/>
    <w:rsid w:val="000A4DE0"/>
    <w:rsid w:val="000A4E0A"/>
    <w:rsid w:val="000A4F92"/>
    <w:rsid w:val="000A5F4C"/>
    <w:rsid w:val="000A5F90"/>
    <w:rsid w:val="000A627D"/>
    <w:rsid w:val="000A6572"/>
    <w:rsid w:val="000A6CA2"/>
    <w:rsid w:val="000A6D85"/>
    <w:rsid w:val="000A70CC"/>
    <w:rsid w:val="000A71D4"/>
    <w:rsid w:val="000A73D3"/>
    <w:rsid w:val="000A7CD4"/>
    <w:rsid w:val="000A7E07"/>
    <w:rsid w:val="000A7E5F"/>
    <w:rsid w:val="000B02B4"/>
    <w:rsid w:val="000B0657"/>
    <w:rsid w:val="000B06FE"/>
    <w:rsid w:val="000B0803"/>
    <w:rsid w:val="000B0A7A"/>
    <w:rsid w:val="000B0C10"/>
    <w:rsid w:val="000B1748"/>
    <w:rsid w:val="000B1846"/>
    <w:rsid w:val="000B1C6E"/>
    <w:rsid w:val="000B1F8B"/>
    <w:rsid w:val="000B2110"/>
    <w:rsid w:val="000B21F0"/>
    <w:rsid w:val="000B238F"/>
    <w:rsid w:val="000B23F2"/>
    <w:rsid w:val="000B2B65"/>
    <w:rsid w:val="000B2BA0"/>
    <w:rsid w:val="000B3091"/>
    <w:rsid w:val="000B3C6F"/>
    <w:rsid w:val="000B3C97"/>
    <w:rsid w:val="000B4392"/>
    <w:rsid w:val="000B43EF"/>
    <w:rsid w:val="000B46AE"/>
    <w:rsid w:val="000B4896"/>
    <w:rsid w:val="000B489A"/>
    <w:rsid w:val="000B4C72"/>
    <w:rsid w:val="000B54D4"/>
    <w:rsid w:val="000B5B14"/>
    <w:rsid w:val="000B632A"/>
    <w:rsid w:val="000B6779"/>
    <w:rsid w:val="000B6AE3"/>
    <w:rsid w:val="000B6BE0"/>
    <w:rsid w:val="000B6CF1"/>
    <w:rsid w:val="000B7C29"/>
    <w:rsid w:val="000B7EC2"/>
    <w:rsid w:val="000C03B6"/>
    <w:rsid w:val="000C07DD"/>
    <w:rsid w:val="000C088D"/>
    <w:rsid w:val="000C0949"/>
    <w:rsid w:val="000C0DC8"/>
    <w:rsid w:val="000C0DFD"/>
    <w:rsid w:val="000C1B1A"/>
    <w:rsid w:val="000C1FF3"/>
    <w:rsid w:val="000C2330"/>
    <w:rsid w:val="000C3054"/>
    <w:rsid w:val="000C3063"/>
    <w:rsid w:val="000C32F5"/>
    <w:rsid w:val="000C331B"/>
    <w:rsid w:val="000C3372"/>
    <w:rsid w:val="000C355D"/>
    <w:rsid w:val="000C37B0"/>
    <w:rsid w:val="000C447A"/>
    <w:rsid w:val="000C4712"/>
    <w:rsid w:val="000C4DF3"/>
    <w:rsid w:val="000C5270"/>
    <w:rsid w:val="000C5BC8"/>
    <w:rsid w:val="000C5E54"/>
    <w:rsid w:val="000C5F24"/>
    <w:rsid w:val="000C654F"/>
    <w:rsid w:val="000C6573"/>
    <w:rsid w:val="000C666C"/>
    <w:rsid w:val="000C6703"/>
    <w:rsid w:val="000C6F57"/>
    <w:rsid w:val="000C7005"/>
    <w:rsid w:val="000C7170"/>
    <w:rsid w:val="000C7189"/>
    <w:rsid w:val="000C74D2"/>
    <w:rsid w:val="000C781A"/>
    <w:rsid w:val="000C7DDC"/>
    <w:rsid w:val="000D01CD"/>
    <w:rsid w:val="000D0229"/>
    <w:rsid w:val="000D03B7"/>
    <w:rsid w:val="000D0436"/>
    <w:rsid w:val="000D105F"/>
    <w:rsid w:val="000D1AB8"/>
    <w:rsid w:val="000D229C"/>
    <w:rsid w:val="000D2A9F"/>
    <w:rsid w:val="000D2C72"/>
    <w:rsid w:val="000D41C7"/>
    <w:rsid w:val="000D4486"/>
    <w:rsid w:val="000D45AD"/>
    <w:rsid w:val="000D4A65"/>
    <w:rsid w:val="000D4D3E"/>
    <w:rsid w:val="000D5316"/>
    <w:rsid w:val="000D5333"/>
    <w:rsid w:val="000D53DD"/>
    <w:rsid w:val="000D5470"/>
    <w:rsid w:val="000D554D"/>
    <w:rsid w:val="000D5B51"/>
    <w:rsid w:val="000D5DAC"/>
    <w:rsid w:val="000D5FCC"/>
    <w:rsid w:val="000D60DE"/>
    <w:rsid w:val="000D63D9"/>
    <w:rsid w:val="000D68BC"/>
    <w:rsid w:val="000D6A6D"/>
    <w:rsid w:val="000D6B45"/>
    <w:rsid w:val="000D6D58"/>
    <w:rsid w:val="000D740F"/>
    <w:rsid w:val="000D75B0"/>
    <w:rsid w:val="000D7C3E"/>
    <w:rsid w:val="000D7D26"/>
    <w:rsid w:val="000D7E43"/>
    <w:rsid w:val="000E0079"/>
    <w:rsid w:val="000E0381"/>
    <w:rsid w:val="000E0F61"/>
    <w:rsid w:val="000E1052"/>
    <w:rsid w:val="000E116E"/>
    <w:rsid w:val="000E12C4"/>
    <w:rsid w:val="000E15DF"/>
    <w:rsid w:val="000E181D"/>
    <w:rsid w:val="000E1863"/>
    <w:rsid w:val="000E1FCB"/>
    <w:rsid w:val="000E22D4"/>
    <w:rsid w:val="000E23DB"/>
    <w:rsid w:val="000E25E4"/>
    <w:rsid w:val="000E26F7"/>
    <w:rsid w:val="000E280A"/>
    <w:rsid w:val="000E293C"/>
    <w:rsid w:val="000E2C3F"/>
    <w:rsid w:val="000E2C8E"/>
    <w:rsid w:val="000E320C"/>
    <w:rsid w:val="000E399A"/>
    <w:rsid w:val="000E3D83"/>
    <w:rsid w:val="000E4E74"/>
    <w:rsid w:val="000E55CF"/>
    <w:rsid w:val="000E59DE"/>
    <w:rsid w:val="000E5A34"/>
    <w:rsid w:val="000E5B15"/>
    <w:rsid w:val="000E5B37"/>
    <w:rsid w:val="000E5EC5"/>
    <w:rsid w:val="000E67DC"/>
    <w:rsid w:val="000E6CC6"/>
    <w:rsid w:val="000E6EAA"/>
    <w:rsid w:val="000E71F1"/>
    <w:rsid w:val="000E7238"/>
    <w:rsid w:val="000E7899"/>
    <w:rsid w:val="000E78E0"/>
    <w:rsid w:val="000E7A25"/>
    <w:rsid w:val="000E7A4F"/>
    <w:rsid w:val="000E7BA1"/>
    <w:rsid w:val="000F130B"/>
    <w:rsid w:val="000F1696"/>
    <w:rsid w:val="000F17C2"/>
    <w:rsid w:val="000F21CD"/>
    <w:rsid w:val="000F2638"/>
    <w:rsid w:val="000F2740"/>
    <w:rsid w:val="000F2AE0"/>
    <w:rsid w:val="000F2CE9"/>
    <w:rsid w:val="000F2DAA"/>
    <w:rsid w:val="000F2F97"/>
    <w:rsid w:val="000F31EC"/>
    <w:rsid w:val="000F3294"/>
    <w:rsid w:val="000F33DD"/>
    <w:rsid w:val="000F3503"/>
    <w:rsid w:val="000F3510"/>
    <w:rsid w:val="000F352B"/>
    <w:rsid w:val="000F4012"/>
    <w:rsid w:val="000F4A2B"/>
    <w:rsid w:val="000F54EB"/>
    <w:rsid w:val="000F5E4B"/>
    <w:rsid w:val="000F6051"/>
    <w:rsid w:val="000F60DD"/>
    <w:rsid w:val="000F61BE"/>
    <w:rsid w:val="000F6523"/>
    <w:rsid w:val="000F6B15"/>
    <w:rsid w:val="000F6F38"/>
    <w:rsid w:val="000F775D"/>
    <w:rsid w:val="000F7ED6"/>
    <w:rsid w:val="0010007D"/>
    <w:rsid w:val="0010037B"/>
    <w:rsid w:val="001003F3"/>
    <w:rsid w:val="00100427"/>
    <w:rsid w:val="00100429"/>
    <w:rsid w:val="0010139E"/>
    <w:rsid w:val="00101568"/>
    <w:rsid w:val="001019AB"/>
    <w:rsid w:val="001025BA"/>
    <w:rsid w:val="0010266F"/>
    <w:rsid w:val="00102AEF"/>
    <w:rsid w:val="00103078"/>
    <w:rsid w:val="00103CD1"/>
    <w:rsid w:val="00103EEF"/>
    <w:rsid w:val="00104D43"/>
    <w:rsid w:val="00104E31"/>
    <w:rsid w:val="00104F23"/>
    <w:rsid w:val="001052C3"/>
    <w:rsid w:val="0010552D"/>
    <w:rsid w:val="00105567"/>
    <w:rsid w:val="00105862"/>
    <w:rsid w:val="00105899"/>
    <w:rsid w:val="001058EF"/>
    <w:rsid w:val="00105946"/>
    <w:rsid w:val="00105A9C"/>
    <w:rsid w:val="00105D09"/>
    <w:rsid w:val="00105DB1"/>
    <w:rsid w:val="00105EE9"/>
    <w:rsid w:val="00106676"/>
    <w:rsid w:val="00106C04"/>
    <w:rsid w:val="00106FDB"/>
    <w:rsid w:val="001073CB"/>
    <w:rsid w:val="0010741A"/>
    <w:rsid w:val="0010743E"/>
    <w:rsid w:val="0010761E"/>
    <w:rsid w:val="00107CAB"/>
    <w:rsid w:val="00107DCC"/>
    <w:rsid w:val="001103F0"/>
    <w:rsid w:val="00110433"/>
    <w:rsid w:val="0011062D"/>
    <w:rsid w:val="00110901"/>
    <w:rsid w:val="00110A01"/>
    <w:rsid w:val="00110B6D"/>
    <w:rsid w:val="001112F1"/>
    <w:rsid w:val="0011144C"/>
    <w:rsid w:val="001116D6"/>
    <w:rsid w:val="001117BB"/>
    <w:rsid w:val="00111BE9"/>
    <w:rsid w:val="00111CA8"/>
    <w:rsid w:val="00111CFF"/>
    <w:rsid w:val="00112009"/>
    <w:rsid w:val="0011216C"/>
    <w:rsid w:val="001124BF"/>
    <w:rsid w:val="00112A0A"/>
    <w:rsid w:val="00112E6D"/>
    <w:rsid w:val="00113881"/>
    <w:rsid w:val="00113963"/>
    <w:rsid w:val="00113DE4"/>
    <w:rsid w:val="00113ED4"/>
    <w:rsid w:val="00113FEF"/>
    <w:rsid w:val="00114985"/>
    <w:rsid w:val="00114AEE"/>
    <w:rsid w:val="00114B0E"/>
    <w:rsid w:val="00114C23"/>
    <w:rsid w:val="00114C7A"/>
    <w:rsid w:val="00115EBA"/>
    <w:rsid w:val="00115F83"/>
    <w:rsid w:val="0011600E"/>
    <w:rsid w:val="00116329"/>
    <w:rsid w:val="00116667"/>
    <w:rsid w:val="00116F56"/>
    <w:rsid w:val="00116F61"/>
    <w:rsid w:val="001171FE"/>
    <w:rsid w:val="001178AF"/>
    <w:rsid w:val="00120054"/>
    <w:rsid w:val="00120596"/>
    <w:rsid w:val="00120721"/>
    <w:rsid w:val="00120825"/>
    <w:rsid w:val="00120B1E"/>
    <w:rsid w:val="00120EE3"/>
    <w:rsid w:val="00120EED"/>
    <w:rsid w:val="0012105A"/>
    <w:rsid w:val="001212F6"/>
    <w:rsid w:val="0012171D"/>
    <w:rsid w:val="00121D05"/>
    <w:rsid w:val="00121F99"/>
    <w:rsid w:val="0012207C"/>
    <w:rsid w:val="001220DA"/>
    <w:rsid w:val="0012213B"/>
    <w:rsid w:val="00122819"/>
    <w:rsid w:val="00122C71"/>
    <w:rsid w:val="00122DFC"/>
    <w:rsid w:val="001232C7"/>
    <w:rsid w:val="00123317"/>
    <w:rsid w:val="00125379"/>
    <w:rsid w:val="001253C3"/>
    <w:rsid w:val="0012672E"/>
    <w:rsid w:val="00126CE7"/>
    <w:rsid w:val="0012723E"/>
    <w:rsid w:val="001273B6"/>
    <w:rsid w:val="00127577"/>
    <w:rsid w:val="00127590"/>
    <w:rsid w:val="001275AB"/>
    <w:rsid w:val="00127951"/>
    <w:rsid w:val="00127D6B"/>
    <w:rsid w:val="00130598"/>
    <w:rsid w:val="0013085A"/>
    <w:rsid w:val="00130B4E"/>
    <w:rsid w:val="00130C55"/>
    <w:rsid w:val="00130FC9"/>
    <w:rsid w:val="00131223"/>
    <w:rsid w:val="001314A0"/>
    <w:rsid w:val="00131833"/>
    <w:rsid w:val="00131861"/>
    <w:rsid w:val="0013188B"/>
    <w:rsid w:val="00131ED3"/>
    <w:rsid w:val="00132027"/>
    <w:rsid w:val="00132095"/>
    <w:rsid w:val="0013232D"/>
    <w:rsid w:val="0013284F"/>
    <w:rsid w:val="00132F86"/>
    <w:rsid w:val="00133704"/>
    <w:rsid w:val="0013379F"/>
    <w:rsid w:val="00133ACA"/>
    <w:rsid w:val="0013412E"/>
    <w:rsid w:val="00134B6E"/>
    <w:rsid w:val="00134BD6"/>
    <w:rsid w:val="00134CEA"/>
    <w:rsid w:val="00134F91"/>
    <w:rsid w:val="00134FED"/>
    <w:rsid w:val="001359D2"/>
    <w:rsid w:val="00135B03"/>
    <w:rsid w:val="00135C93"/>
    <w:rsid w:val="001363FC"/>
    <w:rsid w:val="00136BA3"/>
    <w:rsid w:val="00136E37"/>
    <w:rsid w:val="0013760C"/>
    <w:rsid w:val="00137715"/>
    <w:rsid w:val="00137BD2"/>
    <w:rsid w:val="0014014B"/>
    <w:rsid w:val="0014020F"/>
    <w:rsid w:val="0014077E"/>
    <w:rsid w:val="00140F07"/>
    <w:rsid w:val="00140F5A"/>
    <w:rsid w:val="00141076"/>
    <w:rsid w:val="0014119F"/>
    <w:rsid w:val="001413FE"/>
    <w:rsid w:val="00141A89"/>
    <w:rsid w:val="001421DD"/>
    <w:rsid w:val="00142237"/>
    <w:rsid w:val="00142500"/>
    <w:rsid w:val="00143E9F"/>
    <w:rsid w:val="00144252"/>
    <w:rsid w:val="00144A06"/>
    <w:rsid w:val="00144DEE"/>
    <w:rsid w:val="00144F29"/>
    <w:rsid w:val="0014507E"/>
    <w:rsid w:val="001452B6"/>
    <w:rsid w:val="00145726"/>
    <w:rsid w:val="001459CA"/>
    <w:rsid w:val="00145B7E"/>
    <w:rsid w:val="00145F4A"/>
    <w:rsid w:val="00146144"/>
    <w:rsid w:val="00146D98"/>
    <w:rsid w:val="00146FBF"/>
    <w:rsid w:val="00146FD0"/>
    <w:rsid w:val="00147009"/>
    <w:rsid w:val="00147549"/>
    <w:rsid w:val="00147985"/>
    <w:rsid w:val="00147AC5"/>
    <w:rsid w:val="00147B09"/>
    <w:rsid w:val="00147E75"/>
    <w:rsid w:val="0015047F"/>
    <w:rsid w:val="0015076C"/>
    <w:rsid w:val="001510D9"/>
    <w:rsid w:val="001511A6"/>
    <w:rsid w:val="001511FA"/>
    <w:rsid w:val="00151241"/>
    <w:rsid w:val="001512C7"/>
    <w:rsid w:val="0015133E"/>
    <w:rsid w:val="00151426"/>
    <w:rsid w:val="00151548"/>
    <w:rsid w:val="00151645"/>
    <w:rsid w:val="001518AC"/>
    <w:rsid w:val="00151CC8"/>
    <w:rsid w:val="00151DD9"/>
    <w:rsid w:val="00151E9A"/>
    <w:rsid w:val="00151F32"/>
    <w:rsid w:val="001523C0"/>
    <w:rsid w:val="00152852"/>
    <w:rsid w:val="0015292C"/>
    <w:rsid w:val="00152BC1"/>
    <w:rsid w:val="00152D4B"/>
    <w:rsid w:val="00152E8D"/>
    <w:rsid w:val="00153063"/>
    <w:rsid w:val="00153392"/>
    <w:rsid w:val="0015341D"/>
    <w:rsid w:val="00153635"/>
    <w:rsid w:val="0015380C"/>
    <w:rsid w:val="001548B2"/>
    <w:rsid w:val="00155123"/>
    <w:rsid w:val="001553E3"/>
    <w:rsid w:val="00155464"/>
    <w:rsid w:val="001555FD"/>
    <w:rsid w:val="0015586B"/>
    <w:rsid w:val="00155BA0"/>
    <w:rsid w:val="00155F63"/>
    <w:rsid w:val="00156356"/>
    <w:rsid w:val="00156817"/>
    <w:rsid w:val="00156860"/>
    <w:rsid w:val="00156893"/>
    <w:rsid w:val="00156C2F"/>
    <w:rsid w:val="00156C4B"/>
    <w:rsid w:val="00156E46"/>
    <w:rsid w:val="00156FA0"/>
    <w:rsid w:val="0015710A"/>
    <w:rsid w:val="00157211"/>
    <w:rsid w:val="001575DE"/>
    <w:rsid w:val="0015776E"/>
    <w:rsid w:val="00157976"/>
    <w:rsid w:val="00160218"/>
    <w:rsid w:val="001605A9"/>
    <w:rsid w:val="001606D1"/>
    <w:rsid w:val="001612EC"/>
    <w:rsid w:val="00161614"/>
    <w:rsid w:val="0016165E"/>
    <w:rsid w:val="001616F9"/>
    <w:rsid w:val="00161902"/>
    <w:rsid w:val="00161D5F"/>
    <w:rsid w:val="00162BD6"/>
    <w:rsid w:val="00162FCF"/>
    <w:rsid w:val="00163CCB"/>
    <w:rsid w:val="00163D7F"/>
    <w:rsid w:val="001640D4"/>
    <w:rsid w:val="001642D9"/>
    <w:rsid w:val="00164EE2"/>
    <w:rsid w:val="0016515D"/>
    <w:rsid w:val="00165F39"/>
    <w:rsid w:val="001661D1"/>
    <w:rsid w:val="001661E1"/>
    <w:rsid w:val="001664C0"/>
    <w:rsid w:val="001667ED"/>
    <w:rsid w:val="00166E23"/>
    <w:rsid w:val="00167026"/>
    <w:rsid w:val="00167273"/>
    <w:rsid w:val="001673A3"/>
    <w:rsid w:val="001678A9"/>
    <w:rsid w:val="00167CB7"/>
    <w:rsid w:val="001701EC"/>
    <w:rsid w:val="0017054F"/>
    <w:rsid w:val="00171256"/>
    <w:rsid w:val="00171337"/>
    <w:rsid w:val="001715DB"/>
    <w:rsid w:val="00171754"/>
    <w:rsid w:val="001719FA"/>
    <w:rsid w:val="001727A9"/>
    <w:rsid w:val="00172CC6"/>
    <w:rsid w:val="00173068"/>
    <w:rsid w:val="001734BF"/>
    <w:rsid w:val="001738A1"/>
    <w:rsid w:val="001740EB"/>
    <w:rsid w:val="00174443"/>
    <w:rsid w:val="001745E8"/>
    <w:rsid w:val="00174ACE"/>
    <w:rsid w:val="00175002"/>
    <w:rsid w:val="00176021"/>
    <w:rsid w:val="001762AF"/>
    <w:rsid w:val="001762B0"/>
    <w:rsid w:val="0017643F"/>
    <w:rsid w:val="001765C7"/>
    <w:rsid w:val="00176BFA"/>
    <w:rsid w:val="00176DFA"/>
    <w:rsid w:val="00176EC9"/>
    <w:rsid w:val="00177280"/>
    <w:rsid w:val="0017751F"/>
    <w:rsid w:val="00177881"/>
    <w:rsid w:val="00180086"/>
    <w:rsid w:val="00180389"/>
    <w:rsid w:val="0018070B"/>
    <w:rsid w:val="00180C67"/>
    <w:rsid w:val="00180D8A"/>
    <w:rsid w:val="0018168C"/>
    <w:rsid w:val="001817A6"/>
    <w:rsid w:val="00181862"/>
    <w:rsid w:val="00182881"/>
    <w:rsid w:val="001829C5"/>
    <w:rsid w:val="00182B0E"/>
    <w:rsid w:val="001834BE"/>
    <w:rsid w:val="00183635"/>
    <w:rsid w:val="00183660"/>
    <w:rsid w:val="0018390E"/>
    <w:rsid w:val="00183F1A"/>
    <w:rsid w:val="00183F47"/>
    <w:rsid w:val="00184275"/>
    <w:rsid w:val="00184535"/>
    <w:rsid w:val="001848E2"/>
    <w:rsid w:val="00184A29"/>
    <w:rsid w:val="00184BFC"/>
    <w:rsid w:val="00185535"/>
    <w:rsid w:val="00185588"/>
    <w:rsid w:val="0018584C"/>
    <w:rsid w:val="00185A6E"/>
    <w:rsid w:val="00185C22"/>
    <w:rsid w:val="00185EE0"/>
    <w:rsid w:val="00186AF4"/>
    <w:rsid w:val="00186B4B"/>
    <w:rsid w:val="00186BCD"/>
    <w:rsid w:val="00186BE8"/>
    <w:rsid w:val="0018709B"/>
    <w:rsid w:val="001871CA"/>
    <w:rsid w:val="001879DE"/>
    <w:rsid w:val="00187A5C"/>
    <w:rsid w:val="00187F85"/>
    <w:rsid w:val="00190402"/>
    <w:rsid w:val="00190D5C"/>
    <w:rsid w:val="00190F31"/>
    <w:rsid w:val="00190FD9"/>
    <w:rsid w:val="001910A4"/>
    <w:rsid w:val="001916F8"/>
    <w:rsid w:val="00191938"/>
    <w:rsid w:val="00191976"/>
    <w:rsid w:val="00191ABA"/>
    <w:rsid w:val="00191E13"/>
    <w:rsid w:val="00192026"/>
    <w:rsid w:val="00192B3A"/>
    <w:rsid w:val="00192D4F"/>
    <w:rsid w:val="00192EDD"/>
    <w:rsid w:val="00192FBC"/>
    <w:rsid w:val="0019309B"/>
    <w:rsid w:val="0019310A"/>
    <w:rsid w:val="00193122"/>
    <w:rsid w:val="00193583"/>
    <w:rsid w:val="00193656"/>
    <w:rsid w:val="00193945"/>
    <w:rsid w:val="00193C8C"/>
    <w:rsid w:val="001944CB"/>
    <w:rsid w:val="0019466C"/>
    <w:rsid w:val="001949CA"/>
    <w:rsid w:val="00194B02"/>
    <w:rsid w:val="00194B51"/>
    <w:rsid w:val="00194B7A"/>
    <w:rsid w:val="00194C80"/>
    <w:rsid w:val="001951F0"/>
    <w:rsid w:val="0019599D"/>
    <w:rsid w:val="00195EF4"/>
    <w:rsid w:val="00197161"/>
    <w:rsid w:val="00197323"/>
    <w:rsid w:val="00197872"/>
    <w:rsid w:val="00197B63"/>
    <w:rsid w:val="001A0A60"/>
    <w:rsid w:val="001A0AEA"/>
    <w:rsid w:val="001A0E5C"/>
    <w:rsid w:val="001A106E"/>
    <w:rsid w:val="001A1173"/>
    <w:rsid w:val="001A172E"/>
    <w:rsid w:val="001A1931"/>
    <w:rsid w:val="001A1969"/>
    <w:rsid w:val="001A28AD"/>
    <w:rsid w:val="001A2B53"/>
    <w:rsid w:val="001A3BB1"/>
    <w:rsid w:val="001A3CFB"/>
    <w:rsid w:val="001A3D4D"/>
    <w:rsid w:val="001A41B9"/>
    <w:rsid w:val="001A42F5"/>
    <w:rsid w:val="001A4799"/>
    <w:rsid w:val="001A4B9B"/>
    <w:rsid w:val="001A51D9"/>
    <w:rsid w:val="001A533C"/>
    <w:rsid w:val="001A57BB"/>
    <w:rsid w:val="001A584F"/>
    <w:rsid w:val="001A5E1E"/>
    <w:rsid w:val="001A6DDF"/>
    <w:rsid w:val="001A730D"/>
    <w:rsid w:val="001A7806"/>
    <w:rsid w:val="001A7935"/>
    <w:rsid w:val="001A7EEB"/>
    <w:rsid w:val="001B038C"/>
    <w:rsid w:val="001B03D7"/>
    <w:rsid w:val="001B04BB"/>
    <w:rsid w:val="001B064B"/>
    <w:rsid w:val="001B09F9"/>
    <w:rsid w:val="001B0DF2"/>
    <w:rsid w:val="001B13A9"/>
    <w:rsid w:val="001B1425"/>
    <w:rsid w:val="001B18BE"/>
    <w:rsid w:val="001B1922"/>
    <w:rsid w:val="001B19B3"/>
    <w:rsid w:val="001B19CA"/>
    <w:rsid w:val="001B1B73"/>
    <w:rsid w:val="001B1B9C"/>
    <w:rsid w:val="001B1F9F"/>
    <w:rsid w:val="001B322E"/>
    <w:rsid w:val="001B32A1"/>
    <w:rsid w:val="001B3BC3"/>
    <w:rsid w:val="001B3CA4"/>
    <w:rsid w:val="001B3D85"/>
    <w:rsid w:val="001B43BA"/>
    <w:rsid w:val="001B46B4"/>
    <w:rsid w:val="001B496D"/>
    <w:rsid w:val="001B5349"/>
    <w:rsid w:val="001B58CC"/>
    <w:rsid w:val="001B5989"/>
    <w:rsid w:val="001B5A00"/>
    <w:rsid w:val="001B630E"/>
    <w:rsid w:val="001B6DDE"/>
    <w:rsid w:val="001B70FA"/>
    <w:rsid w:val="001B7209"/>
    <w:rsid w:val="001B7679"/>
    <w:rsid w:val="001B7795"/>
    <w:rsid w:val="001B7F1B"/>
    <w:rsid w:val="001C000E"/>
    <w:rsid w:val="001C00A7"/>
    <w:rsid w:val="001C0D76"/>
    <w:rsid w:val="001C0DDA"/>
    <w:rsid w:val="001C0E87"/>
    <w:rsid w:val="001C1053"/>
    <w:rsid w:val="001C1621"/>
    <w:rsid w:val="001C1A38"/>
    <w:rsid w:val="001C217E"/>
    <w:rsid w:val="001C2A4C"/>
    <w:rsid w:val="001C3281"/>
    <w:rsid w:val="001C342C"/>
    <w:rsid w:val="001C36BC"/>
    <w:rsid w:val="001C3CF1"/>
    <w:rsid w:val="001C3E7F"/>
    <w:rsid w:val="001C4255"/>
    <w:rsid w:val="001C48A7"/>
    <w:rsid w:val="001C4C6C"/>
    <w:rsid w:val="001C4D4E"/>
    <w:rsid w:val="001C4E55"/>
    <w:rsid w:val="001C55EA"/>
    <w:rsid w:val="001C5613"/>
    <w:rsid w:val="001C5756"/>
    <w:rsid w:val="001C57E3"/>
    <w:rsid w:val="001C5EBF"/>
    <w:rsid w:val="001C654E"/>
    <w:rsid w:val="001C681B"/>
    <w:rsid w:val="001C6A05"/>
    <w:rsid w:val="001C6DF8"/>
    <w:rsid w:val="001C711A"/>
    <w:rsid w:val="001C72AE"/>
    <w:rsid w:val="001C7330"/>
    <w:rsid w:val="001C7836"/>
    <w:rsid w:val="001C7BED"/>
    <w:rsid w:val="001C7F7D"/>
    <w:rsid w:val="001D0075"/>
    <w:rsid w:val="001D0175"/>
    <w:rsid w:val="001D06AC"/>
    <w:rsid w:val="001D09FA"/>
    <w:rsid w:val="001D16C2"/>
    <w:rsid w:val="001D1FAF"/>
    <w:rsid w:val="001D2088"/>
    <w:rsid w:val="001D22E6"/>
    <w:rsid w:val="001D2BC4"/>
    <w:rsid w:val="001D2D45"/>
    <w:rsid w:val="001D2FBD"/>
    <w:rsid w:val="001D3801"/>
    <w:rsid w:val="001D3D94"/>
    <w:rsid w:val="001D404F"/>
    <w:rsid w:val="001D42D8"/>
    <w:rsid w:val="001D4728"/>
    <w:rsid w:val="001D490E"/>
    <w:rsid w:val="001D4BF8"/>
    <w:rsid w:val="001D559F"/>
    <w:rsid w:val="001D58F7"/>
    <w:rsid w:val="001D5FF1"/>
    <w:rsid w:val="001D6513"/>
    <w:rsid w:val="001D6623"/>
    <w:rsid w:val="001D6AE8"/>
    <w:rsid w:val="001D71B7"/>
    <w:rsid w:val="001D72B5"/>
    <w:rsid w:val="001D7821"/>
    <w:rsid w:val="001D7A5F"/>
    <w:rsid w:val="001D7AA6"/>
    <w:rsid w:val="001E06F1"/>
    <w:rsid w:val="001E0867"/>
    <w:rsid w:val="001E08DC"/>
    <w:rsid w:val="001E101F"/>
    <w:rsid w:val="001E11C2"/>
    <w:rsid w:val="001E12D2"/>
    <w:rsid w:val="001E1742"/>
    <w:rsid w:val="001E1D9E"/>
    <w:rsid w:val="001E270B"/>
    <w:rsid w:val="001E2A9D"/>
    <w:rsid w:val="001E2C25"/>
    <w:rsid w:val="001E333F"/>
    <w:rsid w:val="001E3B51"/>
    <w:rsid w:val="001E3BC3"/>
    <w:rsid w:val="001E3D75"/>
    <w:rsid w:val="001E3E7D"/>
    <w:rsid w:val="001E424C"/>
    <w:rsid w:val="001E44BC"/>
    <w:rsid w:val="001E46B8"/>
    <w:rsid w:val="001E4E53"/>
    <w:rsid w:val="001E53A0"/>
    <w:rsid w:val="001E5467"/>
    <w:rsid w:val="001E55AA"/>
    <w:rsid w:val="001E55B8"/>
    <w:rsid w:val="001E56F4"/>
    <w:rsid w:val="001E5CFB"/>
    <w:rsid w:val="001E5EBB"/>
    <w:rsid w:val="001E5F1C"/>
    <w:rsid w:val="001E5FE0"/>
    <w:rsid w:val="001E6715"/>
    <w:rsid w:val="001E690F"/>
    <w:rsid w:val="001E69A4"/>
    <w:rsid w:val="001E6E6E"/>
    <w:rsid w:val="001E7250"/>
    <w:rsid w:val="001E7E2E"/>
    <w:rsid w:val="001F0423"/>
    <w:rsid w:val="001F04AB"/>
    <w:rsid w:val="001F0641"/>
    <w:rsid w:val="001F0B33"/>
    <w:rsid w:val="001F0D46"/>
    <w:rsid w:val="001F0DA8"/>
    <w:rsid w:val="001F0E19"/>
    <w:rsid w:val="001F0E28"/>
    <w:rsid w:val="001F1006"/>
    <w:rsid w:val="001F1024"/>
    <w:rsid w:val="001F1059"/>
    <w:rsid w:val="001F10B2"/>
    <w:rsid w:val="001F16AF"/>
    <w:rsid w:val="001F1859"/>
    <w:rsid w:val="001F1D23"/>
    <w:rsid w:val="001F1DD4"/>
    <w:rsid w:val="001F2E58"/>
    <w:rsid w:val="001F2F1B"/>
    <w:rsid w:val="001F305F"/>
    <w:rsid w:val="001F3349"/>
    <w:rsid w:val="001F3790"/>
    <w:rsid w:val="001F3C90"/>
    <w:rsid w:val="001F4845"/>
    <w:rsid w:val="001F487D"/>
    <w:rsid w:val="001F4A62"/>
    <w:rsid w:val="001F4B5B"/>
    <w:rsid w:val="001F4B84"/>
    <w:rsid w:val="001F5274"/>
    <w:rsid w:val="001F5557"/>
    <w:rsid w:val="001F665F"/>
    <w:rsid w:val="001F6B9D"/>
    <w:rsid w:val="001F7688"/>
    <w:rsid w:val="001F7753"/>
    <w:rsid w:val="001F777D"/>
    <w:rsid w:val="002002F9"/>
    <w:rsid w:val="0020050E"/>
    <w:rsid w:val="0020084E"/>
    <w:rsid w:val="00200890"/>
    <w:rsid w:val="002010A5"/>
    <w:rsid w:val="002019F0"/>
    <w:rsid w:val="00201BB1"/>
    <w:rsid w:val="00201C63"/>
    <w:rsid w:val="00202044"/>
    <w:rsid w:val="00202089"/>
    <w:rsid w:val="00202293"/>
    <w:rsid w:val="002023E2"/>
    <w:rsid w:val="002028B0"/>
    <w:rsid w:val="00202926"/>
    <w:rsid w:val="00202A91"/>
    <w:rsid w:val="00202C49"/>
    <w:rsid w:val="00203D37"/>
    <w:rsid w:val="00203D96"/>
    <w:rsid w:val="00203DAF"/>
    <w:rsid w:val="00203F8C"/>
    <w:rsid w:val="00204148"/>
    <w:rsid w:val="002042CE"/>
    <w:rsid w:val="002043F5"/>
    <w:rsid w:val="002046A2"/>
    <w:rsid w:val="00204B42"/>
    <w:rsid w:val="00204B9E"/>
    <w:rsid w:val="00204D14"/>
    <w:rsid w:val="00204E36"/>
    <w:rsid w:val="00205753"/>
    <w:rsid w:val="002057A2"/>
    <w:rsid w:val="00205BB7"/>
    <w:rsid w:val="002060D7"/>
    <w:rsid w:val="0020685E"/>
    <w:rsid w:val="0020793F"/>
    <w:rsid w:val="00210066"/>
    <w:rsid w:val="0021016E"/>
    <w:rsid w:val="002104B9"/>
    <w:rsid w:val="00210B68"/>
    <w:rsid w:val="00211269"/>
    <w:rsid w:val="00211611"/>
    <w:rsid w:val="00211DE4"/>
    <w:rsid w:val="002122AF"/>
    <w:rsid w:val="0021255C"/>
    <w:rsid w:val="00212683"/>
    <w:rsid w:val="00212E4C"/>
    <w:rsid w:val="00212F8C"/>
    <w:rsid w:val="0021344E"/>
    <w:rsid w:val="002135C7"/>
    <w:rsid w:val="00213668"/>
    <w:rsid w:val="002139C0"/>
    <w:rsid w:val="00213A27"/>
    <w:rsid w:val="00213A5F"/>
    <w:rsid w:val="00213C2F"/>
    <w:rsid w:val="00213C84"/>
    <w:rsid w:val="002143E0"/>
    <w:rsid w:val="00214492"/>
    <w:rsid w:val="002144F2"/>
    <w:rsid w:val="00214560"/>
    <w:rsid w:val="00214A22"/>
    <w:rsid w:val="00214BEF"/>
    <w:rsid w:val="00214CF6"/>
    <w:rsid w:val="00214E25"/>
    <w:rsid w:val="00215365"/>
    <w:rsid w:val="002154B1"/>
    <w:rsid w:val="002156E1"/>
    <w:rsid w:val="00215A69"/>
    <w:rsid w:val="00215B63"/>
    <w:rsid w:val="0021671B"/>
    <w:rsid w:val="00216A5B"/>
    <w:rsid w:val="00216B0E"/>
    <w:rsid w:val="00216CBB"/>
    <w:rsid w:val="002170EE"/>
    <w:rsid w:val="00217A4D"/>
    <w:rsid w:val="00217A52"/>
    <w:rsid w:val="00217C15"/>
    <w:rsid w:val="00217C62"/>
    <w:rsid w:val="00217EEB"/>
    <w:rsid w:val="002200CD"/>
    <w:rsid w:val="00220366"/>
    <w:rsid w:val="00220494"/>
    <w:rsid w:val="00220759"/>
    <w:rsid w:val="002207BB"/>
    <w:rsid w:val="00220EB6"/>
    <w:rsid w:val="00221229"/>
    <w:rsid w:val="0022148B"/>
    <w:rsid w:val="002214C7"/>
    <w:rsid w:val="002214F0"/>
    <w:rsid w:val="0022151C"/>
    <w:rsid w:val="0022185B"/>
    <w:rsid w:val="00221EEC"/>
    <w:rsid w:val="00221F6A"/>
    <w:rsid w:val="0022293F"/>
    <w:rsid w:val="00222A4A"/>
    <w:rsid w:val="00222AAD"/>
    <w:rsid w:val="00222E9C"/>
    <w:rsid w:val="002233D1"/>
    <w:rsid w:val="0022348D"/>
    <w:rsid w:val="002234AD"/>
    <w:rsid w:val="002236EE"/>
    <w:rsid w:val="002237BF"/>
    <w:rsid w:val="002237C1"/>
    <w:rsid w:val="00223A20"/>
    <w:rsid w:val="002240F1"/>
    <w:rsid w:val="002241D1"/>
    <w:rsid w:val="00224852"/>
    <w:rsid w:val="00224D91"/>
    <w:rsid w:val="00225005"/>
    <w:rsid w:val="00225360"/>
    <w:rsid w:val="002254FD"/>
    <w:rsid w:val="0022590C"/>
    <w:rsid w:val="0022632A"/>
    <w:rsid w:val="0022662A"/>
    <w:rsid w:val="00226E33"/>
    <w:rsid w:val="00226F81"/>
    <w:rsid w:val="00227629"/>
    <w:rsid w:val="002277C1"/>
    <w:rsid w:val="00227918"/>
    <w:rsid w:val="00227927"/>
    <w:rsid w:val="00227E47"/>
    <w:rsid w:val="002305E0"/>
    <w:rsid w:val="002306A8"/>
    <w:rsid w:val="002307E7"/>
    <w:rsid w:val="00230B4B"/>
    <w:rsid w:val="00230C66"/>
    <w:rsid w:val="00230D6B"/>
    <w:rsid w:val="00230DFB"/>
    <w:rsid w:val="00230F38"/>
    <w:rsid w:val="002311B0"/>
    <w:rsid w:val="0023148F"/>
    <w:rsid w:val="0023152B"/>
    <w:rsid w:val="00231789"/>
    <w:rsid w:val="00231CF3"/>
    <w:rsid w:val="00232EEA"/>
    <w:rsid w:val="002338D8"/>
    <w:rsid w:val="00233B39"/>
    <w:rsid w:val="00233B50"/>
    <w:rsid w:val="00233D0B"/>
    <w:rsid w:val="00233E21"/>
    <w:rsid w:val="002345E9"/>
    <w:rsid w:val="00234AA1"/>
    <w:rsid w:val="00234E85"/>
    <w:rsid w:val="00234F8C"/>
    <w:rsid w:val="00234FC2"/>
    <w:rsid w:val="0023527E"/>
    <w:rsid w:val="00235363"/>
    <w:rsid w:val="0023543F"/>
    <w:rsid w:val="002357A7"/>
    <w:rsid w:val="002357C6"/>
    <w:rsid w:val="002357EF"/>
    <w:rsid w:val="00236B16"/>
    <w:rsid w:val="0023707F"/>
    <w:rsid w:val="002370E3"/>
    <w:rsid w:val="002371AC"/>
    <w:rsid w:val="0023756B"/>
    <w:rsid w:val="00237996"/>
    <w:rsid w:val="00237EB5"/>
    <w:rsid w:val="0024070F"/>
    <w:rsid w:val="00240A62"/>
    <w:rsid w:val="00240C12"/>
    <w:rsid w:val="00241059"/>
    <w:rsid w:val="002410ED"/>
    <w:rsid w:val="00241280"/>
    <w:rsid w:val="0024160C"/>
    <w:rsid w:val="00241778"/>
    <w:rsid w:val="0024192E"/>
    <w:rsid w:val="00242DF8"/>
    <w:rsid w:val="00243144"/>
    <w:rsid w:val="00243E0B"/>
    <w:rsid w:val="00244157"/>
    <w:rsid w:val="0024458B"/>
    <w:rsid w:val="002445F1"/>
    <w:rsid w:val="00244ACB"/>
    <w:rsid w:val="00244F89"/>
    <w:rsid w:val="00245344"/>
    <w:rsid w:val="00245982"/>
    <w:rsid w:val="00245E1C"/>
    <w:rsid w:val="00245F0D"/>
    <w:rsid w:val="002465A5"/>
    <w:rsid w:val="002467FC"/>
    <w:rsid w:val="002470C2"/>
    <w:rsid w:val="0024749E"/>
    <w:rsid w:val="00247500"/>
    <w:rsid w:val="0024769D"/>
    <w:rsid w:val="00247727"/>
    <w:rsid w:val="0024781F"/>
    <w:rsid w:val="00247C33"/>
    <w:rsid w:val="00247CCF"/>
    <w:rsid w:val="0025021E"/>
    <w:rsid w:val="0025026A"/>
    <w:rsid w:val="00250591"/>
    <w:rsid w:val="00250AF2"/>
    <w:rsid w:val="00250EAA"/>
    <w:rsid w:val="00250EE5"/>
    <w:rsid w:val="0025112B"/>
    <w:rsid w:val="00251803"/>
    <w:rsid w:val="00251DDE"/>
    <w:rsid w:val="00252204"/>
    <w:rsid w:val="00252640"/>
    <w:rsid w:val="00252A31"/>
    <w:rsid w:val="00253306"/>
    <w:rsid w:val="0025330D"/>
    <w:rsid w:val="00253499"/>
    <w:rsid w:val="00253BDD"/>
    <w:rsid w:val="00253C27"/>
    <w:rsid w:val="00253C3D"/>
    <w:rsid w:val="00254776"/>
    <w:rsid w:val="002549EB"/>
    <w:rsid w:val="00254C11"/>
    <w:rsid w:val="00254EDB"/>
    <w:rsid w:val="0025502F"/>
    <w:rsid w:val="0025565C"/>
    <w:rsid w:val="00255669"/>
    <w:rsid w:val="002557D1"/>
    <w:rsid w:val="002559D6"/>
    <w:rsid w:val="00255AFC"/>
    <w:rsid w:val="00255EFF"/>
    <w:rsid w:val="002561C9"/>
    <w:rsid w:val="002564F1"/>
    <w:rsid w:val="002567AD"/>
    <w:rsid w:val="00256861"/>
    <w:rsid w:val="00256870"/>
    <w:rsid w:val="0025695E"/>
    <w:rsid w:val="00256993"/>
    <w:rsid w:val="0025716C"/>
    <w:rsid w:val="0025757F"/>
    <w:rsid w:val="002576FA"/>
    <w:rsid w:val="00257A62"/>
    <w:rsid w:val="00257ACD"/>
    <w:rsid w:val="00257D46"/>
    <w:rsid w:val="00257DA7"/>
    <w:rsid w:val="00257DEE"/>
    <w:rsid w:val="0026000B"/>
    <w:rsid w:val="002600BF"/>
    <w:rsid w:val="002606A5"/>
    <w:rsid w:val="00260706"/>
    <w:rsid w:val="002609DE"/>
    <w:rsid w:val="00260EA8"/>
    <w:rsid w:val="00260EBB"/>
    <w:rsid w:val="0026116B"/>
    <w:rsid w:val="00261792"/>
    <w:rsid w:val="00261844"/>
    <w:rsid w:val="00261C89"/>
    <w:rsid w:val="00261F2A"/>
    <w:rsid w:val="002620FC"/>
    <w:rsid w:val="002626A3"/>
    <w:rsid w:val="00262778"/>
    <w:rsid w:val="00262918"/>
    <w:rsid w:val="00262BE7"/>
    <w:rsid w:val="00263722"/>
    <w:rsid w:val="002637C7"/>
    <w:rsid w:val="00263BF1"/>
    <w:rsid w:val="00263E4D"/>
    <w:rsid w:val="002640F2"/>
    <w:rsid w:val="002644EC"/>
    <w:rsid w:val="00264791"/>
    <w:rsid w:val="00264B43"/>
    <w:rsid w:val="00264CC2"/>
    <w:rsid w:val="00264FA4"/>
    <w:rsid w:val="0026501A"/>
    <w:rsid w:val="00265242"/>
    <w:rsid w:val="002659E9"/>
    <w:rsid w:val="00266A65"/>
    <w:rsid w:val="00266C60"/>
    <w:rsid w:val="00266CFB"/>
    <w:rsid w:val="00266DEF"/>
    <w:rsid w:val="0026752F"/>
    <w:rsid w:val="00267880"/>
    <w:rsid w:val="00270050"/>
    <w:rsid w:val="00270B33"/>
    <w:rsid w:val="00270BE1"/>
    <w:rsid w:val="00270CCB"/>
    <w:rsid w:val="0027113E"/>
    <w:rsid w:val="002714CE"/>
    <w:rsid w:val="002719F8"/>
    <w:rsid w:val="00271E5C"/>
    <w:rsid w:val="00271EE5"/>
    <w:rsid w:val="00271FFC"/>
    <w:rsid w:val="002722C8"/>
    <w:rsid w:val="00272BC7"/>
    <w:rsid w:val="00272C45"/>
    <w:rsid w:val="00272C8B"/>
    <w:rsid w:val="00272CE7"/>
    <w:rsid w:val="0027303F"/>
    <w:rsid w:val="00273090"/>
    <w:rsid w:val="002730B2"/>
    <w:rsid w:val="00273751"/>
    <w:rsid w:val="0027405F"/>
    <w:rsid w:val="00274A55"/>
    <w:rsid w:val="00274B09"/>
    <w:rsid w:val="00274D3D"/>
    <w:rsid w:val="0027527B"/>
    <w:rsid w:val="002761CE"/>
    <w:rsid w:val="002767B8"/>
    <w:rsid w:val="00276A98"/>
    <w:rsid w:val="002774B5"/>
    <w:rsid w:val="002779B9"/>
    <w:rsid w:val="00277A5F"/>
    <w:rsid w:val="00277AAD"/>
    <w:rsid w:val="00280803"/>
    <w:rsid w:val="00280805"/>
    <w:rsid w:val="002808FB"/>
    <w:rsid w:val="00280CC6"/>
    <w:rsid w:val="00280FCC"/>
    <w:rsid w:val="0028116C"/>
    <w:rsid w:val="00281FDF"/>
    <w:rsid w:val="002821C2"/>
    <w:rsid w:val="002827DA"/>
    <w:rsid w:val="002827DE"/>
    <w:rsid w:val="002827E3"/>
    <w:rsid w:val="0028290C"/>
    <w:rsid w:val="00282B74"/>
    <w:rsid w:val="00282B80"/>
    <w:rsid w:val="00283326"/>
    <w:rsid w:val="00283463"/>
    <w:rsid w:val="0028394F"/>
    <w:rsid w:val="00283BA2"/>
    <w:rsid w:val="00283E02"/>
    <w:rsid w:val="00283FE6"/>
    <w:rsid w:val="00284997"/>
    <w:rsid w:val="00284F56"/>
    <w:rsid w:val="0028506D"/>
    <w:rsid w:val="002850D0"/>
    <w:rsid w:val="002850EF"/>
    <w:rsid w:val="0028513E"/>
    <w:rsid w:val="0028562B"/>
    <w:rsid w:val="00285653"/>
    <w:rsid w:val="0028566C"/>
    <w:rsid w:val="00285845"/>
    <w:rsid w:val="00285AA2"/>
    <w:rsid w:val="00285B2D"/>
    <w:rsid w:val="00285BC1"/>
    <w:rsid w:val="002868FE"/>
    <w:rsid w:val="0028722F"/>
    <w:rsid w:val="0028750B"/>
    <w:rsid w:val="0028750F"/>
    <w:rsid w:val="0028759E"/>
    <w:rsid w:val="0028781F"/>
    <w:rsid w:val="00287BF0"/>
    <w:rsid w:val="00287EEF"/>
    <w:rsid w:val="00287F12"/>
    <w:rsid w:val="0029021B"/>
    <w:rsid w:val="00290508"/>
    <w:rsid w:val="002905E0"/>
    <w:rsid w:val="002909B0"/>
    <w:rsid w:val="00290C39"/>
    <w:rsid w:val="00290DCD"/>
    <w:rsid w:val="0029137C"/>
    <w:rsid w:val="0029146F"/>
    <w:rsid w:val="0029154D"/>
    <w:rsid w:val="00291C12"/>
    <w:rsid w:val="00291C14"/>
    <w:rsid w:val="002920B3"/>
    <w:rsid w:val="00292434"/>
    <w:rsid w:val="00292A4B"/>
    <w:rsid w:val="00292CBF"/>
    <w:rsid w:val="00292D31"/>
    <w:rsid w:val="0029326E"/>
    <w:rsid w:val="0029354B"/>
    <w:rsid w:val="002935CF"/>
    <w:rsid w:val="002936E1"/>
    <w:rsid w:val="00293899"/>
    <w:rsid w:val="0029390F"/>
    <w:rsid w:val="00293A30"/>
    <w:rsid w:val="00293E24"/>
    <w:rsid w:val="00293E56"/>
    <w:rsid w:val="0029469D"/>
    <w:rsid w:val="002947C3"/>
    <w:rsid w:val="00294AF0"/>
    <w:rsid w:val="00294CE9"/>
    <w:rsid w:val="00294F86"/>
    <w:rsid w:val="00295472"/>
    <w:rsid w:val="002956F2"/>
    <w:rsid w:val="00295B91"/>
    <w:rsid w:val="00295C0D"/>
    <w:rsid w:val="00295C76"/>
    <w:rsid w:val="00295E65"/>
    <w:rsid w:val="00295F4A"/>
    <w:rsid w:val="00296007"/>
    <w:rsid w:val="00296198"/>
    <w:rsid w:val="0029632C"/>
    <w:rsid w:val="0029640E"/>
    <w:rsid w:val="0029648C"/>
    <w:rsid w:val="00296677"/>
    <w:rsid w:val="00296CEF"/>
    <w:rsid w:val="00297ACE"/>
    <w:rsid w:val="00297E34"/>
    <w:rsid w:val="00297F46"/>
    <w:rsid w:val="002A01FA"/>
    <w:rsid w:val="002A02FC"/>
    <w:rsid w:val="002A031E"/>
    <w:rsid w:val="002A0399"/>
    <w:rsid w:val="002A0699"/>
    <w:rsid w:val="002A0A00"/>
    <w:rsid w:val="002A0A34"/>
    <w:rsid w:val="002A0AA1"/>
    <w:rsid w:val="002A0BC7"/>
    <w:rsid w:val="002A0BDF"/>
    <w:rsid w:val="002A0DD9"/>
    <w:rsid w:val="002A0E27"/>
    <w:rsid w:val="002A1265"/>
    <w:rsid w:val="002A136F"/>
    <w:rsid w:val="002A1380"/>
    <w:rsid w:val="002A15D9"/>
    <w:rsid w:val="002A1720"/>
    <w:rsid w:val="002A1D63"/>
    <w:rsid w:val="002A2562"/>
    <w:rsid w:val="002A2707"/>
    <w:rsid w:val="002A2785"/>
    <w:rsid w:val="002A27D5"/>
    <w:rsid w:val="002A309A"/>
    <w:rsid w:val="002A325D"/>
    <w:rsid w:val="002A3670"/>
    <w:rsid w:val="002A38B4"/>
    <w:rsid w:val="002A3F34"/>
    <w:rsid w:val="002A3FA1"/>
    <w:rsid w:val="002A4897"/>
    <w:rsid w:val="002A49E3"/>
    <w:rsid w:val="002A4D46"/>
    <w:rsid w:val="002A4EF9"/>
    <w:rsid w:val="002A530D"/>
    <w:rsid w:val="002A5805"/>
    <w:rsid w:val="002A5A2D"/>
    <w:rsid w:val="002A69AF"/>
    <w:rsid w:val="002A6F9B"/>
    <w:rsid w:val="002A727C"/>
    <w:rsid w:val="002A7592"/>
    <w:rsid w:val="002A795E"/>
    <w:rsid w:val="002A7AEE"/>
    <w:rsid w:val="002B0045"/>
    <w:rsid w:val="002B0051"/>
    <w:rsid w:val="002B039A"/>
    <w:rsid w:val="002B04DC"/>
    <w:rsid w:val="002B04F2"/>
    <w:rsid w:val="002B08C6"/>
    <w:rsid w:val="002B0CE9"/>
    <w:rsid w:val="002B11DD"/>
    <w:rsid w:val="002B15F2"/>
    <w:rsid w:val="002B1767"/>
    <w:rsid w:val="002B18CB"/>
    <w:rsid w:val="002B1A65"/>
    <w:rsid w:val="002B2760"/>
    <w:rsid w:val="002B30DC"/>
    <w:rsid w:val="002B3451"/>
    <w:rsid w:val="002B35CF"/>
    <w:rsid w:val="002B43D4"/>
    <w:rsid w:val="002B44DE"/>
    <w:rsid w:val="002B493C"/>
    <w:rsid w:val="002B4DBC"/>
    <w:rsid w:val="002B5139"/>
    <w:rsid w:val="002B5222"/>
    <w:rsid w:val="002B5226"/>
    <w:rsid w:val="002B6060"/>
    <w:rsid w:val="002B60CA"/>
    <w:rsid w:val="002B6111"/>
    <w:rsid w:val="002B65DB"/>
    <w:rsid w:val="002B68B2"/>
    <w:rsid w:val="002B696D"/>
    <w:rsid w:val="002B6C46"/>
    <w:rsid w:val="002B720A"/>
    <w:rsid w:val="002B75A8"/>
    <w:rsid w:val="002B77D8"/>
    <w:rsid w:val="002B7A89"/>
    <w:rsid w:val="002B7B98"/>
    <w:rsid w:val="002C02B9"/>
    <w:rsid w:val="002C0639"/>
    <w:rsid w:val="002C088E"/>
    <w:rsid w:val="002C1A0C"/>
    <w:rsid w:val="002C1AEA"/>
    <w:rsid w:val="002C1D4D"/>
    <w:rsid w:val="002C2071"/>
    <w:rsid w:val="002C2673"/>
    <w:rsid w:val="002C271C"/>
    <w:rsid w:val="002C2C0F"/>
    <w:rsid w:val="002C344D"/>
    <w:rsid w:val="002C370D"/>
    <w:rsid w:val="002C399E"/>
    <w:rsid w:val="002C3B28"/>
    <w:rsid w:val="002C4252"/>
    <w:rsid w:val="002C4277"/>
    <w:rsid w:val="002C43B5"/>
    <w:rsid w:val="002C457E"/>
    <w:rsid w:val="002C46B5"/>
    <w:rsid w:val="002C4713"/>
    <w:rsid w:val="002C4AA1"/>
    <w:rsid w:val="002C4B3B"/>
    <w:rsid w:val="002C4BE7"/>
    <w:rsid w:val="002C4DFE"/>
    <w:rsid w:val="002C50E9"/>
    <w:rsid w:val="002C5465"/>
    <w:rsid w:val="002C54E2"/>
    <w:rsid w:val="002C5869"/>
    <w:rsid w:val="002C5DFA"/>
    <w:rsid w:val="002C6808"/>
    <w:rsid w:val="002C6A75"/>
    <w:rsid w:val="002C6C87"/>
    <w:rsid w:val="002C6DE0"/>
    <w:rsid w:val="002C6F90"/>
    <w:rsid w:val="002C70DF"/>
    <w:rsid w:val="002C7171"/>
    <w:rsid w:val="002C7281"/>
    <w:rsid w:val="002C7721"/>
    <w:rsid w:val="002C784E"/>
    <w:rsid w:val="002D0C67"/>
    <w:rsid w:val="002D0E74"/>
    <w:rsid w:val="002D14B7"/>
    <w:rsid w:val="002D166B"/>
    <w:rsid w:val="002D19CA"/>
    <w:rsid w:val="002D1A33"/>
    <w:rsid w:val="002D1E63"/>
    <w:rsid w:val="002D242A"/>
    <w:rsid w:val="002D2836"/>
    <w:rsid w:val="002D2D0E"/>
    <w:rsid w:val="002D3306"/>
    <w:rsid w:val="002D36C6"/>
    <w:rsid w:val="002D4FAC"/>
    <w:rsid w:val="002D53EB"/>
    <w:rsid w:val="002D5AD5"/>
    <w:rsid w:val="002D5F97"/>
    <w:rsid w:val="002D67B2"/>
    <w:rsid w:val="002D6F5E"/>
    <w:rsid w:val="002D7213"/>
    <w:rsid w:val="002D7429"/>
    <w:rsid w:val="002D76CE"/>
    <w:rsid w:val="002E0583"/>
    <w:rsid w:val="002E0E3D"/>
    <w:rsid w:val="002E3319"/>
    <w:rsid w:val="002E36F6"/>
    <w:rsid w:val="002E3D62"/>
    <w:rsid w:val="002E41CF"/>
    <w:rsid w:val="002E440E"/>
    <w:rsid w:val="002E4A18"/>
    <w:rsid w:val="002E4BAC"/>
    <w:rsid w:val="002E4E0D"/>
    <w:rsid w:val="002E501F"/>
    <w:rsid w:val="002E511C"/>
    <w:rsid w:val="002E518D"/>
    <w:rsid w:val="002E5224"/>
    <w:rsid w:val="002E535F"/>
    <w:rsid w:val="002E5589"/>
    <w:rsid w:val="002E57CA"/>
    <w:rsid w:val="002E5A33"/>
    <w:rsid w:val="002E5E2F"/>
    <w:rsid w:val="002E65AB"/>
    <w:rsid w:val="002E6C1D"/>
    <w:rsid w:val="002E6ED9"/>
    <w:rsid w:val="002E7452"/>
    <w:rsid w:val="002E7BA1"/>
    <w:rsid w:val="002E7E79"/>
    <w:rsid w:val="002F062B"/>
    <w:rsid w:val="002F1124"/>
    <w:rsid w:val="002F1146"/>
    <w:rsid w:val="002F1A02"/>
    <w:rsid w:val="002F1CB0"/>
    <w:rsid w:val="002F1E75"/>
    <w:rsid w:val="002F1E87"/>
    <w:rsid w:val="002F1F42"/>
    <w:rsid w:val="002F2005"/>
    <w:rsid w:val="002F20E3"/>
    <w:rsid w:val="002F2440"/>
    <w:rsid w:val="002F2686"/>
    <w:rsid w:val="002F2C1B"/>
    <w:rsid w:val="002F2C32"/>
    <w:rsid w:val="002F2EE7"/>
    <w:rsid w:val="002F2F9B"/>
    <w:rsid w:val="002F3100"/>
    <w:rsid w:val="002F34A6"/>
    <w:rsid w:val="002F3D4A"/>
    <w:rsid w:val="002F4441"/>
    <w:rsid w:val="002F4C86"/>
    <w:rsid w:val="002F4DB4"/>
    <w:rsid w:val="002F524F"/>
    <w:rsid w:val="002F572B"/>
    <w:rsid w:val="002F585F"/>
    <w:rsid w:val="002F60D6"/>
    <w:rsid w:val="002F613A"/>
    <w:rsid w:val="002F6E76"/>
    <w:rsid w:val="002F6FB7"/>
    <w:rsid w:val="002F705F"/>
    <w:rsid w:val="002F7143"/>
    <w:rsid w:val="002F7350"/>
    <w:rsid w:val="002F7458"/>
    <w:rsid w:val="002F7635"/>
    <w:rsid w:val="0030016B"/>
    <w:rsid w:val="0030020B"/>
    <w:rsid w:val="003008D9"/>
    <w:rsid w:val="00300A39"/>
    <w:rsid w:val="00301459"/>
    <w:rsid w:val="00301A81"/>
    <w:rsid w:val="00301BD1"/>
    <w:rsid w:val="003025F6"/>
    <w:rsid w:val="00302940"/>
    <w:rsid w:val="00303524"/>
    <w:rsid w:val="00303D03"/>
    <w:rsid w:val="00304156"/>
    <w:rsid w:val="00304394"/>
    <w:rsid w:val="00304A4D"/>
    <w:rsid w:val="00304A8C"/>
    <w:rsid w:val="00304CA8"/>
    <w:rsid w:val="00304DAE"/>
    <w:rsid w:val="00304FB8"/>
    <w:rsid w:val="00305046"/>
    <w:rsid w:val="00305478"/>
    <w:rsid w:val="003055E6"/>
    <w:rsid w:val="00305962"/>
    <w:rsid w:val="00306D7C"/>
    <w:rsid w:val="0030717B"/>
    <w:rsid w:val="00307C75"/>
    <w:rsid w:val="00307C98"/>
    <w:rsid w:val="00307F79"/>
    <w:rsid w:val="00310CA1"/>
    <w:rsid w:val="0031173C"/>
    <w:rsid w:val="003122A4"/>
    <w:rsid w:val="003122E7"/>
    <w:rsid w:val="003124D9"/>
    <w:rsid w:val="0031310F"/>
    <w:rsid w:val="00313DF0"/>
    <w:rsid w:val="00313FD7"/>
    <w:rsid w:val="0031403C"/>
    <w:rsid w:val="003140D4"/>
    <w:rsid w:val="003145F9"/>
    <w:rsid w:val="003145FF"/>
    <w:rsid w:val="0031496C"/>
    <w:rsid w:val="003149B2"/>
    <w:rsid w:val="00314DFE"/>
    <w:rsid w:val="00314F4A"/>
    <w:rsid w:val="00314FBB"/>
    <w:rsid w:val="003151CA"/>
    <w:rsid w:val="00315390"/>
    <w:rsid w:val="00315FEF"/>
    <w:rsid w:val="003160B3"/>
    <w:rsid w:val="00316272"/>
    <w:rsid w:val="00316399"/>
    <w:rsid w:val="003166FB"/>
    <w:rsid w:val="00316828"/>
    <w:rsid w:val="0031690C"/>
    <w:rsid w:val="00316D26"/>
    <w:rsid w:val="00316E10"/>
    <w:rsid w:val="003170A8"/>
    <w:rsid w:val="003172AE"/>
    <w:rsid w:val="00320A7B"/>
    <w:rsid w:val="00320BC9"/>
    <w:rsid w:val="00321606"/>
    <w:rsid w:val="00321A3C"/>
    <w:rsid w:val="00321C7D"/>
    <w:rsid w:val="00322111"/>
    <w:rsid w:val="0032276A"/>
    <w:rsid w:val="00322DD9"/>
    <w:rsid w:val="00322EE6"/>
    <w:rsid w:val="0032303B"/>
    <w:rsid w:val="003231CC"/>
    <w:rsid w:val="0032324A"/>
    <w:rsid w:val="003232B6"/>
    <w:rsid w:val="003233D2"/>
    <w:rsid w:val="00323CC7"/>
    <w:rsid w:val="00324012"/>
    <w:rsid w:val="0032497E"/>
    <w:rsid w:val="00324D42"/>
    <w:rsid w:val="00324D46"/>
    <w:rsid w:val="00324F41"/>
    <w:rsid w:val="00325039"/>
    <w:rsid w:val="003254A0"/>
    <w:rsid w:val="003259B7"/>
    <w:rsid w:val="00325C5E"/>
    <w:rsid w:val="00325E28"/>
    <w:rsid w:val="003261EE"/>
    <w:rsid w:val="00326210"/>
    <w:rsid w:val="00326489"/>
    <w:rsid w:val="0032693E"/>
    <w:rsid w:val="00327063"/>
    <w:rsid w:val="0032711C"/>
    <w:rsid w:val="003273CE"/>
    <w:rsid w:val="00327486"/>
    <w:rsid w:val="00327EA3"/>
    <w:rsid w:val="00330662"/>
    <w:rsid w:val="003306AF"/>
    <w:rsid w:val="00330AD7"/>
    <w:rsid w:val="0033186C"/>
    <w:rsid w:val="003319D9"/>
    <w:rsid w:val="00331AE4"/>
    <w:rsid w:val="00332A54"/>
    <w:rsid w:val="00332D64"/>
    <w:rsid w:val="0033382C"/>
    <w:rsid w:val="00333885"/>
    <w:rsid w:val="00334693"/>
    <w:rsid w:val="00334B90"/>
    <w:rsid w:val="00334C05"/>
    <w:rsid w:val="00334D86"/>
    <w:rsid w:val="00334D89"/>
    <w:rsid w:val="00334DF1"/>
    <w:rsid w:val="0033535C"/>
    <w:rsid w:val="00335480"/>
    <w:rsid w:val="00335889"/>
    <w:rsid w:val="00335C66"/>
    <w:rsid w:val="00336152"/>
    <w:rsid w:val="0033680C"/>
    <w:rsid w:val="003369C8"/>
    <w:rsid w:val="00336A62"/>
    <w:rsid w:val="00336D8F"/>
    <w:rsid w:val="00337016"/>
    <w:rsid w:val="00340087"/>
    <w:rsid w:val="00340126"/>
    <w:rsid w:val="003401FB"/>
    <w:rsid w:val="00340B19"/>
    <w:rsid w:val="0034106F"/>
    <w:rsid w:val="003410B2"/>
    <w:rsid w:val="00341789"/>
    <w:rsid w:val="00341C20"/>
    <w:rsid w:val="003421C8"/>
    <w:rsid w:val="0034293E"/>
    <w:rsid w:val="00342DC7"/>
    <w:rsid w:val="00342FD3"/>
    <w:rsid w:val="003432BC"/>
    <w:rsid w:val="0034358C"/>
    <w:rsid w:val="0034409F"/>
    <w:rsid w:val="003454D7"/>
    <w:rsid w:val="00345512"/>
    <w:rsid w:val="00345A28"/>
    <w:rsid w:val="00345A8C"/>
    <w:rsid w:val="00345F8E"/>
    <w:rsid w:val="00346669"/>
    <w:rsid w:val="00346D35"/>
    <w:rsid w:val="00347397"/>
    <w:rsid w:val="003474A9"/>
    <w:rsid w:val="00347565"/>
    <w:rsid w:val="00347575"/>
    <w:rsid w:val="00347C95"/>
    <w:rsid w:val="00347D32"/>
    <w:rsid w:val="0035003D"/>
    <w:rsid w:val="003501C0"/>
    <w:rsid w:val="003509DA"/>
    <w:rsid w:val="00350D1A"/>
    <w:rsid w:val="00350EF4"/>
    <w:rsid w:val="00351465"/>
    <w:rsid w:val="00351569"/>
    <w:rsid w:val="003515A1"/>
    <w:rsid w:val="00351BEF"/>
    <w:rsid w:val="003530BF"/>
    <w:rsid w:val="00353281"/>
    <w:rsid w:val="00353469"/>
    <w:rsid w:val="00353648"/>
    <w:rsid w:val="00353923"/>
    <w:rsid w:val="00354213"/>
    <w:rsid w:val="00354A47"/>
    <w:rsid w:val="00354AAA"/>
    <w:rsid w:val="00354AF2"/>
    <w:rsid w:val="00354BF8"/>
    <w:rsid w:val="00354EBD"/>
    <w:rsid w:val="003554A8"/>
    <w:rsid w:val="003557B1"/>
    <w:rsid w:val="003557F9"/>
    <w:rsid w:val="0035582E"/>
    <w:rsid w:val="0035589D"/>
    <w:rsid w:val="003560A8"/>
    <w:rsid w:val="00356CC4"/>
    <w:rsid w:val="00357216"/>
    <w:rsid w:val="003573B5"/>
    <w:rsid w:val="00357980"/>
    <w:rsid w:val="00357C85"/>
    <w:rsid w:val="00357F31"/>
    <w:rsid w:val="00360331"/>
    <w:rsid w:val="00360545"/>
    <w:rsid w:val="00360A2C"/>
    <w:rsid w:val="003610E5"/>
    <w:rsid w:val="003611C4"/>
    <w:rsid w:val="003615EE"/>
    <w:rsid w:val="00362821"/>
    <w:rsid w:val="00362B1A"/>
    <w:rsid w:val="003630CB"/>
    <w:rsid w:val="00364001"/>
    <w:rsid w:val="003640A7"/>
    <w:rsid w:val="00364631"/>
    <w:rsid w:val="0036493E"/>
    <w:rsid w:val="00364948"/>
    <w:rsid w:val="003653EC"/>
    <w:rsid w:val="003654C7"/>
    <w:rsid w:val="003654F9"/>
    <w:rsid w:val="0036572B"/>
    <w:rsid w:val="003657A9"/>
    <w:rsid w:val="00365A05"/>
    <w:rsid w:val="00365A4A"/>
    <w:rsid w:val="0036637E"/>
    <w:rsid w:val="0036662B"/>
    <w:rsid w:val="003669B2"/>
    <w:rsid w:val="00366C1E"/>
    <w:rsid w:val="00366F66"/>
    <w:rsid w:val="00366F7C"/>
    <w:rsid w:val="00366FC2"/>
    <w:rsid w:val="00367749"/>
    <w:rsid w:val="00367ADE"/>
    <w:rsid w:val="00367B7F"/>
    <w:rsid w:val="00367D28"/>
    <w:rsid w:val="00367DC5"/>
    <w:rsid w:val="00367E16"/>
    <w:rsid w:val="00367ECE"/>
    <w:rsid w:val="003708F2"/>
    <w:rsid w:val="00371189"/>
    <w:rsid w:val="003712B1"/>
    <w:rsid w:val="00371330"/>
    <w:rsid w:val="00371376"/>
    <w:rsid w:val="00371385"/>
    <w:rsid w:val="003717AC"/>
    <w:rsid w:val="00371AEB"/>
    <w:rsid w:val="00371C17"/>
    <w:rsid w:val="00371E6F"/>
    <w:rsid w:val="00372227"/>
    <w:rsid w:val="003723F1"/>
    <w:rsid w:val="00372776"/>
    <w:rsid w:val="00373524"/>
    <w:rsid w:val="003739E3"/>
    <w:rsid w:val="00373D1F"/>
    <w:rsid w:val="0037428F"/>
    <w:rsid w:val="003744B5"/>
    <w:rsid w:val="0037457A"/>
    <w:rsid w:val="00374732"/>
    <w:rsid w:val="0037492A"/>
    <w:rsid w:val="00374B6A"/>
    <w:rsid w:val="00374F85"/>
    <w:rsid w:val="0037543C"/>
    <w:rsid w:val="0037579A"/>
    <w:rsid w:val="00375C86"/>
    <w:rsid w:val="00375D35"/>
    <w:rsid w:val="00376330"/>
    <w:rsid w:val="0037672A"/>
    <w:rsid w:val="00376AA2"/>
    <w:rsid w:val="003774AB"/>
    <w:rsid w:val="00377A51"/>
    <w:rsid w:val="00380134"/>
    <w:rsid w:val="003802BE"/>
    <w:rsid w:val="00380392"/>
    <w:rsid w:val="00380955"/>
    <w:rsid w:val="00380BE1"/>
    <w:rsid w:val="00380F35"/>
    <w:rsid w:val="00380FA0"/>
    <w:rsid w:val="0038119B"/>
    <w:rsid w:val="00381D2E"/>
    <w:rsid w:val="00381D41"/>
    <w:rsid w:val="0038255A"/>
    <w:rsid w:val="00382930"/>
    <w:rsid w:val="00382ABE"/>
    <w:rsid w:val="00382B65"/>
    <w:rsid w:val="00382C4B"/>
    <w:rsid w:val="0038300F"/>
    <w:rsid w:val="00383327"/>
    <w:rsid w:val="0038336E"/>
    <w:rsid w:val="00383483"/>
    <w:rsid w:val="0038392F"/>
    <w:rsid w:val="00384289"/>
    <w:rsid w:val="00384338"/>
    <w:rsid w:val="0038475D"/>
    <w:rsid w:val="00385044"/>
    <w:rsid w:val="00385062"/>
    <w:rsid w:val="0038526A"/>
    <w:rsid w:val="003853DB"/>
    <w:rsid w:val="0038558B"/>
    <w:rsid w:val="003856FD"/>
    <w:rsid w:val="003859D6"/>
    <w:rsid w:val="00385B29"/>
    <w:rsid w:val="00385B97"/>
    <w:rsid w:val="00385BE2"/>
    <w:rsid w:val="0038606C"/>
    <w:rsid w:val="0038616B"/>
    <w:rsid w:val="0038644A"/>
    <w:rsid w:val="00386530"/>
    <w:rsid w:val="00386607"/>
    <w:rsid w:val="003866F7"/>
    <w:rsid w:val="00387175"/>
    <w:rsid w:val="00387344"/>
    <w:rsid w:val="00387345"/>
    <w:rsid w:val="00387963"/>
    <w:rsid w:val="00387DE1"/>
    <w:rsid w:val="0039005F"/>
    <w:rsid w:val="0039049E"/>
    <w:rsid w:val="003905CF"/>
    <w:rsid w:val="003906F4"/>
    <w:rsid w:val="00390E95"/>
    <w:rsid w:val="003910B5"/>
    <w:rsid w:val="00391882"/>
    <w:rsid w:val="003920E6"/>
    <w:rsid w:val="003921EF"/>
    <w:rsid w:val="00392BA9"/>
    <w:rsid w:val="00393260"/>
    <w:rsid w:val="003932AC"/>
    <w:rsid w:val="003932BD"/>
    <w:rsid w:val="00393477"/>
    <w:rsid w:val="00393526"/>
    <w:rsid w:val="003936E8"/>
    <w:rsid w:val="003938F0"/>
    <w:rsid w:val="00393E16"/>
    <w:rsid w:val="00394799"/>
    <w:rsid w:val="00394D08"/>
    <w:rsid w:val="00394DC1"/>
    <w:rsid w:val="0039538F"/>
    <w:rsid w:val="003953D1"/>
    <w:rsid w:val="0039565B"/>
    <w:rsid w:val="00395CF8"/>
    <w:rsid w:val="00396435"/>
    <w:rsid w:val="00397162"/>
    <w:rsid w:val="0039718A"/>
    <w:rsid w:val="00397AE4"/>
    <w:rsid w:val="00397F7C"/>
    <w:rsid w:val="003A0811"/>
    <w:rsid w:val="003A0867"/>
    <w:rsid w:val="003A0BFC"/>
    <w:rsid w:val="003A131A"/>
    <w:rsid w:val="003A147E"/>
    <w:rsid w:val="003A176C"/>
    <w:rsid w:val="003A1AD4"/>
    <w:rsid w:val="003A2425"/>
    <w:rsid w:val="003A2872"/>
    <w:rsid w:val="003A288C"/>
    <w:rsid w:val="003A2F57"/>
    <w:rsid w:val="003A3458"/>
    <w:rsid w:val="003A37D1"/>
    <w:rsid w:val="003A3B0C"/>
    <w:rsid w:val="003A3C70"/>
    <w:rsid w:val="003A3F46"/>
    <w:rsid w:val="003A403E"/>
    <w:rsid w:val="003A4498"/>
    <w:rsid w:val="003A50EE"/>
    <w:rsid w:val="003A5494"/>
    <w:rsid w:val="003A5938"/>
    <w:rsid w:val="003A59DF"/>
    <w:rsid w:val="003A5F44"/>
    <w:rsid w:val="003A6057"/>
    <w:rsid w:val="003A629E"/>
    <w:rsid w:val="003A62FD"/>
    <w:rsid w:val="003A673F"/>
    <w:rsid w:val="003A685F"/>
    <w:rsid w:val="003A6A66"/>
    <w:rsid w:val="003A72C2"/>
    <w:rsid w:val="003A7AF3"/>
    <w:rsid w:val="003A7BFF"/>
    <w:rsid w:val="003A7CF2"/>
    <w:rsid w:val="003B091E"/>
    <w:rsid w:val="003B093E"/>
    <w:rsid w:val="003B159F"/>
    <w:rsid w:val="003B1674"/>
    <w:rsid w:val="003B242F"/>
    <w:rsid w:val="003B2BAE"/>
    <w:rsid w:val="003B2EF3"/>
    <w:rsid w:val="003B30F0"/>
    <w:rsid w:val="003B31B0"/>
    <w:rsid w:val="003B32C0"/>
    <w:rsid w:val="003B33C0"/>
    <w:rsid w:val="003B3495"/>
    <w:rsid w:val="003B362B"/>
    <w:rsid w:val="003B36FB"/>
    <w:rsid w:val="003B3916"/>
    <w:rsid w:val="003B3D84"/>
    <w:rsid w:val="003B40FC"/>
    <w:rsid w:val="003B4468"/>
    <w:rsid w:val="003B4ABE"/>
    <w:rsid w:val="003B5118"/>
    <w:rsid w:val="003B51E2"/>
    <w:rsid w:val="003B58D1"/>
    <w:rsid w:val="003B5A58"/>
    <w:rsid w:val="003B6A08"/>
    <w:rsid w:val="003B6C69"/>
    <w:rsid w:val="003B6F97"/>
    <w:rsid w:val="003B744C"/>
    <w:rsid w:val="003B765F"/>
    <w:rsid w:val="003B784C"/>
    <w:rsid w:val="003B793F"/>
    <w:rsid w:val="003B7FD4"/>
    <w:rsid w:val="003C07A7"/>
    <w:rsid w:val="003C09E0"/>
    <w:rsid w:val="003C0ABD"/>
    <w:rsid w:val="003C12EC"/>
    <w:rsid w:val="003C1628"/>
    <w:rsid w:val="003C16F6"/>
    <w:rsid w:val="003C16F7"/>
    <w:rsid w:val="003C1739"/>
    <w:rsid w:val="003C24D0"/>
    <w:rsid w:val="003C2553"/>
    <w:rsid w:val="003C259A"/>
    <w:rsid w:val="003C290A"/>
    <w:rsid w:val="003C294E"/>
    <w:rsid w:val="003C2D93"/>
    <w:rsid w:val="003C2E39"/>
    <w:rsid w:val="003C2F4F"/>
    <w:rsid w:val="003C368C"/>
    <w:rsid w:val="003C3C1B"/>
    <w:rsid w:val="003C3FB2"/>
    <w:rsid w:val="003C417C"/>
    <w:rsid w:val="003C43B5"/>
    <w:rsid w:val="003C4856"/>
    <w:rsid w:val="003C5285"/>
    <w:rsid w:val="003C53BA"/>
    <w:rsid w:val="003C55CF"/>
    <w:rsid w:val="003C5685"/>
    <w:rsid w:val="003C6234"/>
    <w:rsid w:val="003C633D"/>
    <w:rsid w:val="003C6366"/>
    <w:rsid w:val="003C6875"/>
    <w:rsid w:val="003C696B"/>
    <w:rsid w:val="003C6CE9"/>
    <w:rsid w:val="003C6D64"/>
    <w:rsid w:val="003C7233"/>
    <w:rsid w:val="003C73FB"/>
    <w:rsid w:val="003C752D"/>
    <w:rsid w:val="003C78B8"/>
    <w:rsid w:val="003C7DA8"/>
    <w:rsid w:val="003D0AA5"/>
    <w:rsid w:val="003D0F63"/>
    <w:rsid w:val="003D1451"/>
    <w:rsid w:val="003D1477"/>
    <w:rsid w:val="003D1506"/>
    <w:rsid w:val="003D1774"/>
    <w:rsid w:val="003D1E45"/>
    <w:rsid w:val="003D2DE3"/>
    <w:rsid w:val="003D2E76"/>
    <w:rsid w:val="003D34B7"/>
    <w:rsid w:val="003D3A46"/>
    <w:rsid w:val="003D3F1A"/>
    <w:rsid w:val="003D4539"/>
    <w:rsid w:val="003D4A53"/>
    <w:rsid w:val="003D4F90"/>
    <w:rsid w:val="003D5287"/>
    <w:rsid w:val="003D541E"/>
    <w:rsid w:val="003D604E"/>
    <w:rsid w:val="003D6264"/>
    <w:rsid w:val="003D6E49"/>
    <w:rsid w:val="003D6FC1"/>
    <w:rsid w:val="003D7162"/>
    <w:rsid w:val="003D73F5"/>
    <w:rsid w:val="003E002F"/>
    <w:rsid w:val="003E003D"/>
    <w:rsid w:val="003E0360"/>
    <w:rsid w:val="003E05D1"/>
    <w:rsid w:val="003E113F"/>
    <w:rsid w:val="003E11CF"/>
    <w:rsid w:val="003E12DE"/>
    <w:rsid w:val="003E13CF"/>
    <w:rsid w:val="003E1520"/>
    <w:rsid w:val="003E2916"/>
    <w:rsid w:val="003E312A"/>
    <w:rsid w:val="003E3164"/>
    <w:rsid w:val="003E3896"/>
    <w:rsid w:val="003E42DE"/>
    <w:rsid w:val="003E4481"/>
    <w:rsid w:val="003E4740"/>
    <w:rsid w:val="003E4BF4"/>
    <w:rsid w:val="003E4CE6"/>
    <w:rsid w:val="003E50E0"/>
    <w:rsid w:val="003E51F3"/>
    <w:rsid w:val="003E526D"/>
    <w:rsid w:val="003E55F5"/>
    <w:rsid w:val="003E5768"/>
    <w:rsid w:val="003E583B"/>
    <w:rsid w:val="003E5C0E"/>
    <w:rsid w:val="003E6190"/>
    <w:rsid w:val="003E630C"/>
    <w:rsid w:val="003E73C5"/>
    <w:rsid w:val="003E771D"/>
    <w:rsid w:val="003E7B18"/>
    <w:rsid w:val="003E7B42"/>
    <w:rsid w:val="003E7BCC"/>
    <w:rsid w:val="003F0327"/>
    <w:rsid w:val="003F0A18"/>
    <w:rsid w:val="003F0F04"/>
    <w:rsid w:val="003F116B"/>
    <w:rsid w:val="003F1A00"/>
    <w:rsid w:val="003F1CC5"/>
    <w:rsid w:val="003F1DD0"/>
    <w:rsid w:val="003F1EED"/>
    <w:rsid w:val="003F1FE2"/>
    <w:rsid w:val="003F2259"/>
    <w:rsid w:val="003F264F"/>
    <w:rsid w:val="003F28C9"/>
    <w:rsid w:val="003F2A42"/>
    <w:rsid w:val="003F2AFE"/>
    <w:rsid w:val="003F2DC0"/>
    <w:rsid w:val="003F2FE7"/>
    <w:rsid w:val="003F3176"/>
    <w:rsid w:val="003F34BF"/>
    <w:rsid w:val="003F37BC"/>
    <w:rsid w:val="003F3A7E"/>
    <w:rsid w:val="003F4273"/>
    <w:rsid w:val="003F42D4"/>
    <w:rsid w:val="003F4792"/>
    <w:rsid w:val="003F4989"/>
    <w:rsid w:val="003F49BF"/>
    <w:rsid w:val="003F4A03"/>
    <w:rsid w:val="003F4B06"/>
    <w:rsid w:val="003F4F0E"/>
    <w:rsid w:val="003F501F"/>
    <w:rsid w:val="003F5229"/>
    <w:rsid w:val="003F534C"/>
    <w:rsid w:val="003F5568"/>
    <w:rsid w:val="003F56AE"/>
    <w:rsid w:val="003F5D1C"/>
    <w:rsid w:val="003F5E18"/>
    <w:rsid w:val="003F5F20"/>
    <w:rsid w:val="003F5FE8"/>
    <w:rsid w:val="003F66C5"/>
    <w:rsid w:val="003F66E6"/>
    <w:rsid w:val="003F6751"/>
    <w:rsid w:val="003F68E7"/>
    <w:rsid w:val="003F6913"/>
    <w:rsid w:val="003F7376"/>
    <w:rsid w:val="003F77B4"/>
    <w:rsid w:val="003F787D"/>
    <w:rsid w:val="00400267"/>
    <w:rsid w:val="004005E2"/>
    <w:rsid w:val="00400B54"/>
    <w:rsid w:val="00400F27"/>
    <w:rsid w:val="004011E5"/>
    <w:rsid w:val="004011E6"/>
    <w:rsid w:val="0040125B"/>
    <w:rsid w:val="0040136D"/>
    <w:rsid w:val="00401572"/>
    <w:rsid w:val="00401AE6"/>
    <w:rsid w:val="00401F56"/>
    <w:rsid w:val="004023C4"/>
    <w:rsid w:val="0040285B"/>
    <w:rsid w:val="00402A32"/>
    <w:rsid w:val="00402B72"/>
    <w:rsid w:val="00403150"/>
    <w:rsid w:val="004034DD"/>
    <w:rsid w:val="00403E22"/>
    <w:rsid w:val="00404347"/>
    <w:rsid w:val="0040450F"/>
    <w:rsid w:val="00404637"/>
    <w:rsid w:val="00404936"/>
    <w:rsid w:val="00404D7E"/>
    <w:rsid w:val="004058CC"/>
    <w:rsid w:val="004058E9"/>
    <w:rsid w:val="00406105"/>
    <w:rsid w:val="00406461"/>
    <w:rsid w:val="00406934"/>
    <w:rsid w:val="004069BF"/>
    <w:rsid w:val="004069F1"/>
    <w:rsid w:val="00406AB0"/>
    <w:rsid w:val="00406E2E"/>
    <w:rsid w:val="00406E65"/>
    <w:rsid w:val="00406F0A"/>
    <w:rsid w:val="00406FE7"/>
    <w:rsid w:val="004070B8"/>
    <w:rsid w:val="004078BE"/>
    <w:rsid w:val="004078FE"/>
    <w:rsid w:val="00407AE4"/>
    <w:rsid w:val="00407EF3"/>
    <w:rsid w:val="00410132"/>
    <w:rsid w:val="0041151F"/>
    <w:rsid w:val="004117C3"/>
    <w:rsid w:val="00411FDC"/>
    <w:rsid w:val="00412217"/>
    <w:rsid w:val="00412FC3"/>
    <w:rsid w:val="00413030"/>
    <w:rsid w:val="004135A5"/>
    <w:rsid w:val="0041378C"/>
    <w:rsid w:val="00413962"/>
    <w:rsid w:val="00413BCF"/>
    <w:rsid w:val="004142CE"/>
    <w:rsid w:val="00414653"/>
    <w:rsid w:val="00414A36"/>
    <w:rsid w:val="00414AB7"/>
    <w:rsid w:val="00414B60"/>
    <w:rsid w:val="004153F4"/>
    <w:rsid w:val="0041550D"/>
    <w:rsid w:val="0041551F"/>
    <w:rsid w:val="004158B9"/>
    <w:rsid w:val="004159DD"/>
    <w:rsid w:val="00415D9D"/>
    <w:rsid w:val="00415FED"/>
    <w:rsid w:val="00416692"/>
    <w:rsid w:val="004167C4"/>
    <w:rsid w:val="00416EBF"/>
    <w:rsid w:val="004175E2"/>
    <w:rsid w:val="0041784E"/>
    <w:rsid w:val="00417BB0"/>
    <w:rsid w:val="00417BEA"/>
    <w:rsid w:val="00417CB0"/>
    <w:rsid w:val="00417CF9"/>
    <w:rsid w:val="0042071D"/>
    <w:rsid w:val="00420AE3"/>
    <w:rsid w:val="00421496"/>
    <w:rsid w:val="00421903"/>
    <w:rsid w:val="00421FE0"/>
    <w:rsid w:val="00422B9F"/>
    <w:rsid w:val="00422E25"/>
    <w:rsid w:val="0042325F"/>
    <w:rsid w:val="004232A1"/>
    <w:rsid w:val="004234D9"/>
    <w:rsid w:val="0042362B"/>
    <w:rsid w:val="0042367E"/>
    <w:rsid w:val="004237DD"/>
    <w:rsid w:val="00423A84"/>
    <w:rsid w:val="00424054"/>
    <w:rsid w:val="00424162"/>
    <w:rsid w:val="004247A9"/>
    <w:rsid w:val="004247FC"/>
    <w:rsid w:val="00424888"/>
    <w:rsid w:val="00424A8F"/>
    <w:rsid w:val="00424B53"/>
    <w:rsid w:val="0042506B"/>
    <w:rsid w:val="004251F5"/>
    <w:rsid w:val="004257C5"/>
    <w:rsid w:val="00425802"/>
    <w:rsid w:val="004265A5"/>
    <w:rsid w:val="00426F1E"/>
    <w:rsid w:val="0042741A"/>
    <w:rsid w:val="00430169"/>
    <w:rsid w:val="00430272"/>
    <w:rsid w:val="0043034B"/>
    <w:rsid w:val="0043053A"/>
    <w:rsid w:val="00430591"/>
    <w:rsid w:val="004307DC"/>
    <w:rsid w:val="00430BBF"/>
    <w:rsid w:val="00430D89"/>
    <w:rsid w:val="00431019"/>
    <w:rsid w:val="0043119A"/>
    <w:rsid w:val="004314B3"/>
    <w:rsid w:val="00431692"/>
    <w:rsid w:val="00431FC5"/>
    <w:rsid w:val="004320AA"/>
    <w:rsid w:val="00432166"/>
    <w:rsid w:val="004321FA"/>
    <w:rsid w:val="00432247"/>
    <w:rsid w:val="0043251A"/>
    <w:rsid w:val="00432780"/>
    <w:rsid w:val="00433313"/>
    <w:rsid w:val="0043348F"/>
    <w:rsid w:val="00433533"/>
    <w:rsid w:val="00434590"/>
    <w:rsid w:val="00434A5F"/>
    <w:rsid w:val="00434A6E"/>
    <w:rsid w:val="00435527"/>
    <w:rsid w:val="00435723"/>
    <w:rsid w:val="004358A0"/>
    <w:rsid w:val="00435FE0"/>
    <w:rsid w:val="0043671A"/>
    <w:rsid w:val="00436B45"/>
    <w:rsid w:val="00436B70"/>
    <w:rsid w:val="00436D09"/>
    <w:rsid w:val="00436F08"/>
    <w:rsid w:val="00436F81"/>
    <w:rsid w:val="00436FF9"/>
    <w:rsid w:val="00437951"/>
    <w:rsid w:val="00437C55"/>
    <w:rsid w:val="00440176"/>
    <w:rsid w:val="0044026B"/>
    <w:rsid w:val="004405FF"/>
    <w:rsid w:val="0044065A"/>
    <w:rsid w:val="00440A5A"/>
    <w:rsid w:val="00440ADE"/>
    <w:rsid w:val="00440BE5"/>
    <w:rsid w:val="00440DB8"/>
    <w:rsid w:val="00440EA1"/>
    <w:rsid w:val="00440F94"/>
    <w:rsid w:val="00440FE0"/>
    <w:rsid w:val="00441458"/>
    <w:rsid w:val="00441CE4"/>
    <w:rsid w:val="00441F91"/>
    <w:rsid w:val="0044213B"/>
    <w:rsid w:val="00442C39"/>
    <w:rsid w:val="00442D2C"/>
    <w:rsid w:val="0044312A"/>
    <w:rsid w:val="004433D7"/>
    <w:rsid w:val="0044369B"/>
    <w:rsid w:val="00444143"/>
    <w:rsid w:val="004447BE"/>
    <w:rsid w:val="00444BEE"/>
    <w:rsid w:val="00445599"/>
    <w:rsid w:val="004458A8"/>
    <w:rsid w:val="00445F86"/>
    <w:rsid w:val="00445FCB"/>
    <w:rsid w:val="004462C4"/>
    <w:rsid w:val="00446389"/>
    <w:rsid w:val="004463B3"/>
    <w:rsid w:val="0044676F"/>
    <w:rsid w:val="00447152"/>
    <w:rsid w:val="0044729D"/>
    <w:rsid w:val="00447949"/>
    <w:rsid w:val="00447AE7"/>
    <w:rsid w:val="00447DFD"/>
    <w:rsid w:val="0045040A"/>
    <w:rsid w:val="00451131"/>
    <w:rsid w:val="0045135E"/>
    <w:rsid w:val="004516DA"/>
    <w:rsid w:val="004516E1"/>
    <w:rsid w:val="00451B0E"/>
    <w:rsid w:val="00451C74"/>
    <w:rsid w:val="00451C9C"/>
    <w:rsid w:val="00451EA5"/>
    <w:rsid w:val="00451EB8"/>
    <w:rsid w:val="00451F72"/>
    <w:rsid w:val="00452108"/>
    <w:rsid w:val="0045241F"/>
    <w:rsid w:val="0045295A"/>
    <w:rsid w:val="00452A74"/>
    <w:rsid w:val="00452D6D"/>
    <w:rsid w:val="00452EA6"/>
    <w:rsid w:val="004539F0"/>
    <w:rsid w:val="00453A5D"/>
    <w:rsid w:val="00453A61"/>
    <w:rsid w:val="00454AB7"/>
    <w:rsid w:val="00454C69"/>
    <w:rsid w:val="00455203"/>
    <w:rsid w:val="00455234"/>
    <w:rsid w:val="004552C8"/>
    <w:rsid w:val="0045554D"/>
    <w:rsid w:val="00455948"/>
    <w:rsid w:val="00455FAC"/>
    <w:rsid w:val="004561E6"/>
    <w:rsid w:val="00456262"/>
    <w:rsid w:val="004568AD"/>
    <w:rsid w:val="00456A88"/>
    <w:rsid w:val="00456A92"/>
    <w:rsid w:val="00457121"/>
    <w:rsid w:val="0045783E"/>
    <w:rsid w:val="00457957"/>
    <w:rsid w:val="004579D1"/>
    <w:rsid w:val="004602AE"/>
    <w:rsid w:val="0046040C"/>
    <w:rsid w:val="004605BD"/>
    <w:rsid w:val="00460D24"/>
    <w:rsid w:val="00460EB2"/>
    <w:rsid w:val="00460EE0"/>
    <w:rsid w:val="00460F30"/>
    <w:rsid w:val="0046153C"/>
    <w:rsid w:val="0046196D"/>
    <w:rsid w:val="0046282A"/>
    <w:rsid w:val="00462878"/>
    <w:rsid w:val="00462C57"/>
    <w:rsid w:val="00462DE4"/>
    <w:rsid w:val="00462EE0"/>
    <w:rsid w:val="00462F37"/>
    <w:rsid w:val="00463254"/>
    <w:rsid w:val="00463448"/>
    <w:rsid w:val="00463498"/>
    <w:rsid w:val="004635DF"/>
    <w:rsid w:val="00463716"/>
    <w:rsid w:val="0046383D"/>
    <w:rsid w:val="00463E7A"/>
    <w:rsid w:val="00464C57"/>
    <w:rsid w:val="0046536A"/>
    <w:rsid w:val="00465547"/>
    <w:rsid w:val="00465609"/>
    <w:rsid w:val="004656CE"/>
    <w:rsid w:val="00465BEA"/>
    <w:rsid w:val="00465E79"/>
    <w:rsid w:val="0046630A"/>
    <w:rsid w:val="00466342"/>
    <w:rsid w:val="00466381"/>
    <w:rsid w:val="004669EB"/>
    <w:rsid w:val="00466A52"/>
    <w:rsid w:val="00466ADE"/>
    <w:rsid w:val="00466D08"/>
    <w:rsid w:val="0046751B"/>
    <w:rsid w:val="004676C4"/>
    <w:rsid w:val="00467D7C"/>
    <w:rsid w:val="00467D9B"/>
    <w:rsid w:val="004704FB"/>
    <w:rsid w:val="00470AE2"/>
    <w:rsid w:val="00470C31"/>
    <w:rsid w:val="00471340"/>
    <w:rsid w:val="00471754"/>
    <w:rsid w:val="00471895"/>
    <w:rsid w:val="00471AA8"/>
    <w:rsid w:val="00471BDA"/>
    <w:rsid w:val="00471C36"/>
    <w:rsid w:val="00471DAF"/>
    <w:rsid w:val="00472407"/>
    <w:rsid w:val="00473263"/>
    <w:rsid w:val="0047393B"/>
    <w:rsid w:val="00473D32"/>
    <w:rsid w:val="0047444E"/>
    <w:rsid w:val="00474481"/>
    <w:rsid w:val="00474A0F"/>
    <w:rsid w:val="00474CE2"/>
    <w:rsid w:val="0047515D"/>
    <w:rsid w:val="00475726"/>
    <w:rsid w:val="00475854"/>
    <w:rsid w:val="0047588C"/>
    <w:rsid w:val="00476102"/>
    <w:rsid w:val="004768B0"/>
    <w:rsid w:val="00476966"/>
    <w:rsid w:val="00476C38"/>
    <w:rsid w:val="00476C93"/>
    <w:rsid w:val="00476CEB"/>
    <w:rsid w:val="004773C0"/>
    <w:rsid w:val="004778B2"/>
    <w:rsid w:val="00477AAB"/>
    <w:rsid w:val="00477BBA"/>
    <w:rsid w:val="004807AB"/>
    <w:rsid w:val="0048080D"/>
    <w:rsid w:val="004808D0"/>
    <w:rsid w:val="00480C20"/>
    <w:rsid w:val="00480D30"/>
    <w:rsid w:val="00480D5D"/>
    <w:rsid w:val="00480F58"/>
    <w:rsid w:val="004811C6"/>
    <w:rsid w:val="0048162B"/>
    <w:rsid w:val="00481CA1"/>
    <w:rsid w:val="004825BE"/>
    <w:rsid w:val="0048285A"/>
    <w:rsid w:val="004831CF"/>
    <w:rsid w:val="0048350C"/>
    <w:rsid w:val="004835E1"/>
    <w:rsid w:val="004839CA"/>
    <w:rsid w:val="00483CE8"/>
    <w:rsid w:val="004846FE"/>
    <w:rsid w:val="0048475A"/>
    <w:rsid w:val="0048475D"/>
    <w:rsid w:val="00484C98"/>
    <w:rsid w:val="00484DBA"/>
    <w:rsid w:val="00484DFC"/>
    <w:rsid w:val="00485678"/>
    <w:rsid w:val="004857D3"/>
    <w:rsid w:val="0048591D"/>
    <w:rsid w:val="00485CFE"/>
    <w:rsid w:val="00485E0F"/>
    <w:rsid w:val="00485FDA"/>
    <w:rsid w:val="00486F59"/>
    <w:rsid w:val="004876A5"/>
    <w:rsid w:val="00487B72"/>
    <w:rsid w:val="00487BB4"/>
    <w:rsid w:val="00487D73"/>
    <w:rsid w:val="0049041D"/>
    <w:rsid w:val="0049052D"/>
    <w:rsid w:val="00490933"/>
    <w:rsid w:val="00490ADE"/>
    <w:rsid w:val="00491441"/>
    <w:rsid w:val="0049149D"/>
    <w:rsid w:val="00491552"/>
    <w:rsid w:val="00491835"/>
    <w:rsid w:val="00491E76"/>
    <w:rsid w:val="00492140"/>
    <w:rsid w:val="004922BD"/>
    <w:rsid w:val="00492558"/>
    <w:rsid w:val="00492AAF"/>
    <w:rsid w:val="00492B9A"/>
    <w:rsid w:val="0049311B"/>
    <w:rsid w:val="004933EC"/>
    <w:rsid w:val="004935F0"/>
    <w:rsid w:val="004942D5"/>
    <w:rsid w:val="00494A28"/>
    <w:rsid w:val="00494B31"/>
    <w:rsid w:val="00494D03"/>
    <w:rsid w:val="0049503F"/>
    <w:rsid w:val="004950D3"/>
    <w:rsid w:val="0049534A"/>
    <w:rsid w:val="004956E9"/>
    <w:rsid w:val="004957F6"/>
    <w:rsid w:val="00495C75"/>
    <w:rsid w:val="00495CA3"/>
    <w:rsid w:val="0049651C"/>
    <w:rsid w:val="00496C36"/>
    <w:rsid w:val="00496FC8"/>
    <w:rsid w:val="00497E0D"/>
    <w:rsid w:val="004A001C"/>
    <w:rsid w:val="004A01E5"/>
    <w:rsid w:val="004A0476"/>
    <w:rsid w:val="004A095F"/>
    <w:rsid w:val="004A0C82"/>
    <w:rsid w:val="004A131B"/>
    <w:rsid w:val="004A16B9"/>
    <w:rsid w:val="004A201C"/>
    <w:rsid w:val="004A207C"/>
    <w:rsid w:val="004A2679"/>
    <w:rsid w:val="004A27B3"/>
    <w:rsid w:val="004A297A"/>
    <w:rsid w:val="004A2C8A"/>
    <w:rsid w:val="004A2D7A"/>
    <w:rsid w:val="004A2EEF"/>
    <w:rsid w:val="004A3276"/>
    <w:rsid w:val="004A3301"/>
    <w:rsid w:val="004A373B"/>
    <w:rsid w:val="004A3F26"/>
    <w:rsid w:val="004A449C"/>
    <w:rsid w:val="004A4C46"/>
    <w:rsid w:val="004A5DEB"/>
    <w:rsid w:val="004A5E4B"/>
    <w:rsid w:val="004A6080"/>
    <w:rsid w:val="004A60A3"/>
    <w:rsid w:val="004A60FF"/>
    <w:rsid w:val="004A6284"/>
    <w:rsid w:val="004A70DF"/>
    <w:rsid w:val="004A71A8"/>
    <w:rsid w:val="004A7EB6"/>
    <w:rsid w:val="004A7F14"/>
    <w:rsid w:val="004A7F4F"/>
    <w:rsid w:val="004B0165"/>
    <w:rsid w:val="004B0437"/>
    <w:rsid w:val="004B054D"/>
    <w:rsid w:val="004B05CE"/>
    <w:rsid w:val="004B14FF"/>
    <w:rsid w:val="004B17F3"/>
    <w:rsid w:val="004B1A32"/>
    <w:rsid w:val="004B1AD1"/>
    <w:rsid w:val="004B1B3C"/>
    <w:rsid w:val="004B2532"/>
    <w:rsid w:val="004B2588"/>
    <w:rsid w:val="004B265D"/>
    <w:rsid w:val="004B2C27"/>
    <w:rsid w:val="004B3094"/>
    <w:rsid w:val="004B34D6"/>
    <w:rsid w:val="004B34F4"/>
    <w:rsid w:val="004B3532"/>
    <w:rsid w:val="004B384D"/>
    <w:rsid w:val="004B3B0F"/>
    <w:rsid w:val="004B3B76"/>
    <w:rsid w:val="004B3F46"/>
    <w:rsid w:val="004B413A"/>
    <w:rsid w:val="004B4EB7"/>
    <w:rsid w:val="004B5245"/>
    <w:rsid w:val="004B52D1"/>
    <w:rsid w:val="004B554E"/>
    <w:rsid w:val="004B5BB5"/>
    <w:rsid w:val="004B647B"/>
    <w:rsid w:val="004B6759"/>
    <w:rsid w:val="004B6D58"/>
    <w:rsid w:val="004B6F07"/>
    <w:rsid w:val="004B7454"/>
    <w:rsid w:val="004B75B4"/>
    <w:rsid w:val="004B75C5"/>
    <w:rsid w:val="004B76A1"/>
    <w:rsid w:val="004B77BC"/>
    <w:rsid w:val="004B7C43"/>
    <w:rsid w:val="004C0296"/>
    <w:rsid w:val="004C0BA1"/>
    <w:rsid w:val="004C0E08"/>
    <w:rsid w:val="004C10D5"/>
    <w:rsid w:val="004C1154"/>
    <w:rsid w:val="004C147F"/>
    <w:rsid w:val="004C1617"/>
    <w:rsid w:val="004C20EC"/>
    <w:rsid w:val="004C24EC"/>
    <w:rsid w:val="004C25FA"/>
    <w:rsid w:val="004C2797"/>
    <w:rsid w:val="004C29DE"/>
    <w:rsid w:val="004C2A55"/>
    <w:rsid w:val="004C2C8A"/>
    <w:rsid w:val="004C2FC3"/>
    <w:rsid w:val="004C30D8"/>
    <w:rsid w:val="004C33A0"/>
    <w:rsid w:val="004C45E9"/>
    <w:rsid w:val="004C4730"/>
    <w:rsid w:val="004C4ABC"/>
    <w:rsid w:val="004C4CCC"/>
    <w:rsid w:val="004C4F29"/>
    <w:rsid w:val="004C4F87"/>
    <w:rsid w:val="004C5E0A"/>
    <w:rsid w:val="004C6698"/>
    <w:rsid w:val="004C686A"/>
    <w:rsid w:val="004C6929"/>
    <w:rsid w:val="004C69CB"/>
    <w:rsid w:val="004C6DF8"/>
    <w:rsid w:val="004C6ED3"/>
    <w:rsid w:val="004C73E9"/>
    <w:rsid w:val="004C74F1"/>
    <w:rsid w:val="004C7615"/>
    <w:rsid w:val="004C7D25"/>
    <w:rsid w:val="004C7DA6"/>
    <w:rsid w:val="004C7E80"/>
    <w:rsid w:val="004D00F0"/>
    <w:rsid w:val="004D01B6"/>
    <w:rsid w:val="004D0CDC"/>
    <w:rsid w:val="004D0D8D"/>
    <w:rsid w:val="004D0FC9"/>
    <w:rsid w:val="004D133E"/>
    <w:rsid w:val="004D13B5"/>
    <w:rsid w:val="004D163A"/>
    <w:rsid w:val="004D1B47"/>
    <w:rsid w:val="004D1C83"/>
    <w:rsid w:val="004D2175"/>
    <w:rsid w:val="004D226B"/>
    <w:rsid w:val="004D255D"/>
    <w:rsid w:val="004D2A2F"/>
    <w:rsid w:val="004D2B4A"/>
    <w:rsid w:val="004D2F45"/>
    <w:rsid w:val="004D317E"/>
    <w:rsid w:val="004D3A57"/>
    <w:rsid w:val="004D3BFF"/>
    <w:rsid w:val="004D3D38"/>
    <w:rsid w:val="004D42AD"/>
    <w:rsid w:val="004D47E3"/>
    <w:rsid w:val="004D47FC"/>
    <w:rsid w:val="004D498A"/>
    <w:rsid w:val="004D4F58"/>
    <w:rsid w:val="004D50E8"/>
    <w:rsid w:val="004D5564"/>
    <w:rsid w:val="004D5618"/>
    <w:rsid w:val="004D5D60"/>
    <w:rsid w:val="004D5E8D"/>
    <w:rsid w:val="004D62A4"/>
    <w:rsid w:val="004D6D10"/>
    <w:rsid w:val="004D6E3C"/>
    <w:rsid w:val="004D6E55"/>
    <w:rsid w:val="004D6FE0"/>
    <w:rsid w:val="004D7055"/>
    <w:rsid w:val="004D7A2C"/>
    <w:rsid w:val="004D7C42"/>
    <w:rsid w:val="004E0049"/>
    <w:rsid w:val="004E0088"/>
    <w:rsid w:val="004E023A"/>
    <w:rsid w:val="004E078A"/>
    <w:rsid w:val="004E0809"/>
    <w:rsid w:val="004E09B6"/>
    <w:rsid w:val="004E0A51"/>
    <w:rsid w:val="004E0C2C"/>
    <w:rsid w:val="004E0DAF"/>
    <w:rsid w:val="004E0F9D"/>
    <w:rsid w:val="004E1180"/>
    <w:rsid w:val="004E13FA"/>
    <w:rsid w:val="004E2409"/>
    <w:rsid w:val="004E2AB9"/>
    <w:rsid w:val="004E2D84"/>
    <w:rsid w:val="004E2EC9"/>
    <w:rsid w:val="004E2F32"/>
    <w:rsid w:val="004E31C0"/>
    <w:rsid w:val="004E3901"/>
    <w:rsid w:val="004E3F80"/>
    <w:rsid w:val="004E42C8"/>
    <w:rsid w:val="004E44AA"/>
    <w:rsid w:val="004E44FC"/>
    <w:rsid w:val="004E467D"/>
    <w:rsid w:val="004E4F72"/>
    <w:rsid w:val="004E53D5"/>
    <w:rsid w:val="004E56C5"/>
    <w:rsid w:val="004E5764"/>
    <w:rsid w:val="004E5793"/>
    <w:rsid w:val="004E5AAB"/>
    <w:rsid w:val="004E5AB9"/>
    <w:rsid w:val="004E5CC2"/>
    <w:rsid w:val="004E5D7F"/>
    <w:rsid w:val="004E5FE8"/>
    <w:rsid w:val="004E6364"/>
    <w:rsid w:val="004E63B9"/>
    <w:rsid w:val="004E670A"/>
    <w:rsid w:val="004E6B98"/>
    <w:rsid w:val="004E6DEB"/>
    <w:rsid w:val="004E75A9"/>
    <w:rsid w:val="004E7E01"/>
    <w:rsid w:val="004F02AB"/>
    <w:rsid w:val="004F0B46"/>
    <w:rsid w:val="004F0E67"/>
    <w:rsid w:val="004F0F6D"/>
    <w:rsid w:val="004F0FAC"/>
    <w:rsid w:val="004F133B"/>
    <w:rsid w:val="004F174C"/>
    <w:rsid w:val="004F185B"/>
    <w:rsid w:val="004F1865"/>
    <w:rsid w:val="004F1C41"/>
    <w:rsid w:val="004F23AB"/>
    <w:rsid w:val="004F2407"/>
    <w:rsid w:val="004F2662"/>
    <w:rsid w:val="004F2826"/>
    <w:rsid w:val="004F290D"/>
    <w:rsid w:val="004F2AA6"/>
    <w:rsid w:val="004F367D"/>
    <w:rsid w:val="004F391D"/>
    <w:rsid w:val="004F3F4B"/>
    <w:rsid w:val="004F419D"/>
    <w:rsid w:val="004F5A5B"/>
    <w:rsid w:val="004F5AA6"/>
    <w:rsid w:val="004F5BC3"/>
    <w:rsid w:val="004F5EB5"/>
    <w:rsid w:val="004F5F1F"/>
    <w:rsid w:val="004F6273"/>
    <w:rsid w:val="004F6296"/>
    <w:rsid w:val="004F65CD"/>
    <w:rsid w:val="004F6B85"/>
    <w:rsid w:val="004F6CA3"/>
    <w:rsid w:val="004F711C"/>
    <w:rsid w:val="004F7369"/>
    <w:rsid w:val="004F7947"/>
    <w:rsid w:val="004F7B76"/>
    <w:rsid w:val="004F7BEA"/>
    <w:rsid w:val="004F7C6C"/>
    <w:rsid w:val="004F7DA4"/>
    <w:rsid w:val="004F7F5B"/>
    <w:rsid w:val="00500039"/>
    <w:rsid w:val="005001D7"/>
    <w:rsid w:val="00500337"/>
    <w:rsid w:val="00500476"/>
    <w:rsid w:val="0050048A"/>
    <w:rsid w:val="0050065C"/>
    <w:rsid w:val="00500896"/>
    <w:rsid w:val="00500962"/>
    <w:rsid w:val="005014A3"/>
    <w:rsid w:val="00501560"/>
    <w:rsid w:val="00501E8C"/>
    <w:rsid w:val="005021F3"/>
    <w:rsid w:val="00502AEC"/>
    <w:rsid w:val="00502B36"/>
    <w:rsid w:val="00502DA6"/>
    <w:rsid w:val="00502FE4"/>
    <w:rsid w:val="00502FFA"/>
    <w:rsid w:val="0050323A"/>
    <w:rsid w:val="00503D01"/>
    <w:rsid w:val="00503F0D"/>
    <w:rsid w:val="005043C4"/>
    <w:rsid w:val="00504C92"/>
    <w:rsid w:val="00504D5D"/>
    <w:rsid w:val="005053F9"/>
    <w:rsid w:val="00505481"/>
    <w:rsid w:val="00506120"/>
    <w:rsid w:val="005063B7"/>
    <w:rsid w:val="005067E7"/>
    <w:rsid w:val="00506C07"/>
    <w:rsid w:val="00506F7E"/>
    <w:rsid w:val="00507059"/>
    <w:rsid w:val="0050714A"/>
    <w:rsid w:val="0050720A"/>
    <w:rsid w:val="005075D8"/>
    <w:rsid w:val="00507844"/>
    <w:rsid w:val="005102EF"/>
    <w:rsid w:val="00510323"/>
    <w:rsid w:val="0051104F"/>
    <w:rsid w:val="00511445"/>
    <w:rsid w:val="00511619"/>
    <w:rsid w:val="00511A03"/>
    <w:rsid w:val="00511C82"/>
    <w:rsid w:val="00511D05"/>
    <w:rsid w:val="005120DF"/>
    <w:rsid w:val="005124D1"/>
    <w:rsid w:val="00512B84"/>
    <w:rsid w:val="00512C8E"/>
    <w:rsid w:val="0051305E"/>
    <w:rsid w:val="0051340C"/>
    <w:rsid w:val="005135CB"/>
    <w:rsid w:val="005135D1"/>
    <w:rsid w:val="00513932"/>
    <w:rsid w:val="00513B35"/>
    <w:rsid w:val="0051423F"/>
    <w:rsid w:val="0051453C"/>
    <w:rsid w:val="0051497A"/>
    <w:rsid w:val="00514B2D"/>
    <w:rsid w:val="00514FD4"/>
    <w:rsid w:val="0051507A"/>
    <w:rsid w:val="005153F6"/>
    <w:rsid w:val="00515ABD"/>
    <w:rsid w:val="00515E4F"/>
    <w:rsid w:val="00516277"/>
    <w:rsid w:val="005163E2"/>
    <w:rsid w:val="0051657E"/>
    <w:rsid w:val="005166D1"/>
    <w:rsid w:val="00517953"/>
    <w:rsid w:val="00520B39"/>
    <w:rsid w:val="00520E1D"/>
    <w:rsid w:val="005210E2"/>
    <w:rsid w:val="005219EA"/>
    <w:rsid w:val="00521BA4"/>
    <w:rsid w:val="00521F66"/>
    <w:rsid w:val="00522265"/>
    <w:rsid w:val="0052235F"/>
    <w:rsid w:val="005226E2"/>
    <w:rsid w:val="005227B2"/>
    <w:rsid w:val="005229E9"/>
    <w:rsid w:val="00522B43"/>
    <w:rsid w:val="00523655"/>
    <w:rsid w:val="00523930"/>
    <w:rsid w:val="00523B95"/>
    <w:rsid w:val="00524006"/>
    <w:rsid w:val="005249C7"/>
    <w:rsid w:val="00524B11"/>
    <w:rsid w:val="00524B50"/>
    <w:rsid w:val="005251DF"/>
    <w:rsid w:val="0052572C"/>
    <w:rsid w:val="0052593E"/>
    <w:rsid w:val="00526243"/>
    <w:rsid w:val="00526E3C"/>
    <w:rsid w:val="00526FD3"/>
    <w:rsid w:val="00527090"/>
    <w:rsid w:val="005276C7"/>
    <w:rsid w:val="00527B99"/>
    <w:rsid w:val="00527C09"/>
    <w:rsid w:val="0053093F"/>
    <w:rsid w:val="00530B33"/>
    <w:rsid w:val="00530B69"/>
    <w:rsid w:val="00530CF5"/>
    <w:rsid w:val="00530EB4"/>
    <w:rsid w:val="00530ECD"/>
    <w:rsid w:val="0053104E"/>
    <w:rsid w:val="005312A4"/>
    <w:rsid w:val="005319E1"/>
    <w:rsid w:val="00532104"/>
    <w:rsid w:val="00532D57"/>
    <w:rsid w:val="0053304B"/>
    <w:rsid w:val="0053310E"/>
    <w:rsid w:val="0053375F"/>
    <w:rsid w:val="0053395F"/>
    <w:rsid w:val="0053482C"/>
    <w:rsid w:val="00534920"/>
    <w:rsid w:val="00534A69"/>
    <w:rsid w:val="00534BF0"/>
    <w:rsid w:val="00534C9A"/>
    <w:rsid w:val="00534E5C"/>
    <w:rsid w:val="005350F2"/>
    <w:rsid w:val="005352FC"/>
    <w:rsid w:val="005356ED"/>
    <w:rsid w:val="00535A9F"/>
    <w:rsid w:val="00535F2D"/>
    <w:rsid w:val="005363CB"/>
    <w:rsid w:val="00536483"/>
    <w:rsid w:val="00536C50"/>
    <w:rsid w:val="00536DAB"/>
    <w:rsid w:val="00536FFD"/>
    <w:rsid w:val="00537328"/>
    <w:rsid w:val="005374C1"/>
    <w:rsid w:val="005374EC"/>
    <w:rsid w:val="00537747"/>
    <w:rsid w:val="00537E64"/>
    <w:rsid w:val="005404B7"/>
    <w:rsid w:val="00540579"/>
    <w:rsid w:val="005409A8"/>
    <w:rsid w:val="00540CCE"/>
    <w:rsid w:val="005411C7"/>
    <w:rsid w:val="00541498"/>
    <w:rsid w:val="0054158E"/>
    <w:rsid w:val="005418C0"/>
    <w:rsid w:val="005419B3"/>
    <w:rsid w:val="00541A21"/>
    <w:rsid w:val="005420D4"/>
    <w:rsid w:val="005422C8"/>
    <w:rsid w:val="0054258C"/>
    <w:rsid w:val="005429D3"/>
    <w:rsid w:val="00543536"/>
    <w:rsid w:val="00543610"/>
    <w:rsid w:val="00543EFC"/>
    <w:rsid w:val="005442F5"/>
    <w:rsid w:val="00544457"/>
    <w:rsid w:val="00544889"/>
    <w:rsid w:val="00544F8A"/>
    <w:rsid w:val="005452CC"/>
    <w:rsid w:val="0054532F"/>
    <w:rsid w:val="0054571B"/>
    <w:rsid w:val="0054580B"/>
    <w:rsid w:val="00545C75"/>
    <w:rsid w:val="00545EA2"/>
    <w:rsid w:val="00546210"/>
    <w:rsid w:val="00546473"/>
    <w:rsid w:val="005464EA"/>
    <w:rsid w:val="00546B90"/>
    <w:rsid w:val="00546BC5"/>
    <w:rsid w:val="005472E7"/>
    <w:rsid w:val="005476DD"/>
    <w:rsid w:val="00551133"/>
    <w:rsid w:val="005514C4"/>
    <w:rsid w:val="0055151D"/>
    <w:rsid w:val="005517DE"/>
    <w:rsid w:val="00551DD4"/>
    <w:rsid w:val="00552286"/>
    <w:rsid w:val="00552356"/>
    <w:rsid w:val="005528F1"/>
    <w:rsid w:val="00552F68"/>
    <w:rsid w:val="00552FC7"/>
    <w:rsid w:val="00552FC9"/>
    <w:rsid w:val="00553210"/>
    <w:rsid w:val="00553611"/>
    <w:rsid w:val="005536F5"/>
    <w:rsid w:val="00553855"/>
    <w:rsid w:val="0055395C"/>
    <w:rsid w:val="005539D0"/>
    <w:rsid w:val="00553FEE"/>
    <w:rsid w:val="00553FF5"/>
    <w:rsid w:val="0055479D"/>
    <w:rsid w:val="00555303"/>
    <w:rsid w:val="00555821"/>
    <w:rsid w:val="00555855"/>
    <w:rsid w:val="00556214"/>
    <w:rsid w:val="00556418"/>
    <w:rsid w:val="005567F2"/>
    <w:rsid w:val="00556BE5"/>
    <w:rsid w:val="0055708C"/>
    <w:rsid w:val="005573E6"/>
    <w:rsid w:val="0055747D"/>
    <w:rsid w:val="00557753"/>
    <w:rsid w:val="00557F6B"/>
    <w:rsid w:val="00560181"/>
    <w:rsid w:val="00560246"/>
    <w:rsid w:val="005604AC"/>
    <w:rsid w:val="00560A66"/>
    <w:rsid w:val="00560DF1"/>
    <w:rsid w:val="0056110A"/>
    <w:rsid w:val="00561440"/>
    <w:rsid w:val="00561B23"/>
    <w:rsid w:val="00561EF9"/>
    <w:rsid w:val="00561EFF"/>
    <w:rsid w:val="00561F3B"/>
    <w:rsid w:val="0056228C"/>
    <w:rsid w:val="00562978"/>
    <w:rsid w:val="005629A9"/>
    <w:rsid w:val="00562B06"/>
    <w:rsid w:val="00562E2A"/>
    <w:rsid w:val="00562F94"/>
    <w:rsid w:val="0056337D"/>
    <w:rsid w:val="0056365D"/>
    <w:rsid w:val="005637DB"/>
    <w:rsid w:val="0056386A"/>
    <w:rsid w:val="00563C78"/>
    <w:rsid w:val="00563E2C"/>
    <w:rsid w:val="0056412A"/>
    <w:rsid w:val="005642A4"/>
    <w:rsid w:val="0056496B"/>
    <w:rsid w:val="00564D4F"/>
    <w:rsid w:val="00564F4C"/>
    <w:rsid w:val="00564F9A"/>
    <w:rsid w:val="00565144"/>
    <w:rsid w:val="005652A4"/>
    <w:rsid w:val="00566166"/>
    <w:rsid w:val="0056629F"/>
    <w:rsid w:val="005665D2"/>
    <w:rsid w:val="00566686"/>
    <w:rsid w:val="005666B8"/>
    <w:rsid w:val="00566897"/>
    <w:rsid w:val="00566D78"/>
    <w:rsid w:val="00567662"/>
    <w:rsid w:val="005676F4"/>
    <w:rsid w:val="00567C5A"/>
    <w:rsid w:val="0057046E"/>
    <w:rsid w:val="00570939"/>
    <w:rsid w:val="00570C6B"/>
    <w:rsid w:val="00570F10"/>
    <w:rsid w:val="0057128B"/>
    <w:rsid w:val="00572343"/>
    <w:rsid w:val="00572670"/>
    <w:rsid w:val="005729DF"/>
    <w:rsid w:val="00572C81"/>
    <w:rsid w:val="00572DAD"/>
    <w:rsid w:val="0057306E"/>
    <w:rsid w:val="005731D5"/>
    <w:rsid w:val="00573470"/>
    <w:rsid w:val="00573475"/>
    <w:rsid w:val="00573786"/>
    <w:rsid w:val="00573EE4"/>
    <w:rsid w:val="005744A8"/>
    <w:rsid w:val="005746CC"/>
    <w:rsid w:val="00574783"/>
    <w:rsid w:val="00574951"/>
    <w:rsid w:val="00574F70"/>
    <w:rsid w:val="0057506C"/>
    <w:rsid w:val="005751C2"/>
    <w:rsid w:val="005752F5"/>
    <w:rsid w:val="005766A1"/>
    <w:rsid w:val="00576A36"/>
    <w:rsid w:val="005772D7"/>
    <w:rsid w:val="00577735"/>
    <w:rsid w:val="005777C6"/>
    <w:rsid w:val="00577BCE"/>
    <w:rsid w:val="0058034A"/>
    <w:rsid w:val="00580495"/>
    <w:rsid w:val="0058093C"/>
    <w:rsid w:val="0058107E"/>
    <w:rsid w:val="00581709"/>
    <w:rsid w:val="00581882"/>
    <w:rsid w:val="00581ED9"/>
    <w:rsid w:val="00581F64"/>
    <w:rsid w:val="00581FF6"/>
    <w:rsid w:val="00582361"/>
    <w:rsid w:val="005824C3"/>
    <w:rsid w:val="00582FD8"/>
    <w:rsid w:val="005831F2"/>
    <w:rsid w:val="0058441A"/>
    <w:rsid w:val="0058481F"/>
    <w:rsid w:val="0058490A"/>
    <w:rsid w:val="00584A1B"/>
    <w:rsid w:val="00584D10"/>
    <w:rsid w:val="00584DBF"/>
    <w:rsid w:val="00585439"/>
    <w:rsid w:val="00585513"/>
    <w:rsid w:val="00585826"/>
    <w:rsid w:val="005859AE"/>
    <w:rsid w:val="005860B1"/>
    <w:rsid w:val="00586693"/>
    <w:rsid w:val="005866CC"/>
    <w:rsid w:val="00586F2E"/>
    <w:rsid w:val="00587396"/>
    <w:rsid w:val="0058741E"/>
    <w:rsid w:val="0058792C"/>
    <w:rsid w:val="00587985"/>
    <w:rsid w:val="00590266"/>
    <w:rsid w:val="00590E1C"/>
    <w:rsid w:val="00590EB8"/>
    <w:rsid w:val="005911FB"/>
    <w:rsid w:val="00591324"/>
    <w:rsid w:val="0059167C"/>
    <w:rsid w:val="00591808"/>
    <w:rsid w:val="00592213"/>
    <w:rsid w:val="00592665"/>
    <w:rsid w:val="005929B4"/>
    <w:rsid w:val="00592C60"/>
    <w:rsid w:val="00593506"/>
    <w:rsid w:val="0059386A"/>
    <w:rsid w:val="0059435A"/>
    <w:rsid w:val="00594426"/>
    <w:rsid w:val="00594B5F"/>
    <w:rsid w:val="00594C40"/>
    <w:rsid w:val="00594F34"/>
    <w:rsid w:val="00594FCE"/>
    <w:rsid w:val="00595A41"/>
    <w:rsid w:val="00595D56"/>
    <w:rsid w:val="0059633B"/>
    <w:rsid w:val="00596BF2"/>
    <w:rsid w:val="00596D1F"/>
    <w:rsid w:val="00596FE8"/>
    <w:rsid w:val="005975E3"/>
    <w:rsid w:val="00597984"/>
    <w:rsid w:val="005A00BC"/>
    <w:rsid w:val="005A0183"/>
    <w:rsid w:val="005A0236"/>
    <w:rsid w:val="005A043C"/>
    <w:rsid w:val="005A04E1"/>
    <w:rsid w:val="005A0649"/>
    <w:rsid w:val="005A0658"/>
    <w:rsid w:val="005A0899"/>
    <w:rsid w:val="005A08BF"/>
    <w:rsid w:val="005A0A77"/>
    <w:rsid w:val="005A0CC9"/>
    <w:rsid w:val="005A0DCF"/>
    <w:rsid w:val="005A13E4"/>
    <w:rsid w:val="005A1B00"/>
    <w:rsid w:val="005A1D19"/>
    <w:rsid w:val="005A1F1A"/>
    <w:rsid w:val="005A2087"/>
    <w:rsid w:val="005A2203"/>
    <w:rsid w:val="005A231B"/>
    <w:rsid w:val="005A2750"/>
    <w:rsid w:val="005A280B"/>
    <w:rsid w:val="005A28BD"/>
    <w:rsid w:val="005A2A17"/>
    <w:rsid w:val="005A2A6F"/>
    <w:rsid w:val="005A2CA9"/>
    <w:rsid w:val="005A2D2C"/>
    <w:rsid w:val="005A2DF1"/>
    <w:rsid w:val="005A2F20"/>
    <w:rsid w:val="005A3421"/>
    <w:rsid w:val="005A385D"/>
    <w:rsid w:val="005A3B22"/>
    <w:rsid w:val="005A3DB2"/>
    <w:rsid w:val="005A4223"/>
    <w:rsid w:val="005A5278"/>
    <w:rsid w:val="005A5E64"/>
    <w:rsid w:val="005A5FCE"/>
    <w:rsid w:val="005A62A3"/>
    <w:rsid w:val="005A6BDE"/>
    <w:rsid w:val="005A6C71"/>
    <w:rsid w:val="005A6DCF"/>
    <w:rsid w:val="005A6F01"/>
    <w:rsid w:val="005A7518"/>
    <w:rsid w:val="005A75E8"/>
    <w:rsid w:val="005A7B42"/>
    <w:rsid w:val="005A7C9F"/>
    <w:rsid w:val="005A7D15"/>
    <w:rsid w:val="005A7F5A"/>
    <w:rsid w:val="005B041F"/>
    <w:rsid w:val="005B0577"/>
    <w:rsid w:val="005B0BB9"/>
    <w:rsid w:val="005B168D"/>
    <w:rsid w:val="005B1B2A"/>
    <w:rsid w:val="005B1DC3"/>
    <w:rsid w:val="005B2065"/>
    <w:rsid w:val="005B23C8"/>
    <w:rsid w:val="005B2C3E"/>
    <w:rsid w:val="005B2F84"/>
    <w:rsid w:val="005B304D"/>
    <w:rsid w:val="005B31D2"/>
    <w:rsid w:val="005B328D"/>
    <w:rsid w:val="005B33EE"/>
    <w:rsid w:val="005B390F"/>
    <w:rsid w:val="005B3C85"/>
    <w:rsid w:val="005B3D58"/>
    <w:rsid w:val="005B413A"/>
    <w:rsid w:val="005B4345"/>
    <w:rsid w:val="005B4798"/>
    <w:rsid w:val="005B4846"/>
    <w:rsid w:val="005B4A16"/>
    <w:rsid w:val="005B4B6E"/>
    <w:rsid w:val="005B50DB"/>
    <w:rsid w:val="005B52D6"/>
    <w:rsid w:val="005B55A2"/>
    <w:rsid w:val="005B5846"/>
    <w:rsid w:val="005B585C"/>
    <w:rsid w:val="005B5A99"/>
    <w:rsid w:val="005B5AFC"/>
    <w:rsid w:val="005B5B6A"/>
    <w:rsid w:val="005B6051"/>
    <w:rsid w:val="005B67F3"/>
    <w:rsid w:val="005B6AAA"/>
    <w:rsid w:val="005B70CF"/>
    <w:rsid w:val="005B70F2"/>
    <w:rsid w:val="005B7469"/>
    <w:rsid w:val="005B7B08"/>
    <w:rsid w:val="005C0038"/>
    <w:rsid w:val="005C0200"/>
    <w:rsid w:val="005C05AF"/>
    <w:rsid w:val="005C06A9"/>
    <w:rsid w:val="005C0868"/>
    <w:rsid w:val="005C0FE1"/>
    <w:rsid w:val="005C113D"/>
    <w:rsid w:val="005C17A7"/>
    <w:rsid w:val="005C19B1"/>
    <w:rsid w:val="005C1AEE"/>
    <w:rsid w:val="005C21FD"/>
    <w:rsid w:val="005C2322"/>
    <w:rsid w:val="005C25C0"/>
    <w:rsid w:val="005C279D"/>
    <w:rsid w:val="005C2AF3"/>
    <w:rsid w:val="005C2CB8"/>
    <w:rsid w:val="005C2FBC"/>
    <w:rsid w:val="005C31AF"/>
    <w:rsid w:val="005C33FD"/>
    <w:rsid w:val="005C363C"/>
    <w:rsid w:val="005C39A6"/>
    <w:rsid w:val="005C3BFD"/>
    <w:rsid w:val="005C3E2A"/>
    <w:rsid w:val="005C3FAB"/>
    <w:rsid w:val="005C54B1"/>
    <w:rsid w:val="005C5952"/>
    <w:rsid w:val="005C5B39"/>
    <w:rsid w:val="005C689B"/>
    <w:rsid w:val="005C6FB3"/>
    <w:rsid w:val="005C7282"/>
    <w:rsid w:val="005C76CB"/>
    <w:rsid w:val="005C7BF0"/>
    <w:rsid w:val="005C7C12"/>
    <w:rsid w:val="005C7C89"/>
    <w:rsid w:val="005C7F98"/>
    <w:rsid w:val="005D02F4"/>
    <w:rsid w:val="005D0328"/>
    <w:rsid w:val="005D052D"/>
    <w:rsid w:val="005D0813"/>
    <w:rsid w:val="005D0AB5"/>
    <w:rsid w:val="005D16A4"/>
    <w:rsid w:val="005D21E7"/>
    <w:rsid w:val="005D2D25"/>
    <w:rsid w:val="005D2F49"/>
    <w:rsid w:val="005D31A9"/>
    <w:rsid w:val="005D342C"/>
    <w:rsid w:val="005D3447"/>
    <w:rsid w:val="005D356C"/>
    <w:rsid w:val="005D37E4"/>
    <w:rsid w:val="005D39F8"/>
    <w:rsid w:val="005D41CF"/>
    <w:rsid w:val="005D4431"/>
    <w:rsid w:val="005D4632"/>
    <w:rsid w:val="005D46F7"/>
    <w:rsid w:val="005D47E4"/>
    <w:rsid w:val="005D4E4F"/>
    <w:rsid w:val="005D4E67"/>
    <w:rsid w:val="005D51A7"/>
    <w:rsid w:val="005D51CF"/>
    <w:rsid w:val="005D52A4"/>
    <w:rsid w:val="005D537C"/>
    <w:rsid w:val="005D5B6A"/>
    <w:rsid w:val="005D6034"/>
    <w:rsid w:val="005D6276"/>
    <w:rsid w:val="005D6775"/>
    <w:rsid w:val="005D6ADA"/>
    <w:rsid w:val="005D7A73"/>
    <w:rsid w:val="005D7FB7"/>
    <w:rsid w:val="005E0534"/>
    <w:rsid w:val="005E083D"/>
    <w:rsid w:val="005E08A0"/>
    <w:rsid w:val="005E0A04"/>
    <w:rsid w:val="005E0F66"/>
    <w:rsid w:val="005E1A82"/>
    <w:rsid w:val="005E2226"/>
    <w:rsid w:val="005E226A"/>
    <w:rsid w:val="005E2FE3"/>
    <w:rsid w:val="005E2FEC"/>
    <w:rsid w:val="005E326C"/>
    <w:rsid w:val="005E38B2"/>
    <w:rsid w:val="005E44DE"/>
    <w:rsid w:val="005E56EE"/>
    <w:rsid w:val="005E5C2B"/>
    <w:rsid w:val="005E5E97"/>
    <w:rsid w:val="005E5FCE"/>
    <w:rsid w:val="005E625B"/>
    <w:rsid w:val="005E66C7"/>
    <w:rsid w:val="005E69B5"/>
    <w:rsid w:val="005E6BB2"/>
    <w:rsid w:val="005E6D9E"/>
    <w:rsid w:val="005E6DC3"/>
    <w:rsid w:val="005E76DC"/>
    <w:rsid w:val="005F0046"/>
    <w:rsid w:val="005F103B"/>
    <w:rsid w:val="005F11A3"/>
    <w:rsid w:val="005F135D"/>
    <w:rsid w:val="005F162D"/>
    <w:rsid w:val="005F191B"/>
    <w:rsid w:val="005F1C2A"/>
    <w:rsid w:val="005F2717"/>
    <w:rsid w:val="005F30BC"/>
    <w:rsid w:val="005F3281"/>
    <w:rsid w:val="005F3693"/>
    <w:rsid w:val="005F36A0"/>
    <w:rsid w:val="005F36F8"/>
    <w:rsid w:val="005F3922"/>
    <w:rsid w:val="005F3EA1"/>
    <w:rsid w:val="005F3F53"/>
    <w:rsid w:val="005F41F3"/>
    <w:rsid w:val="005F43A9"/>
    <w:rsid w:val="005F475F"/>
    <w:rsid w:val="005F4DBE"/>
    <w:rsid w:val="005F4F49"/>
    <w:rsid w:val="005F50E3"/>
    <w:rsid w:val="005F5241"/>
    <w:rsid w:val="005F549C"/>
    <w:rsid w:val="005F5779"/>
    <w:rsid w:val="005F582C"/>
    <w:rsid w:val="005F5A54"/>
    <w:rsid w:val="005F60B6"/>
    <w:rsid w:val="005F6122"/>
    <w:rsid w:val="005F6546"/>
    <w:rsid w:val="005F68C4"/>
    <w:rsid w:val="005F6B94"/>
    <w:rsid w:val="005F6D3E"/>
    <w:rsid w:val="005F6DAF"/>
    <w:rsid w:val="005F6EC6"/>
    <w:rsid w:val="005F702B"/>
    <w:rsid w:val="005F73B9"/>
    <w:rsid w:val="005F7609"/>
    <w:rsid w:val="005F7A9B"/>
    <w:rsid w:val="005F7AC4"/>
    <w:rsid w:val="005F7C79"/>
    <w:rsid w:val="00600270"/>
    <w:rsid w:val="00600357"/>
    <w:rsid w:val="00600853"/>
    <w:rsid w:val="00600C2C"/>
    <w:rsid w:val="00600D33"/>
    <w:rsid w:val="0060167A"/>
    <w:rsid w:val="0060168E"/>
    <w:rsid w:val="00601810"/>
    <w:rsid w:val="00601B0D"/>
    <w:rsid w:val="006021B7"/>
    <w:rsid w:val="00602486"/>
    <w:rsid w:val="0060261A"/>
    <w:rsid w:val="00602622"/>
    <w:rsid w:val="00602727"/>
    <w:rsid w:val="00602746"/>
    <w:rsid w:val="00602FD7"/>
    <w:rsid w:val="006035D5"/>
    <w:rsid w:val="006039FE"/>
    <w:rsid w:val="00603D4A"/>
    <w:rsid w:val="0060409B"/>
    <w:rsid w:val="006047B7"/>
    <w:rsid w:val="00604864"/>
    <w:rsid w:val="00604BB1"/>
    <w:rsid w:val="00604E07"/>
    <w:rsid w:val="00604FFC"/>
    <w:rsid w:val="006050DB"/>
    <w:rsid w:val="00605635"/>
    <w:rsid w:val="00605689"/>
    <w:rsid w:val="00605925"/>
    <w:rsid w:val="00605DB5"/>
    <w:rsid w:val="00605EB2"/>
    <w:rsid w:val="0060640C"/>
    <w:rsid w:val="00607236"/>
    <w:rsid w:val="00607269"/>
    <w:rsid w:val="00607782"/>
    <w:rsid w:val="00607B4E"/>
    <w:rsid w:val="0061028E"/>
    <w:rsid w:val="00610CE4"/>
    <w:rsid w:val="00610CF4"/>
    <w:rsid w:val="00611366"/>
    <w:rsid w:val="00611427"/>
    <w:rsid w:val="00611912"/>
    <w:rsid w:val="00611A39"/>
    <w:rsid w:val="00612A97"/>
    <w:rsid w:val="00612B3C"/>
    <w:rsid w:val="006130C2"/>
    <w:rsid w:val="0061349A"/>
    <w:rsid w:val="00613631"/>
    <w:rsid w:val="006137A0"/>
    <w:rsid w:val="00613AD5"/>
    <w:rsid w:val="00613D6C"/>
    <w:rsid w:val="00613FF4"/>
    <w:rsid w:val="006145C5"/>
    <w:rsid w:val="00614C19"/>
    <w:rsid w:val="006150A1"/>
    <w:rsid w:val="0061574E"/>
    <w:rsid w:val="00615EC5"/>
    <w:rsid w:val="006162AC"/>
    <w:rsid w:val="00616677"/>
    <w:rsid w:val="00616789"/>
    <w:rsid w:val="00616C05"/>
    <w:rsid w:val="00616FA4"/>
    <w:rsid w:val="006171F8"/>
    <w:rsid w:val="0061723D"/>
    <w:rsid w:val="006173BF"/>
    <w:rsid w:val="00617D7E"/>
    <w:rsid w:val="00620389"/>
    <w:rsid w:val="00620A7A"/>
    <w:rsid w:val="00620B6F"/>
    <w:rsid w:val="00620FA9"/>
    <w:rsid w:val="00621129"/>
    <w:rsid w:val="0062220B"/>
    <w:rsid w:val="00623829"/>
    <w:rsid w:val="0062406C"/>
    <w:rsid w:val="0062432B"/>
    <w:rsid w:val="0062452D"/>
    <w:rsid w:val="00624AD0"/>
    <w:rsid w:val="00624D2C"/>
    <w:rsid w:val="00624D36"/>
    <w:rsid w:val="00624F8F"/>
    <w:rsid w:val="00625241"/>
    <w:rsid w:val="0062537C"/>
    <w:rsid w:val="00625B4E"/>
    <w:rsid w:val="0062680B"/>
    <w:rsid w:val="00626E13"/>
    <w:rsid w:val="00627492"/>
    <w:rsid w:val="00630730"/>
    <w:rsid w:val="00630A5F"/>
    <w:rsid w:val="00630ED6"/>
    <w:rsid w:val="00630F0E"/>
    <w:rsid w:val="0063117A"/>
    <w:rsid w:val="0063127F"/>
    <w:rsid w:val="006317ED"/>
    <w:rsid w:val="006318E6"/>
    <w:rsid w:val="00631E48"/>
    <w:rsid w:val="00631F3D"/>
    <w:rsid w:val="0063219B"/>
    <w:rsid w:val="0063241A"/>
    <w:rsid w:val="0063293C"/>
    <w:rsid w:val="00632B83"/>
    <w:rsid w:val="00632E5D"/>
    <w:rsid w:val="00633031"/>
    <w:rsid w:val="00633455"/>
    <w:rsid w:val="00633C73"/>
    <w:rsid w:val="00634624"/>
    <w:rsid w:val="00634768"/>
    <w:rsid w:val="00634FA8"/>
    <w:rsid w:val="006350BA"/>
    <w:rsid w:val="0063534A"/>
    <w:rsid w:val="006353F6"/>
    <w:rsid w:val="006355A6"/>
    <w:rsid w:val="00635AEA"/>
    <w:rsid w:val="00635D6B"/>
    <w:rsid w:val="006363D9"/>
    <w:rsid w:val="0063687C"/>
    <w:rsid w:val="006368E2"/>
    <w:rsid w:val="006369B4"/>
    <w:rsid w:val="00636BB0"/>
    <w:rsid w:val="00636E06"/>
    <w:rsid w:val="00636F52"/>
    <w:rsid w:val="00636F9B"/>
    <w:rsid w:val="00637179"/>
    <w:rsid w:val="00637223"/>
    <w:rsid w:val="00637256"/>
    <w:rsid w:val="00637272"/>
    <w:rsid w:val="006373F2"/>
    <w:rsid w:val="00637651"/>
    <w:rsid w:val="006403B5"/>
    <w:rsid w:val="0064045B"/>
    <w:rsid w:val="00640A4D"/>
    <w:rsid w:val="0064115A"/>
    <w:rsid w:val="006417C9"/>
    <w:rsid w:val="00641ED5"/>
    <w:rsid w:val="006422D9"/>
    <w:rsid w:val="00642968"/>
    <w:rsid w:val="00642E86"/>
    <w:rsid w:val="0064316B"/>
    <w:rsid w:val="00643631"/>
    <w:rsid w:val="00643A4F"/>
    <w:rsid w:val="00643B31"/>
    <w:rsid w:val="00643FCB"/>
    <w:rsid w:val="006440D6"/>
    <w:rsid w:val="006446CB"/>
    <w:rsid w:val="0064526A"/>
    <w:rsid w:val="00645650"/>
    <w:rsid w:val="00645D6C"/>
    <w:rsid w:val="00645F98"/>
    <w:rsid w:val="00646034"/>
    <w:rsid w:val="0064613B"/>
    <w:rsid w:val="006465BC"/>
    <w:rsid w:val="00646899"/>
    <w:rsid w:val="00646975"/>
    <w:rsid w:val="00646ACC"/>
    <w:rsid w:val="00647090"/>
    <w:rsid w:val="00647B81"/>
    <w:rsid w:val="00647C13"/>
    <w:rsid w:val="00647E57"/>
    <w:rsid w:val="006502D9"/>
    <w:rsid w:val="006503AD"/>
    <w:rsid w:val="0065050E"/>
    <w:rsid w:val="00650FD1"/>
    <w:rsid w:val="006510A0"/>
    <w:rsid w:val="00651310"/>
    <w:rsid w:val="00651591"/>
    <w:rsid w:val="00651D17"/>
    <w:rsid w:val="00651D45"/>
    <w:rsid w:val="00651D96"/>
    <w:rsid w:val="00651F8A"/>
    <w:rsid w:val="0065212C"/>
    <w:rsid w:val="00652B81"/>
    <w:rsid w:val="00652B83"/>
    <w:rsid w:val="00652C1E"/>
    <w:rsid w:val="00653297"/>
    <w:rsid w:val="00653584"/>
    <w:rsid w:val="00653959"/>
    <w:rsid w:val="00653EFF"/>
    <w:rsid w:val="00654218"/>
    <w:rsid w:val="00654468"/>
    <w:rsid w:val="00654F36"/>
    <w:rsid w:val="00654FCE"/>
    <w:rsid w:val="006554CF"/>
    <w:rsid w:val="0065551C"/>
    <w:rsid w:val="006555ED"/>
    <w:rsid w:val="00655743"/>
    <w:rsid w:val="00655A11"/>
    <w:rsid w:val="00656065"/>
    <w:rsid w:val="00656294"/>
    <w:rsid w:val="00656BC9"/>
    <w:rsid w:val="00656F0E"/>
    <w:rsid w:val="0065731E"/>
    <w:rsid w:val="0065746F"/>
    <w:rsid w:val="00657A73"/>
    <w:rsid w:val="00657FD3"/>
    <w:rsid w:val="006601D4"/>
    <w:rsid w:val="0066022A"/>
    <w:rsid w:val="0066028F"/>
    <w:rsid w:val="00660BAD"/>
    <w:rsid w:val="0066107E"/>
    <w:rsid w:val="00661178"/>
    <w:rsid w:val="006617AD"/>
    <w:rsid w:val="00661A6B"/>
    <w:rsid w:val="00661D21"/>
    <w:rsid w:val="00661FD7"/>
    <w:rsid w:val="0066227E"/>
    <w:rsid w:val="0066250D"/>
    <w:rsid w:val="0066268F"/>
    <w:rsid w:val="00662902"/>
    <w:rsid w:val="00662B28"/>
    <w:rsid w:val="00662B3C"/>
    <w:rsid w:val="00662B9B"/>
    <w:rsid w:val="00662E0B"/>
    <w:rsid w:val="00662EC5"/>
    <w:rsid w:val="006631FE"/>
    <w:rsid w:val="00663442"/>
    <w:rsid w:val="00663597"/>
    <w:rsid w:val="006639E6"/>
    <w:rsid w:val="00664955"/>
    <w:rsid w:val="00664BEB"/>
    <w:rsid w:val="006651C9"/>
    <w:rsid w:val="0066592F"/>
    <w:rsid w:val="00665A4A"/>
    <w:rsid w:val="00666058"/>
    <w:rsid w:val="00666717"/>
    <w:rsid w:val="0066684A"/>
    <w:rsid w:val="00666B02"/>
    <w:rsid w:val="00666C19"/>
    <w:rsid w:val="00667156"/>
    <w:rsid w:val="00667683"/>
    <w:rsid w:val="00667BC8"/>
    <w:rsid w:val="00667C96"/>
    <w:rsid w:val="00667CB9"/>
    <w:rsid w:val="00667E50"/>
    <w:rsid w:val="0067006E"/>
    <w:rsid w:val="00670077"/>
    <w:rsid w:val="006700BD"/>
    <w:rsid w:val="0067052F"/>
    <w:rsid w:val="006707C7"/>
    <w:rsid w:val="00670C26"/>
    <w:rsid w:val="00670C72"/>
    <w:rsid w:val="006717CC"/>
    <w:rsid w:val="00671AED"/>
    <w:rsid w:val="00671B6F"/>
    <w:rsid w:val="00671D66"/>
    <w:rsid w:val="00671D69"/>
    <w:rsid w:val="0067262F"/>
    <w:rsid w:val="006729AF"/>
    <w:rsid w:val="00672CB0"/>
    <w:rsid w:val="00672F8C"/>
    <w:rsid w:val="0067357D"/>
    <w:rsid w:val="00673A72"/>
    <w:rsid w:val="00673C8A"/>
    <w:rsid w:val="0067404E"/>
    <w:rsid w:val="0067406B"/>
    <w:rsid w:val="00674536"/>
    <w:rsid w:val="006745B3"/>
    <w:rsid w:val="006749F8"/>
    <w:rsid w:val="00674A53"/>
    <w:rsid w:val="00674AD4"/>
    <w:rsid w:val="00674D41"/>
    <w:rsid w:val="0067561C"/>
    <w:rsid w:val="00675AAD"/>
    <w:rsid w:val="00675B48"/>
    <w:rsid w:val="00675BC3"/>
    <w:rsid w:val="00676128"/>
    <w:rsid w:val="00676B47"/>
    <w:rsid w:val="00676B8D"/>
    <w:rsid w:val="00677042"/>
    <w:rsid w:val="0067706C"/>
    <w:rsid w:val="006772F3"/>
    <w:rsid w:val="006777CA"/>
    <w:rsid w:val="00677B9B"/>
    <w:rsid w:val="00677D2B"/>
    <w:rsid w:val="00680188"/>
    <w:rsid w:val="006801B8"/>
    <w:rsid w:val="006802B1"/>
    <w:rsid w:val="006804AB"/>
    <w:rsid w:val="00680FAE"/>
    <w:rsid w:val="006810BB"/>
    <w:rsid w:val="006811E8"/>
    <w:rsid w:val="00681AA4"/>
    <w:rsid w:val="00681E6B"/>
    <w:rsid w:val="00681F0E"/>
    <w:rsid w:val="00681F36"/>
    <w:rsid w:val="00682483"/>
    <w:rsid w:val="00682675"/>
    <w:rsid w:val="0068335D"/>
    <w:rsid w:val="00683414"/>
    <w:rsid w:val="00683DF4"/>
    <w:rsid w:val="00684067"/>
    <w:rsid w:val="006841B5"/>
    <w:rsid w:val="00684651"/>
    <w:rsid w:val="00684A21"/>
    <w:rsid w:val="00684BE2"/>
    <w:rsid w:val="00684D1E"/>
    <w:rsid w:val="0068532A"/>
    <w:rsid w:val="00685896"/>
    <w:rsid w:val="006859FC"/>
    <w:rsid w:val="00685F5C"/>
    <w:rsid w:val="006868F9"/>
    <w:rsid w:val="0068699E"/>
    <w:rsid w:val="00686C56"/>
    <w:rsid w:val="00686DED"/>
    <w:rsid w:val="0068730A"/>
    <w:rsid w:val="006879D5"/>
    <w:rsid w:val="00687ECF"/>
    <w:rsid w:val="0069013C"/>
    <w:rsid w:val="006907A4"/>
    <w:rsid w:val="00690A29"/>
    <w:rsid w:val="00690C32"/>
    <w:rsid w:val="00690CF9"/>
    <w:rsid w:val="00690D74"/>
    <w:rsid w:val="00691206"/>
    <w:rsid w:val="006917AC"/>
    <w:rsid w:val="00691D93"/>
    <w:rsid w:val="00691F7C"/>
    <w:rsid w:val="006927B6"/>
    <w:rsid w:val="006932C5"/>
    <w:rsid w:val="0069340F"/>
    <w:rsid w:val="0069376F"/>
    <w:rsid w:val="00693937"/>
    <w:rsid w:val="00693B51"/>
    <w:rsid w:val="00693CAE"/>
    <w:rsid w:val="00693CB4"/>
    <w:rsid w:val="00693DEA"/>
    <w:rsid w:val="00693EB8"/>
    <w:rsid w:val="006942FD"/>
    <w:rsid w:val="00694CD1"/>
    <w:rsid w:val="00694E38"/>
    <w:rsid w:val="00694FB4"/>
    <w:rsid w:val="0069537C"/>
    <w:rsid w:val="006953BE"/>
    <w:rsid w:val="0069569F"/>
    <w:rsid w:val="00695A9B"/>
    <w:rsid w:val="00695BD9"/>
    <w:rsid w:val="00695D7D"/>
    <w:rsid w:val="00695DFB"/>
    <w:rsid w:val="00695E18"/>
    <w:rsid w:val="00696895"/>
    <w:rsid w:val="00696F07"/>
    <w:rsid w:val="00697018"/>
    <w:rsid w:val="006970BA"/>
    <w:rsid w:val="006970EE"/>
    <w:rsid w:val="0069717F"/>
    <w:rsid w:val="00697AED"/>
    <w:rsid w:val="006A00A1"/>
    <w:rsid w:val="006A052F"/>
    <w:rsid w:val="006A07A8"/>
    <w:rsid w:val="006A07C6"/>
    <w:rsid w:val="006A0A77"/>
    <w:rsid w:val="006A0E12"/>
    <w:rsid w:val="006A10B1"/>
    <w:rsid w:val="006A195C"/>
    <w:rsid w:val="006A1B6F"/>
    <w:rsid w:val="006A24A3"/>
    <w:rsid w:val="006A25EC"/>
    <w:rsid w:val="006A2A9F"/>
    <w:rsid w:val="006A3143"/>
    <w:rsid w:val="006A3717"/>
    <w:rsid w:val="006A3D1F"/>
    <w:rsid w:val="006A3DB7"/>
    <w:rsid w:val="006A3FCF"/>
    <w:rsid w:val="006A4278"/>
    <w:rsid w:val="006A4594"/>
    <w:rsid w:val="006A474A"/>
    <w:rsid w:val="006A4E66"/>
    <w:rsid w:val="006A5382"/>
    <w:rsid w:val="006A5420"/>
    <w:rsid w:val="006A5992"/>
    <w:rsid w:val="006A6179"/>
    <w:rsid w:val="006A6655"/>
    <w:rsid w:val="006A66E9"/>
    <w:rsid w:val="006A6A34"/>
    <w:rsid w:val="006A7590"/>
    <w:rsid w:val="006A7793"/>
    <w:rsid w:val="006A7F87"/>
    <w:rsid w:val="006B004A"/>
    <w:rsid w:val="006B0654"/>
    <w:rsid w:val="006B0C83"/>
    <w:rsid w:val="006B0E6A"/>
    <w:rsid w:val="006B122F"/>
    <w:rsid w:val="006B167A"/>
    <w:rsid w:val="006B1A35"/>
    <w:rsid w:val="006B1AB1"/>
    <w:rsid w:val="006B1B79"/>
    <w:rsid w:val="006B1CA3"/>
    <w:rsid w:val="006B2BF7"/>
    <w:rsid w:val="006B2E58"/>
    <w:rsid w:val="006B350B"/>
    <w:rsid w:val="006B3D35"/>
    <w:rsid w:val="006B4002"/>
    <w:rsid w:val="006B405C"/>
    <w:rsid w:val="006B42EE"/>
    <w:rsid w:val="006B439B"/>
    <w:rsid w:val="006B48A3"/>
    <w:rsid w:val="006B4959"/>
    <w:rsid w:val="006B4D51"/>
    <w:rsid w:val="006B50D4"/>
    <w:rsid w:val="006B54B3"/>
    <w:rsid w:val="006B624D"/>
    <w:rsid w:val="006B6280"/>
    <w:rsid w:val="006B6293"/>
    <w:rsid w:val="006B6AB7"/>
    <w:rsid w:val="006B6B40"/>
    <w:rsid w:val="006B6E1B"/>
    <w:rsid w:val="006B74C4"/>
    <w:rsid w:val="006B7834"/>
    <w:rsid w:val="006B78C6"/>
    <w:rsid w:val="006B7DC7"/>
    <w:rsid w:val="006C0143"/>
    <w:rsid w:val="006C02A7"/>
    <w:rsid w:val="006C0556"/>
    <w:rsid w:val="006C0A6E"/>
    <w:rsid w:val="006C0B21"/>
    <w:rsid w:val="006C0CBE"/>
    <w:rsid w:val="006C0E1F"/>
    <w:rsid w:val="006C1352"/>
    <w:rsid w:val="006C1698"/>
    <w:rsid w:val="006C1826"/>
    <w:rsid w:val="006C1CF8"/>
    <w:rsid w:val="006C2947"/>
    <w:rsid w:val="006C3172"/>
    <w:rsid w:val="006C327E"/>
    <w:rsid w:val="006C38E4"/>
    <w:rsid w:val="006C4037"/>
    <w:rsid w:val="006C4AE7"/>
    <w:rsid w:val="006C4B0C"/>
    <w:rsid w:val="006C4B1B"/>
    <w:rsid w:val="006C4B87"/>
    <w:rsid w:val="006C50D5"/>
    <w:rsid w:val="006C587C"/>
    <w:rsid w:val="006C5961"/>
    <w:rsid w:val="006C65C0"/>
    <w:rsid w:val="006C688E"/>
    <w:rsid w:val="006C6AC5"/>
    <w:rsid w:val="006C6B8D"/>
    <w:rsid w:val="006C6E50"/>
    <w:rsid w:val="006C7262"/>
    <w:rsid w:val="006C72CD"/>
    <w:rsid w:val="006C74C2"/>
    <w:rsid w:val="006C7A38"/>
    <w:rsid w:val="006C7B6A"/>
    <w:rsid w:val="006C7FA9"/>
    <w:rsid w:val="006D012D"/>
    <w:rsid w:val="006D081F"/>
    <w:rsid w:val="006D0B09"/>
    <w:rsid w:val="006D10AE"/>
    <w:rsid w:val="006D15F5"/>
    <w:rsid w:val="006D1A26"/>
    <w:rsid w:val="006D1F81"/>
    <w:rsid w:val="006D2277"/>
    <w:rsid w:val="006D2C0C"/>
    <w:rsid w:val="006D327C"/>
    <w:rsid w:val="006D3389"/>
    <w:rsid w:val="006D33DB"/>
    <w:rsid w:val="006D35D1"/>
    <w:rsid w:val="006D384F"/>
    <w:rsid w:val="006D408B"/>
    <w:rsid w:val="006D42A8"/>
    <w:rsid w:val="006D4792"/>
    <w:rsid w:val="006D49FC"/>
    <w:rsid w:val="006D4E68"/>
    <w:rsid w:val="006D4E81"/>
    <w:rsid w:val="006D51C0"/>
    <w:rsid w:val="006D551F"/>
    <w:rsid w:val="006D5688"/>
    <w:rsid w:val="006D58DA"/>
    <w:rsid w:val="006D5D12"/>
    <w:rsid w:val="006D60A4"/>
    <w:rsid w:val="006D657A"/>
    <w:rsid w:val="006D6607"/>
    <w:rsid w:val="006D6782"/>
    <w:rsid w:val="006D68E5"/>
    <w:rsid w:val="006D6BE4"/>
    <w:rsid w:val="006D6E6C"/>
    <w:rsid w:val="006D6EEC"/>
    <w:rsid w:val="006D76B9"/>
    <w:rsid w:val="006D7A80"/>
    <w:rsid w:val="006D7B47"/>
    <w:rsid w:val="006D7D1B"/>
    <w:rsid w:val="006D7F7C"/>
    <w:rsid w:val="006E098E"/>
    <w:rsid w:val="006E09D6"/>
    <w:rsid w:val="006E0A13"/>
    <w:rsid w:val="006E0F8E"/>
    <w:rsid w:val="006E1003"/>
    <w:rsid w:val="006E1327"/>
    <w:rsid w:val="006E15F4"/>
    <w:rsid w:val="006E1A50"/>
    <w:rsid w:val="006E1A68"/>
    <w:rsid w:val="006E23B0"/>
    <w:rsid w:val="006E2852"/>
    <w:rsid w:val="006E2B02"/>
    <w:rsid w:val="006E2E59"/>
    <w:rsid w:val="006E3770"/>
    <w:rsid w:val="006E39F1"/>
    <w:rsid w:val="006E3A1B"/>
    <w:rsid w:val="006E40A1"/>
    <w:rsid w:val="006E42D6"/>
    <w:rsid w:val="006E496F"/>
    <w:rsid w:val="006E4B02"/>
    <w:rsid w:val="006E4B13"/>
    <w:rsid w:val="006E4BC8"/>
    <w:rsid w:val="006E53C1"/>
    <w:rsid w:val="006E58AF"/>
    <w:rsid w:val="006E5BD6"/>
    <w:rsid w:val="006E63AF"/>
    <w:rsid w:val="006E6596"/>
    <w:rsid w:val="006E7480"/>
    <w:rsid w:val="006E7506"/>
    <w:rsid w:val="006E76AD"/>
    <w:rsid w:val="006E782E"/>
    <w:rsid w:val="006E798F"/>
    <w:rsid w:val="006E7C56"/>
    <w:rsid w:val="006E7D98"/>
    <w:rsid w:val="006E7DE5"/>
    <w:rsid w:val="006F04BC"/>
    <w:rsid w:val="006F063D"/>
    <w:rsid w:val="006F0736"/>
    <w:rsid w:val="006F0851"/>
    <w:rsid w:val="006F0975"/>
    <w:rsid w:val="006F0DCA"/>
    <w:rsid w:val="006F11ED"/>
    <w:rsid w:val="006F1523"/>
    <w:rsid w:val="006F1735"/>
    <w:rsid w:val="006F1EA4"/>
    <w:rsid w:val="006F28CC"/>
    <w:rsid w:val="006F2BB4"/>
    <w:rsid w:val="006F3461"/>
    <w:rsid w:val="006F3725"/>
    <w:rsid w:val="006F3BFB"/>
    <w:rsid w:val="006F42F6"/>
    <w:rsid w:val="006F4860"/>
    <w:rsid w:val="006F4DE5"/>
    <w:rsid w:val="006F50FE"/>
    <w:rsid w:val="006F51AD"/>
    <w:rsid w:val="006F5C07"/>
    <w:rsid w:val="006F5C57"/>
    <w:rsid w:val="006F63E0"/>
    <w:rsid w:val="006F6BB5"/>
    <w:rsid w:val="006F6BEE"/>
    <w:rsid w:val="006F6EBF"/>
    <w:rsid w:val="006F74AA"/>
    <w:rsid w:val="006F7555"/>
    <w:rsid w:val="006F760D"/>
    <w:rsid w:val="006F7CA8"/>
    <w:rsid w:val="006F7E3B"/>
    <w:rsid w:val="00700026"/>
    <w:rsid w:val="007001EC"/>
    <w:rsid w:val="007002DC"/>
    <w:rsid w:val="00700485"/>
    <w:rsid w:val="007009A3"/>
    <w:rsid w:val="00700C17"/>
    <w:rsid w:val="00701016"/>
    <w:rsid w:val="007012D3"/>
    <w:rsid w:val="00701700"/>
    <w:rsid w:val="0070179B"/>
    <w:rsid w:val="00701EC0"/>
    <w:rsid w:val="007024F4"/>
    <w:rsid w:val="00702D94"/>
    <w:rsid w:val="007033A9"/>
    <w:rsid w:val="0070341E"/>
    <w:rsid w:val="007037B3"/>
    <w:rsid w:val="00704800"/>
    <w:rsid w:val="007049B5"/>
    <w:rsid w:val="00705968"/>
    <w:rsid w:val="00705B25"/>
    <w:rsid w:val="00705F66"/>
    <w:rsid w:val="00705FB0"/>
    <w:rsid w:val="007060C7"/>
    <w:rsid w:val="00706337"/>
    <w:rsid w:val="007069B7"/>
    <w:rsid w:val="00706A3A"/>
    <w:rsid w:val="0070711F"/>
    <w:rsid w:val="007076FA"/>
    <w:rsid w:val="00710204"/>
    <w:rsid w:val="00710347"/>
    <w:rsid w:val="007104A7"/>
    <w:rsid w:val="0071056E"/>
    <w:rsid w:val="00710C04"/>
    <w:rsid w:val="00710D92"/>
    <w:rsid w:val="00710E8B"/>
    <w:rsid w:val="00711223"/>
    <w:rsid w:val="0071163D"/>
    <w:rsid w:val="00711892"/>
    <w:rsid w:val="00711BCB"/>
    <w:rsid w:val="00711D4E"/>
    <w:rsid w:val="00712114"/>
    <w:rsid w:val="00712287"/>
    <w:rsid w:val="007122EB"/>
    <w:rsid w:val="007126B7"/>
    <w:rsid w:val="00712755"/>
    <w:rsid w:val="00712FE9"/>
    <w:rsid w:val="00713139"/>
    <w:rsid w:val="00713F85"/>
    <w:rsid w:val="00714019"/>
    <w:rsid w:val="00714571"/>
    <w:rsid w:val="007145A1"/>
    <w:rsid w:val="0071462D"/>
    <w:rsid w:val="00714DC7"/>
    <w:rsid w:val="00714E51"/>
    <w:rsid w:val="007153C7"/>
    <w:rsid w:val="0071568E"/>
    <w:rsid w:val="007157BB"/>
    <w:rsid w:val="00715935"/>
    <w:rsid w:val="00715EC8"/>
    <w:rsid w:val="00716328"/>
    <w:rsid w:val="007164E2"/>
    <w:rsid w:val="00716920"/>
    <w:rsid w:val="007169A1"/>
    <w:rsid w:val="00716D2D"/>
    <w:rsid w:val="00716FBA"/>
    <w:rsid w:val="00717149"/>
    <w:rsid w:val="007175F2"/>
    <w:rsid w:val="00717B59"/>
    <w:rsid w:val="00717D53"/>
    <w:rsid w:val="007202AA"/>
    <w:rsid w:val="0072038C"/>
    <w:rsid w:val="0072050A"/>
    <w:rsid w:val="00720646"/>
    <w:rsid w:val="0072089A"/>
    <w:rsid w:val="00720927"/>
    <w:rsid w:val="007209A2"/>
    <w:rsid w:val="00720DC6"/>
    <w:rsid w:val="00720E36"/>
    <w:rsid w:val="0072166C"/>
    <w:rsid w:val="007219AD"/>
    <w:rsid w:val="00722452"/>
    <w:rsid w:val="007227D6"/>
    <w:rsid w:val="0072294A"/>
    <w:rsid w:val="00723BE0"/>
    <w:rsid w:val="007247E2"/>
    <w:rsid w:val="00724830"/>
    <w:rsid w:val="0072498F"/>
    <w:rsid w:val="00724B76"/>
    <w:rsid w:val="00724C08"/>
    <w:rsid w:val="007250F5"/>
    <w:rsid w:val="00725671"/>
    <w:rsid w:val="00725C8E"/>
    <w:rsid w:val="00725E3C"/>
    <w:rsid w:val="00725ED4"/>
    <w:rsid w:val="00726343"/>
    <w:rsid w:val="007264B2"/>
    <w:rsid w:val="00726847"/>
    <w:rsid w:val="007277A6"/>
    <w:rsid w:val="00727A2E"/>
    <w:rsid w:val="00727AAA"/>
    <w:rsid w:val="00727DC6"/>
    <w:rsid w:val="007302B2"/>
    <w:rsid w:val="00730566"/>
    <w:rsid w:val="0073099C"/>
    <w:rsid w:val="00730A98"/>
    <w:rsid w:val="00730DAC"/>
    <w:rsid w:val="0073136E"/>
    <w:rsid w:val="00731A0C"/>
    <w:rsid w:val="00731B15"/>
    <w:rsid w:val="00731D2D"/>
    <w:rsid w:val="00731D79"/>
    <w:rsid w:val="00732059"/>
    <w:rsid w:val="00732125"/>
    <w:rsid w:val="0073234C"/>
    <w:rsid w:val="0073254B"/>
    <w:rsid w:val="00732A9E"/>
    <w:rsid w:val="00733070"/>
    <w:rsid w:val="007330FC"/>
    <w:rsid w:val="00733241"/>
    <w:rsid w:val="00733943"/>
    <w:rsid w:val="0073398C"/>
    <w:rsid w:val="00733A54"/>
    <w:rsid w:val="00733A77"/>
    <w:rsid w:val="0073429D"/>
    <w:rsid w:val="00734449"/>
    <w:rsid w:val="007345F0"/>
    <w:rsid w:val="0073462B"/>
    <w:rsid w:val="007353CA"/>
    <w:rsid w:val="00735A93"/>
    <w:rsid w:val="00735B8F"/>
    <w:rsid w:val="00735B90"/>
    <w:rsid w:val="00737020"/>
    <w:rsid w:val="007370D9"/>
    <w:rsid w:val="007375D2"/>
    <w:rsid w:val="0073760B"/>
    <w:rsid w:val="007404EA"/>
    <w:rsid w:val="00740A22"/>
    <w:rsid w:val="00740EB0"/>
    <w:rsid w:val="00741149"/>
    <w:rsid w:val="007414A2"/>
    <w:rsid w:val="00741721"/>
    <w:rsid w:val="00741757"/>
    <w:rsid w:val="007418E8"/>
    <w:rsid w:val="00741D31"/>
    <w:rsid w:val="0074215F"/>
    <w:rsid w:val="007422CB"/>
    <w:rsid w:val="007423B4"/>
    <w:rsid w:val="00742427"/>
    <w:rsid w:val="00743567"/>
    <w:rsid w:val="007440F0"/>
    <w:rsid w:val="0074452B"/>
    <w:rsid w:val="007448DC"/>
    <w:rsid w:val="00744B71"/>
    <w:rsid w:val="007452A8"/>
    <w:rsid w:val="007452DE"/>
    <w:rsid w:val="00745A88"/>
    <w:rsid w:val="00745AC7"/>
    <w:rsid w:val="00745B55"/>
    <w:rsid w:val="00745C27"/>
    <w:rsid w:val="00745CAA"/>
    <w:rsid w:val="00745DC9"/>
    <w:rsid w:val="00746085"/>
    <w:rsid w:val="00746155"/>
    <w:rsid w:val="00746BF5"/>
    <w:rsid w:val="00746CEE"/>
    <w:rsid w:val="0074755C"/>
    <w:rsid w:val="007476E0"/>
    <w:rsid w:val="007479A0"/>
    <w:rsid w:val="00747A38"/>
    <w:rsid w:val="00747AF5"/>
    <w:rsid w:val="00747B18"/>
    <w:rsid w:val="00747E2B"/>
    <w:rsid w:val="00747F6B"/>
    <w:rsid w:val="0075036D"/>
    <w:rsid w:val="0075043C"/>
    <w:rsid w:val="00750499"/>
    <w:rsid w:val="007505C6"/>
    <w:rsid w:val="00750D79"/>
    <w:rsid w:val="007515DA"/>
    <w:rsid w:val="00751F7A"/>
    <w:rsid w:val="00751F9B"/>
    <w:rsid w:val="00751FEA"/>
    <w:rsid w:val="007520CD"/>
    <w:rsid w:val="00752562"/>
    <w:rsid w:val="007527AD"/>
    <w:rsid w:val="00752BE1"/>
    <w:rsid w:val="00753621"/>
    <w:rsid w:val="00753F4A"/>
    <w:rsid w:val="00753F64"/>
    <w:rsid w:val="00754598"/>
    <w:rsid w:val="007548E9"/>
    <w:rsid w:val="00754A96"/>
    <w:rsid w:val="00755087"/>
    <w:rsid w:val="007554E6"/>
    <w:rsid w:val="00755748"/>
    <w:rsid w:val="007558C6"/>
    <w:rsid w:val="00755EE2"/>
    <w:rsid w:val="00756255"/>
    <w:rsid w:val="00756797"/>
    <w:rsid w:val="0075681D"/>
    <w:rsid w:val="0075693E"/>
    <w:rsid w:val="007569C1"/>
    <w:rsid w:val="00756CF6"/>
    <w:rsid w:val="00756F18"/>
    <w:rsid w:val="007577BE"/>
    <w:rsid w:val="00757804"/>
    <w:rsid w:val="00757DD1"/>
    <w:rsid w:val="0076042C"/>
    <w:rsid w:val="0076045A"/>
    <w:rsid w:val="0076069A"/>
    <w:rsid w:val="00760A2D"/>
    <w:rsid w:val="007614BB"/>
    <w:rsid w:val="007616E0"/>
    <w:rsid w:val="00761BEE"/>
    <w:rsid w:val="00761C74"/>
    <w:rsid w:val="00761FD4"/>
    <w:rsid w:val="0076227D"/>
    <w:rsid w:val="00762702"/>
    <w:rsid w:val="007629DC"/>
    <w:rsid w:val="00762B86"/>
    <w:rsid w:val="00762E32"/>
    <w:rsid w:val="00762F73"/>
    <w:rsid w:val="00763136"/>
    <w:rsid w:val="00763387"/>
    <w:rsid w:val="00763CAE"/>
    <w:rsid w:val="00763CEA"/>
    <w:rsid w:val="0076409D"/>
    <w:rsid w:val="00764353"/>
    <w:rsid w:val="0076435C"/>
    <w:rsid w:val="007644EC"/>
    <w:rsid w:val="00765008"/>
    <w:rsid w:val="00765034"/>
    <w:rsid w:val="007656C5"/>
    <w:rsid w:val="007659D3"/>
    <w:rsid w:val="007661CB"/>
    <w:rsid w:val="007662F1"/>
    <w:rsid w:val="00766809"/>
    <w:rsid w:val="00766B41"/>
    <w:rsid w:val="0076796C"/>
    <w:rsid w:val="00767A37"/>
    <w:rsid w:val="00767CE8"/>
    <w:rsid w:val="007702CF"/>
    <w:rsid w:val="007707DD"/>
    <w:rsid w:val="00770C90"/>
    <w:rsid w:val="00771517"/>
    <w:rsid w:val="00771789"/>
    <w:rsid w:val="00771A15"/>
    <w:rsid w:val="00771A67"/>
    <w:rsid w:val="00771D15"/>
    <w:rsid w:val="00772139"/>
    <w:rsid w:val="00772E20"/>
    <w:rsid w:val="007733A4"/>
    <w:rsid w:val="0077353E"/>
    <w:rsid w:val="0077377A"/>
    <w:rsid w:val="00773808"/>
    <w:rsid w:val="00773E95"/>
    <w:rsid w:val="0077446B"/>
    <w:rsid w:val="00774560"/>
    <w:rsid w:val="007747E6"/>
    <w:rsid w:val="007748C7"/>
    <w:rsid w:val="0077515F"/>
    <w:rsid w:val="007751D9"/>
    <w:rsid w:val="00775379"/>
    <w:rsid w:val="00775A64"/>
    <w:rsid w:val="007763B1"/>
    <w:rsid w:val="00776645"/>
    <w:rsid w:val="00777284"/>
    <w:rsid w:val="0077741E"/>
    <w:rsid w:val="00777498"/>
    <w:rsid w:val="007777E4"/>
    <w:rsid w:val="00777EC7"/>
    <w:rsid w:val="00780104"/>
    <w:rsid w:val="0078022B"/>
    <w:rsid w:val="007804BE"/>
    <w:rsid w:val="007807E6"/>
    <w:rsid w:val="00780D69"/>
    <w:rsid w:val="007813A0"/>
    <w:rsid w:val="0078145B"/>
    <w:rsid w:val="0078151B"/>
    <w:rsid w:val="00781816"/>
    <w:rsid w:val="007818DC"/>
    <w:rsid w:val="00781A8E"/>
    <w:rsid w:val="00781B6B"/>
    <w:rsid w:val="007825A9"/>
    <w:rsid w:val="00782A14"/>
    <w:rsid w:val="00782EC7"/>
    <w:rsid w:val="007836FA"/>
    <w:rsid w:val="007837CE"/>
    <w:rsid w:val="00783D7B"/>
    <w:rsid w:val="00783D96"/>
    <w:rsid w:val="00784411"/>
    <w:rsid w:val="0078446D"/>
    <w:rsid w:val="007844A0"/>
    <w:rsid w:val="007846EC"/>
    <w:rsid w:val="00784827"/>
    <w:rsid w:val="00784895"/>
    <w:rsid w:val="00784944"/>
    <w:rsid w:val="00785007"/>
    <w:rsid w:val="00785226"/>
    <w:rsid w:val="00785C2F"/>
    <w:rsid w:val="00785C3E"/>
    <w:rsid w:val="00785C4A"/>
    <w:rsid w:val="00785CC8"/>
    <w:rsid w:val="00785DE6"/>
    <w:rsid w:val="00786048"/>
    <w:rsid w:val="007860C0"/>
    <w:rsid w:val="0078639A"/>
    <w:rsid w:val="007863E4"/>
    <w:rsid w:val="00787120"/>
    <w:rsid w:val="00787260"/>
    <w:rsid w:val="0078767A"/>
    <w:rsid w:val="00787CD9"/>
    <w:rsid w:val="00787E9F"/>
    <w:rsid w:val="00787F0E"/>
    <w:rsid w:val="007902F0"/>
    <w:rsid w:val="00790521"/>
    <w:rsid w:val="00790550"/>
    <w:rsid w:val="00790A86"/>
    <w:rsid w:val="00790C2B"/>
    <w:rsid w:val="00790FE0"/>
    <w:rsid w:val="00791154"/>
    <w:rsid w:val="00791160"/>
    <w:rsid w:val="00791193"/>
    <w:rsid w:val="007914FF"/>
    <w:rsid w:val="007919D8"/>
    <w:rsid w:val="00791E2A"/>
    <w:rsid w:val="00792082"/>
    <w:rsid w:val="0079227C"/>
    <w:rsid w:val="007924CD"/>
    <w:rsid w:val="00792544"/>
    <w:rsid w:val="007926FE"/>
    <w:rsid w:val="007927C7"/>
    <w:rsid w:val="0079290D"/>
    <w:rsid w:val="00792A52"/>
    <w:rsid w:val="00793347"/>
    <w:rsid w:val="00793696"/>
    <w:rsid w:val="00793E22"/>
    <w:rsid w:val="007946B6"/>
    <w:rsid w:val="00794D1E"/>
    <w:rsid w:val="00794E47"/>
    <w:rsid w:val="00795314"/>
    <w:rsid w:val="0079541F"/>
    <w:rsid w:val="0079560D"/>
    <w:rsid w:val="0079572A"/>
    <w:rsid w:val="00795839"/>
    <w:rsid w:val="007958A0"/>
    <w:rsid w:val="007965F4"/>
    <w:rsid w:val="00796808"/>
    <w:rsid w:val="007968EB"/>
    <w:rsid w:val="00796AF6"/>
    <w:rsid w:val="00796B28"/>
    <w:rsid w:val="00796C41"/>
    <w:rsid w:val="00796CAC"/>
    <w:rsid w:val="007979A4"/>
    <w:rsid w:val="007979BD"/>
    <w:rsid w:val="00797D6F"/>
    <w:rsid w:val="00797DD0"/>
    <w:rsid w:val="00797EF9"/>
    <w:rsid w:val="007A0105"/>
    <w:rsid w:val="007A0317"/>
    <w:rsid w:val="007A0913"/>
    <w:rsid w:val="007A0A6E"/>
    <w:rsid w:val="007A1124"/>
    <w:rsid w:val="007A12EB"/>
    <w:rsid w:val="007A1584"/>
    <w:rsid w:val="007A18D0"/>
    <w:rsid w:val="007A208C"/>
    <w:rsid w:val="007A20F7"/>
    <w:rsid w:val="007A2759"/>
    <w:rsid w:val="007A2900"/>
    <w:rsid w:val="007A2E97"/>
    <w:rsid w:val="007A306B"/>
    <w:rsid w:val="007A3668"/>
    <w:rsid w:val="007A3902"/>
    <w:rsid w:val="007A39D4"/>
    <w:rsid w:val="007A3A5E"/>
    <w:rsid w:val="007A4388"/>
    <w:rsid w:val="007A478C"/>
    <w:rsid w:val="007A4B45"/>
    <w:rsid w:val="007A4E09"/>
    <w:rsid w:val="007A50AD"/>
    <w:rsid w:val="007A5136"/>
    <w:rsid w:val="007A517F"/>
    <w:rsid w:val="007A519B"/>
    <w:rsid w:val="007A51C8"/>
    <w:rsid w:val="007A52CA"/>
    <w:rsid w:val="007A5308"/>
    <w:rsid w:val="007A597B"/>
    <w:rsid w:val="007A5D85"/>
    <w:rsid w:val="007A60CF"/>
    <w:rsid w:val="007A6133"/>
    <w:rsid w:val="007A63D2"/>
    <w:rsid w:val="007A648A"/>
    <w:rsid w:val="007A6585"/>
    <w:rsid w:val="007A6A81"/>
    <w:rsid w:val="007A6DB2"/>
    <w:rsid w:val="007A7325"/>
    <w:rsid w:val="007A74C4"/>
    <w:rsid w:val="007A7679"/>
    <w:rsid w:val="007A767B"/>
    <w:rsid w:val="007A7958"/>
    <w:rsid w:val="007A7D80"/>
    <w:rsid w:val="007A7F19"/>
    <w:rsid w:val="007B0381"/>
    <w:rsid w:val="007B0553"/>
    <w:rsid w:val="007B0862"/>
    <w:rsid w:val="007B0B29"/>
    <w:rsid w:val="007B0CA8"/>
    <w:rsid w:val="007B0F44"/>
    <w:rsid w:val="007B0FB0"/>
    <w:rsid w:val="007B1094"/>
    <w:rsid w:val="007B14F1"/>
    <w:rsid w:val="007B160B"/>
    <w:rsid w:val="007B19CB"/>
    <w:rsid w:val="007B1CA5"/>
    <w:rsid w:val="007B1D5B"/>
    <w:rsid w:val="007B209E"/>
    <w:rsid w:val="007B26F1"/>
    <w:rsid w:val="007B288F"/>
    <w:rsid w:val="007B2F47"/>
    <w:rsid w:val="007B3003"/>
    <w:rsid w:val="007B33F3"/>
    <w:rsid w:val="007B3816"/>
    <w:rsid w:val="007B3D15"/>
    <w:rsid w:val="007B4211"/>
    <w:rsid w:val="007B4FC5"/>
    <w:rsid w:val="007B5040"/>
    <w:rsid w:val="007B5171"/>
    <w:rsid w:val="007B5857"/>
    <w:rsid w:val="007B58F0"/>
    <w:rsid w:val="007B5A2B"/>
    <w:rsid w:val="007B5DD6"/>
    <w:rsid w:val="007B5E77"/>
    <w:rsid w:val="007B5EA1"/>
    <w:rsid w:val="007B5F3D"/>
    <w:rsid w:val="007B60A8"/>
    <w:rsid w:val="007B67D4"/>
    <w:rsid w:val="007B6937"/>
    <w:rsid w:val="007B74E5"/>
    <w:rsid w:val="007B7902"/>
    <w:rsid w:val="007B7A53"/>
    <w:rsid w:val="007B7B43"/>
    <w:rsid w:val="007B7BA5"/>
    <w:rsid w:val="007B7EB3"/>
    <w:rsid w:val="007B7FF8"/>
    <w:rsid w:val="007C01B1"/>
    <w:rsid w:val="007C03A6"/>
    <w:rsid w:val="007C046A"/>
    <w:rsid w:val="007C07A0"/>
    <w:rsid w:val="007C08E8"/>
    <w:rsid w:val="007C16F5"/>
    <w:rsid w:val="007C1AD0"/>
    <w:rsid w:val="007C27D8"/>
    <w:rsid w:val="007C3026"/>
    <w:rsid w:val="007C31B4"/>
    <w:rsid w:val="007C337E"/>
    <w:rsid w:val="007C3417"/>
    <w:rsid w:val="007C3464"/>
    <w:rsid w:val="007C3600"/>
    <w:rsid w:val="007C4AA0"/>
    <w:rsid w:val="007C4B41"/>
    <w:rsid w:val="007C4BD0"/>
    <w:rsid w:val="007C508F"/>
    <w:rsid w:val="007C5195"/>
    <w:rsid w:val="007C5A3D"/>
    <w:rsid w:val="007C6353"/>
    <w:rsid w:val="007C6627"/>
    <w:rsid w:val="007C6718"/>
    <w:rsid w:val="007C673C"/>
    <w:rsid w:val="007C6A45"/>
    <w:rsid w:val="007C73A9"/>
    <w:rsid w:val="007C7A5E"/>
    <w:rsid w:val="007C7B16"/>
    <w:rsid w:val="007C7C83"/>
    <w:rsid w:val="007C7E21"/>
    <w:rsid w:val="007D0D29"/>
    <w:rsid w:val="007D0EBE"/>
    <w:rsid w:val="007D1085"/>
    <w:rsid w:val="007D10C1"/>
    <w:rsid w:val="007D1419"/>
    <w:rsid w:val="007D15A3"/>
    <w:rsid w:val="007D19DA"/>
    <w:rsid w:val="007D2DEA"/>
    <w:rsid w:val="007D2E35"/>
    <w:rsid w:val="007D343F"/>
    <w:rsid w:val="007D3702"/>
    <w:rsid w:val="007D3E31"/>
    <w:rsid w:val="007D3FF8"/>
    <w:rsid w:val="007D4039"/>
    <w:rsid w:val="007D4209"/>
    <w:rsid w:val="007D422C"/>
    <w:rsid w:val="007D45B3"/>
    <w:rsid w:val="007D4639"/>
    <w:rsid w:val="007D490E"/>
    <w:rsid w:val="007D4AF8"/>
    <w:rsid w:val="007D4DF0"/>
    <w:rsid w:val="007D5972"/>
    <w:rsid w:val="007D5C11"/>
    <w:rsid w:val="007D5D98"/>
    <w:rsid w:val="007D5F0C"/>
    <w:rsid w:val="007D7552"/>
    <w:rsid w:val="007D75C2"/>
    <w:rsid w:val="007D78FD"/>
    <w:rsid w:val="007D79BB"/>
    <w:rsid w:val="007D7CA5"/>
    <w:rsid w:val="007E0078"/>
    <w:rsid w:val="007E0735"/>
    <w:rsid w:val="007E0C17"/>
    <w:rsid w:val="007E1122"/>
    <w:rsid w:val="007E13AB"/>
    <w:rsid w:val="007E14A3"/>
    <w:rsid w:val="007E1F79"/>
    <w:rsid w:val="007E2035"/>
    <w:rsid w:val="007E2654"/>
    <w:rsid w:val="007E2F51"/>
    <w:rsid w:val="007E2FB3"/>
    <w:rsid w:val="007E305B"/>
    <w:rsid w:val="007E3690"/>
    <w:rsid w:val="007E37CC"/>
    <w:rsid w:val="007E3D4A"/>
    <w:rsid w:val="007E3E1A"/>
    <w:rsid w:val="007E4BB1"/>
    <w:rsid w:val="007E4D77"/>
    <w:rsid w:val="007E5790"/>
    <w:rsid w:val="007E58EE"/>
    <w:rsid w:val="007E5C10"/>
    <w:rsid w:val="007E5E24"/>
    <w:rsid w:val="007E606E"/>
    <w:rsid w:val="007E66D4"/>
    <w:rsid w:val="007E6C06"/>
    <w:rsid w:val="007E79DF"/>
    <w:rsid w:val="007F0D71"/>
    <w:rsid w:val="007F1338"/>
    <w:rsid w:val="007F16FD"/>
    <w:rsid w:val="007F1946"/>
    <w:rsid w:val="007F1AC8"/>
    <w:rsid w:val="007F1D0C"/>
    <w:rsid w:val="007F1FE8"/>
    <w:rsid w:val="007F20D1"/>
    <w:rsid w:val="007F212A"/>
    <w:rsid w:val="007F2739"/>
    <w:rsid w:val="007F2762"/>
    <w:rsid w:val="007F2A09"/>
    <w:rsid w:val="007F2F15"/>
    <w:rsid w:val="007F2FA9"/>
    <w:rsid w:val="007F2FAB"/>
    <w:rsid w:val="007F313E"/>
    <w:rsid w:val="007F333E"/>
    <w:rsid w:val="007F33A9"/>
    <w:rsid w:val="007F3715"/>
    <w:rsid w:val="007F382F"/>
    <w:rsid w:val="007F48E1"/>
    <w:rsid w:val="007F4C24"/>
    <w:rsid w:val="007F51D9"/>
    <w:rsid w:val="007F5219"/>
    <w:rsid w:val="007F5491"/>
    <w:rsid w:val="007F5FBE"/>
    <w:rsid w:val="007F6682"/>
    <w:rsid w:val="007F6A31"/>
    <w:rsid w:val="007F6BFF"/>
    <w:rsid w:val="007F705A"/>
    <w:rsid w:val="007F74D1"/>
    <w:rsid w:val="007F7F8A"/>
    <w:rsid w:val="0080021F"/>
    <w:rsid w:val="0080054A"/>
    <w:rsid w:val="008005C6"/>
    <w:rsid w:val="0080081C"/>
    <w:rsid w:val="0080084F"/>
    <w:rsid w:val="008009B7"/>
    <w:rsid w:val="00800B41"/>
    <w:rsid w:val="008010C4"/>
    <w:rsid w:val="00801194"/>
    <w:rsid w:val="00801684"/>
    <w:rsid w:val="00801D25"/>
    <w:rsid w:val="00801D82"/>
    <w:rsid w:val="008023CE"/>
    <w:rsid w:val="008028E6"/>
    <w:rsid w:val="00802CB4"/>
    <w:rsid w:val="00802E14"/>
    <w:rsid w:val="00802F7E"/>
    <w:rsid w:val="00803419"/>
    <w:rsid w:val="00803B3E"/>
    <w:rsid w:val="00803B56"/>
    <w:rsid w:val="00803CF8"/>
    <w:rsid w:val="008042C3"/>
    <w:rsid w:val="0080447A"/>
    <w:rsid w:val="00805189"/>
    <w:rsid w:val="00805593"/>
    <w:rsid w:val="008057D2"/>
    <w:rsid w:val="00805AD6"/>
    <w:rsid w:val="00805BF2"/>
    <w:rsid w:val="00805CA4"/>
    <w:rsid w:val="00806259"/>
    <w:rsid w:val="008062C8"/>
    <w:rsid w:val="008064D1"/>
    <w:rsid w:val="00806E4A"/>
    <w:rsid w:val="008071E6"/>
    <w:rsid w:val="00807C3C"/>
    <w:rsid w:val="00810048"/>
    <w:rsid w:val="008102D3"/>
    <w:rsid w:val="008103E8"/>
    <w:rsid w:val="00810F44"/>
    <w:rsid w:val="00811B87"/>
    <w:rsid w:val="00811C61"/>
    <w:rsid w:val="00811C7C"/>
    <w:rsid w:val="0081209B"/>
    <w:rsid w:val="0081296E"/>
    <w:rsid w:val="0081360E"/>
    <w:rsid w:val="008143BE"/>
    <w:rsid w:val="00814A78"/>
    <w:rsid w:val="00814BC5"/>
    <w:rsid w:val="00815408"/>
    <w:rsid w:val="00815744"/>
    <w:rsid w:val="00816134"/>
    <w:rsid w:val="008162D4"/>
    <w:rsid w:val="008167FF"/>
    <w:rsid w:val="00816967"/>
    <w:rsid w:val="00817860"/>
    <w:rsid w:val="00817B63"/>
    <w:rsid w:val="00817B97"/>
    <w:rsid w:val="00817BF7"/>
    <w:rsid w:val="00817C33"/>
    <w:rsid w:val="0082062E"/>
    <w:rsid w:val="0082092D"/>
    <w:rsid w:val="008210D9"/>
    <w:rsid w:val="00821A60"/>
    <w:rsid w:val="00821BEB"/>
    <w:rsid w:val="00821E4B"/>
    <w:rsid w:val="008220E6"/>
    <w:rsid w:val="008225B3"/>
    <w:rsid w:val="00822791"/>
    <w:rsid w:val="00822ADF"/>
    <w:rsid w:val="00823105"/>
    <w:rsid w:val="008236ED"/>
    <w:rsid w:val="00823819"/>
    <w:rsid w:val="00823883"/>
    <w:rsid w:val="00823A22"/>
    <w:rsid w:val="00823A90"/>
    <w:rsid w:val="00824097"/>
    <w:rsid w:val="008244B8"/>
    <w:rsid w:val="008245F7"/>
    <w:rsid w:val="008249F5"/>
    <w:rsid w:val="00824B56"/>
    <w:rsid w:val="00824C4F"/>
    <w:rsid w:val="0082505C"/>
    <w:rsid w:val="00825087"/>
    <w:rsid w:val="00825088"/>
    <w:rsid w:val="00825E74"/>
    <w:rsid w:val="00825F8B"/>
    <w:rsid w:val="0082645E"/>
    <w:rsid w:val="008267C2"/>
    <w:rsid w:val="00826C41"/>
    <w:rsid w:val="0082705B"/>
    <w:rsid w:val="0082742B"/>
    <w:rsid w:val="008277DA"/>
    <w:rsid w:val="00827989"/>
    <w:rsid w:val="008279A9"/>
    <w:rsid w:val="00827ABD"/>
    <w:rsid w:val="00827B18"/>
    <w:rsid w:val="00827FDB"/>
    <w:rsid w:val="008300E3"/>
    <w:rsid w:val="008317E3"/>
    <w:rsid w:val="00831A46"/>
    <w:rsid w:val="00831BBC"/>
    <w:rsid w:val="00831C52"/>
    <w:rsid w:val="00831CCE"/>
    <w:rsid w:val="008322D4"/>
    <w:rsid w:val="0083289C"/>
    <w:rsid w:val="00832CA5"/>
    <w:rsid w:val="00832D2F"/>
    <w:rsid w:val="00832DDA"/>
    <w:rsid w:val="00833633"/>
    <w:rsid w:val="00833A17"/>
    <w:rsid w:val="00833A41"/>
    <w:rsid w:val="00833C65"/>
    <w:rsid w:val="00833D47"/>
    <w:rsid w:val="0083409D"/>
    <w:rsid w:val="00834510"/>
    <w:rsid w:val="00834630"/>
    <w:rsid w:val="008346EC"/>
    <w:rsid w:val="008349AF"/>
    <w:rsid w:val="00834CB1"/>
    <w:rsid w:val="00834DAC"/>
    <w:rsid w:val="00834E83"/>
    <w:rsid w:val="00834E89"/>
    <w:rsid w:val="00834EE8"/>
    <w:rsid w:val="00834F6C"/>
    <w:rsid w:val="00835A95"/>
    <w:rsid w:val="00835BAF"/>
    <w:rsid w:val="00836179"/>
    <w:rsid w:val="00836BC6"/>
    <w:rsid w:val="008370A3"/>
    <w:rsid w:val="0083739F"/>
    <w:rsid w:val="0083754F"/>
    <w:rsid w:val="0083775B"/>
    <w:rsid w:val="00837968"/>
    <w:rsid w:val="008379A2"/>
    <w:rsid w:val="00840015"/>
    <w:rsid w:val="0084051C"/>
    <w:rsid w:val="00840B1E"/>
    <w:rsid w:val="00841901"/>
    <w:rsid w:val="00841D8F"/>
    <w:rsid w:val="00841E0E"/>
    <w:rsid w:val="00841ED8"/>
    <w:rsid w:val="00841FBB"/>
    <w:rsid w:val="008423BB"/>
    <w:rsid w:val="008425CE"/>
    <w:rsid w:val="008426D2"/>
    <w:rsid w:val="008431A4"/>
    <w:rsid w:val="00843369"/>
    <w:rsid w:val="00843372"/>
    <w:rsid w:val="00843F2B"/>
    <w:rsid w:val="00844013"/>
    <w:rsid w:val="00844426"/>
    <w:rsid w:val="008444AF"/>
    <w:rsid w:val="008448C5"/>
    <w:rsid w:val="0084496D"/>
    <w:rsid w:val="00844B20"/>
    <w:rsid w:val="00844B28"/>
    <w:rsid w:val="00844BFD"/>
    <w:rsid w:val="00844D6A"/>
    <w:rsid w:val="00844F35"/>
    <w:rsid w:val="00844FF0"/>
    <w:rsid w:val="008452FC"/>
    <w:rsid w:val="0084572C"/>
    <w:rsid w:val="00846140"/>
    <w:rsid w:val="00846520"/>
    <w:rsid w:val="00846530"/>
    <w:rsid w:val="0084684D"/>
    <w:rsid w:val="00846C52"/>
    <w:rsid w:val="00846CA9"/>
    <w:rsid w:val="00846D8E"/>
    <w:rsid w:val="00846D99"/>
    <w:rsid w:val="008472CE"/>
    <w:rsid w:val="00847414"/>
    <w:rsid w:val="0084747E"/>
    <w:rsid w:val="008477A8"/>
    <w:rsid w:val="0084795D"/>
    <w:rsid w:val="00847B67"/>
    <w:rsid w:val="00850615"/>
    <w:rsid w:val="00850C17"/>
    <w:rsid w:val="00851428"/>
    <w:rsid w:val="00851588"/>
    <w:rsid w:val="00851602"/>
    <w:rsid w:val="00851784"/>
    <w:rsid w:val="00851C4A"/>
    <w:rsid w:val="0085247A"/>
    <w:rsid w:val="0085280D"/>
    <w:rsid w:val="0085284E"/>
    <w:rsid w:val="008537ED"/>
    <w:rsid w:val="00853DF5"/>
    <w:rsid w:val="00854890"/>
    <w:rsid w:val="00854E34"/>
    <w:rsid w:val="00854FDE"/>
    <w:rsid w:val="00855525"/>
    <w:rsid w:val="008556AA"/>
    <w:rsid w:val="00855ACB"/>
    <w:rsid w:val="008562E8"/>
    <w:rsid w:val="00856462"/>
    <w:rsid w:val="008564BF"/>
    <w:rsid w:val="00856673"/>
    <w:rsid w:val="00856B97"/>
    <w:rsid w:val="00856FC2"/>
    <w:rsid w:val="00857012"/>
    <w:rsid w:val="00857581"/>
    <w:rsid w:val="00857BFC"/>
    <w:rsid w:val="0086004C"/>
    <w:rsid w:val="00860593"/>
    <w:rsid w:val="0086097A"/>
    <w:rsid w:val="00860BA2"/>
    <w:rsid w:val="00861D64"/>
    <w:rsid w:val="00862254"/>
    <w:rsid w:val="008624CE"/>
    <w:rsid w:val="00862EBD"/>
    <w:rsid w:val="00863156"/>
    <w:rsid w:val="008636D1"/>
    <w:rsid w:val="008637E0"/>
    <w:rsid w:val="00863CCD"/>
    <w:rsid w:val="00863DE7"/>
    <w:rsid w:val="00864496"/>
    <w:rsid w:val="0086498F"/>
    <w:rsid w:val="00864E61"/>
    <w:rsid w:val="00864EFA"/>
    <w:rsid w:val="00864F8D"/>
    <w:rsid w:val="00864FEE"/>
    <w:rsid w:val="0086502A"/>
    <w:rsid w:val="008653AD"/>
    <w:rsid w:val="0086553B"/>
    <w:rsid w:val="008657F3"/>
    <w:rsid w:val="00865F81"/>
    <w:rsid w:val="00866243"/>
    <w:rsid w:val="008663E4"/>
    <w:rsid w:val="00866948"/>
    <w:rsid w:val="00866BD4"/>
    <w:rsid w:val="00866FDF"/>
    <w:rsid w:val="00866FE4"/>
    <w:rsid w:val="008670C8"/>
    <w:rsid w:val="0086743B"/>
    <w:rsid w:val="008674B3"/>
    <w:rsid w:val="008677AF"/>
    <w:rsid w:val="0086791E"/>
    <w:rsid w:val="00867FB9"/>
    <w:rsid w:val="008702C4"/>
    <w:rsid w:val="0087051C"/>
    <w:rsid w:val="008708EA"/>
    <w:rsid w:val="00870DBE"/>
    <w:rsid w:val="00871436"/>
    <w:rsid w:val="0087175A"/>
    <w:rsid w:val="00871C7C"/>
    <w:rsid w:val="00872103"/>
    <w:rsid w:val="0087219B"/>
    <w:rsid w:val="00872313"/>
    <w:rsid w:val="008725FF"/>
    <w:rsid w:val="008727C5"/>
    <w:rsid w:val="0087298B"/>
    <w:rsid w:val="00872CB8"/>
    <w:rsid w:val="00873256"/>
    <w:rsid w:val="008737FD"/>
    <w:rsid w:val="0087382C"/>
    <w:rsid w:val="00873996"/>
    <w:rsid w:val="00873D25"/>
    <w:rsid w:val="008745CE"/>
    <w:rsid w:val="0087470D"/>
    <w:rsid w:val="00874BAF"/>
    <w:rsid w:val="0087515A"/>
    <w:rsid w:val="00875383"/>
    <w:rsid w:val="0087553D"/>
    <w:rsid w:val="0087569E"/>
    <w:rsid w:val="00875787"/>
    <w:rsid w:val="008758FA"/>
    <w:rsid w:val="008758FF"/>
    <w:rsid w:val="00875E13"/>
    <w:rsid w:val="00875EE6"/>
    <w:rsid w:val="008765FF"/>
    <w:rsid w:val="00876DC5"/>
    <w:rsid w:val="00877232"/>
    <w:rsid w:val="00877406"/>
    <w:rsid w:val="00877C3F"/>
    <w:rsid w:val="00877D6B"/>
    <w:rsid w:val="00880D1D"/>
    <w:rsid w:val="00880DB0"/>
    <w:rsid w:val="00880F19"/>
    <w:rsid w:val="00880F24"/>
    <w:rsid w:val="00880FE4"/>
    <w:rsid w:val="008811C7"/>
    <w:rsid w:val="00881842"/>
    <w:rsid w:val="00881A1D"/>
    <w:rsid w:val="00881A9F"/>
    <w:rsid w:val="00881C99"/>
    <w:rsid w:val="00881CA8"/>
    <w:rsid w:val="00881F5B"/>
    <w:rsid w:val="00882432"/>
    <w:rsid w:val="00882C1B"/>
    <w:rsid w:val="0088323E"/>
    <w:rsid w:val="00883580"/>
    <w:rsid w:val="00883B91"/>
    <w:rsid w:val="0088492B"/>
    <w:rsid w:val="00884AC3"/>
    <w:rsid w:val="00884B5C"/>
    <w:rsid w:val="00884B75"/>
    <w:rsid w:val="00885172"/>
    <w:rsid w:val="0088524B"/>
    <w:rsid w:val="00885462"/>
    <w:rsid w:val="008855AF"/>
    <w:rsid w:val="008856EE"/>
    <w:rsid w:val="0088590D"/>
    <w:rsid w:val="00885928"/>
    <w:rsid w:val="00885D85"/>
    <w:rsid w:val="008862B2"/>
    <w:rsid w:val="008864D7"/>
    <w:rsid w:val="00886BE4"/>
    <w:rsid w:val="0088707A"/>
    <w:rsid w:val="00887108"/>
    <w:rsid w:val="008872C3"/>
    <w:rsid w:val="008873B7"/>
    <w:rsid w:val="008873C1"/>
    <w:rsid w:val="00887675"/>
    <w:rsid w:val="008876CE"/>
    <w:rsid w:val="00887C9B"/>
    <w:rsid w:val="0089084A"/>
    <w:rsid w:val="0089108B"/>
    <w:rsid w:val="008915D8"/>
    <w:rsid w:val="008916FC"/>
    <w:rsid w:val="00891BF4"/>
    <w:rsid w:val="00892152"/>
    <w:rsid w:val="0089258E"/>
    <w:rsid w:val="00892857"/>
    <w:rsid w:val="00892929"/>
    <w:rsid w:val="00892A9E"/>
    <w:rsid w:val="00892D6A"/>
    <w:rsid w:val="008935A0"/>
    <w:rsid w:val="008939E0"/>
    <w:rsid w:val="00893A04"/>
    <w:rsid w:val="00893AAB"/>
    <w:rsid w:val="00893AB3"/>
    <w:rsid w:val="00893E69"/>
    <w:rsid w:val="0089454A"/>
    <w:rsid w:val="00894D82"/>
    <w:rsid w:val="0089518E"/>
    <w:rsid w:val="0089539A"/>
    <w:rsid w:val="00895437"/>
    <w:rsid w:val="008955F4"/>
    <w:rsid w:val="00895CEF"/>
    <w:rsid w:val="00895D8B"/>
    <w:rsid w:val="00895DA1"/>
    <w:rsid w:val="00895F4D"/>
    <w:rsid w:val="00896372"/>
    <w:rsid w:val="008963A5"/>
    <w:rsid w:val="00896453"/>
    <w:rsid w:val="008967D4"/>
    <w:rsid w:val="00896887"/>
    <w:rsid w:val="00896BAC"/>
    <w:rsid w:val="00896C22"/>
    <w:rsid w:val="008970E2"/>
    <w:rsid w:val="008973D0"/>
    <w:rsid w:val="008A046E"/>
    <w:rsid w:val="008A0513"/>
    <w:rsid w:val="008A091B"/>
    <w:rsid w:val="008A099F"/>
    <w:rsid w:val="008A09B3"/>
    <w:rsid w:val="008A0B16"/>
    <w:rsid w:val="008A119B"/>
    <w:rsid w:val="008A174F"/>
    <w:rsid w:val="008A18F5"/>
    <w:rsid w:val="008A1AC4"/>
    <w:rsid w:val="008A1B53"/>
    <w:rsid w:val="008A1BFB"/>
    <w:rsid w:val="008A1EE1"/>
    <w:rsid w:val="008A1F3E"/>
    <w:rsid w:val="008A2265"/>
    <w:rsid w:val="008A2945"/>
    <w:rsid w:val="008A2948"/>
    <w:rsid w:val="008A2BB6"/>
    <w:rsid w:val="008A367F"/>
    <w:rsid w:val="008A3E7C"/>
    <w:rsid w:val="008A3FD3"/>
    <w:rsid w:val="008A3FFF"/>
    <w:rsid w:val="008A463C"/>
    <w:rsid w:val="008A52FC"/>
    <w:rsid w:val="008A53CA"/>
    <w:rsid w:val="008A54B8"/>
    <w:rsid w:val="008A57E9"/>
    <w:rsid w:val="008A5F1C"/>
    <w:rsid w:val="008A6171"/>
    <w:rsid w:val="008A643E"/>
    <w:rsid w:val="008A674B"/>
    <w:rsid w:val="008A6863"/>
    <w:rsid w:val="008A6D48"/>
    <w:rsid w:val="008A7382"/>
    <w:rsid w:val="008A7961"/>
    <w:rsid w:val="008A7C44"/>
    <w:rsid w:val="008A7D25"/>
    <w:rsid w:val="008B0AFB"/>
    <w:rsid w:val="008B0C2A"/>
    <w:rsid w:val="008B0D41"/>
    <w:rsid w:val="008B0DB4"/>
    <w:rsid w:val="008B1151"/>
    <w:rsid w:val="008B12DF"/>
    <w:rsid w:val="008B15A5"/>
    <w:rsid w:val="008B2211"/>
    <w:rsid w:val="008B2377"/>
    <w:rsid w:val="008B23B3"/>
    <w:rsid w:val="008B24E3"/>
    <w:rsid w:val="008B2570"/>
    <w:rsid w:val="008B2C40"/>
    <w:rsid w:val="008B307B"/>
    <w:rsid w:val="008B3361"/>
    <w:rsid w:val="008B33DB"/>
    <w:rsid w:val="008B3916"/>
    <w:rsid w:val="008B39D5"/>
    <w:rsid w:val="008B4104"/>
    <w:rsid w:val="008B4177"/>
    <w:rsid w:val="008B4190"/>
    <w:rsid w:val="008B48BD"/>
    <w:rsid w:val="008B4AD6"/>
    <w:rsid w:val="008B52A2"/>
    <w:rsid w:val="008B5811"/>
    <w:rsid w:val="008B5955"/>
    <w:rsid w:val="008B5B24"/>
    <w:rsid w:val="008B606F"/>
    <w:rsid w:val="008B653B"/>
    <w:rsid w:val="008B662D"/>
    <w:rsid w:val="008B6ABA"/>
    <w:rsid w:val="008B6BA0"/>
    <w:rsid w:val="008B6CB0"/>
    <w:rsid w:val="008B6DDA"/>
    <w:rsid w:val="008B6E17"/>
    <w:rsid w:val="008B6E80"/>
    <w:rsid w:val="008B6F6C"/>
    <w:rsid w:val="008B7043"/>
    <w:rsid w:val="008B714D"/>
    <w:rsid w:val="008B7357"/>
    <w:rsid w:val="008B75DD"/>
    <w:rsid w:val="008B76A9"/>
    <w:rsid w:val="008B7744"/>
    <w:rsid w:val="008B7D26"/>
    <w:rsid w:val="008B7DCA"/>
    <w:rsid w:val="008B7F4E"/>
    <w:rsid w:val="008C048A"/>
    <w:rsid w:val="008C061A"/>
    <w:rsid w:val="008C0B74"/>
    <w:rsid w:val="008C0F90"/>
    <w:rsid w:val="008C12BD"/>
    <w:rsid w:val="008C13F4"/>
    <w:rsid w:val="008C1698"/>
    <w:rsid w:val="008C1A72"/>
    <w:rsid w:val="008C229B"/>
    <w:rsid w:val="008C23A7"/>
    <w:rsid w:val="008C257E"/>
    <w:rsid w:val="008C2E32"/>
    <w:rsid w:val="008C30CF"/>
    <w:rsid w:val="008C42BB"/>
    <w:rsid w:val="008C4310"/>
    <w:rsid w:val="008C4A1F"/>
    <w:rsid w:val="008C4E99"/>
    <w:rsid w:val="008C50D2"/>
    <w:rsid w:val="008C5717"/>
    <w:rsid w:val="008C6358"/>
    <w:rsid w:val="008C6645"/>
    <w:rsid w:val="008C6EC7"/>
    <w:rsid w:val="008C7308"/>
    <w:rsid w:val="008C75CC"/>
    <w:rsid w:val="008C76F6"/>
    <w:rsid w:val="008C7707"/>
    <w:rsid w:val="008C796F"/>
    <w:rsid w:val="008C7D66"/>
    <w:rsid w:val="008D011D"/>
    <w:rsid w:val="008D03AB"/>
    <w:rsid w:val="008D03B4"/>
    <w:rsid w:val="008D066E"/>
    <w:rsid w:val="008D06B2"/>
    <w:rsid w:val="008D1668"/>
    <w:rsid w:val="008D1EFC"/>
    <w:rsid w:val="008D21BC"/>
    <w:rsid w:val="008D28ED"/>
    <w:rsid w:val="008D3288"/>
    <w:rsid w:val="008D3943"/>
    <w:rsid w:val="008D3C70"/>
    <w:rsid w:val="008D3F4D"/>
    <w:rsid w:val="008D41E9"/>
    <w:rsid w:val="008D440C"/>
    <w:rsid w:val="008D463A"/>
    <w:rsid w:val="008D46EB"/>
    <w:rsid w:val="008D4890"/>
    <w:rsid w:val="008D48F7"/>
    <w:rsid w:val="008D4A2C"/>
    <w:rsid w:val="008D5089"/>
    <w:rsid w:val="008D50F2"/>
    <w:rsid w:val="008D51FD"/>
    <w:rsid w:val="008D5408"/>
    <w:rsid w:val="008D54AC"/>
    <w:rsid w:val="008D5AD2"/>
    <w:rsid w:val="008D5C6F"/>
    <w:rsid w:val="008D5FAE"/>
    <w:rsid w:val="008D6395"/>
    <w:rsid w:val="008D63B4"/>
    <w:rsid w:val="008D647E"/>
    <w:rsid w:val="008D6596"/>
    <w:rsid w:val="008D6A05"/>
    <w:rsid w:val="008D6B4E"/>
    <w:rsid w:val="008D6C1E"/>
    <w:rsid w:val="008D6C78"/>
    <w:rsid w:val="008D6F28"/>
    <w:rsid w:val="008D6FB6"/>
    <w:rsid w:val="008E0275"/>
    <w:rsid w:val="008E05B6"/>
    <w:rsid w:val="008E0E49"/>
    <w:rsid w:val="008E0F53"/>
    <w:rsid w:val="008E1DF0"/>
    <w:rsid w:val="008E1F1C"/>
    <w:rsid w:val="008E1FF9"/>
    <w:rsid w:val="008E1FFE"/>
    <w:rsid w:val="008E232C"/>
    <w:rsid w:val="008E2707"/>
    <w:rsid w:val="008E297F"/>
    <w:rsid w:val="008E451F"/>
    <w:rsid w:val="008E45E8"/>
    <w:rsid w:val="008E4697"/>
    <w:rsid w:val="008E4731"/>
    <w:rsid w:val="008E4B13"/>
    <w:rsid w:val="008E4BEE"/>
    <w:rsid w:val="008E4C04"/>
    <w:rsid w:val="008E4CE3"/>
    <w:rsid w:val="008E5217"/>
    <w:rsid w:val="008E5262"/>
    <w:rsid w:val="008E5712"/>
    <w:rsid w:val="008E5ADF"/>
    <w:rsid w:val="008E5E88"/>
    <w:rsid w:val="008E629F"/>
    <w:rsid w:val="008E6327"/>
    <w:rsid w:val="008E65DA"/>
    <w:rsid w:val="008E6692"/>
    <w:rsid w:val="008E6B30"/>
    <w:rsid w:val="008E6C23"/>
    <w:rsid w:val="008E6C51"/>
    <w:rsid w:val="008E6CAE"/>
    <w:rsid w:val="008E6D72"/>
    <w:rsid w:val="008E729B"/>
    <w:rsid w:val="008E76FE"/>
    <w:rsid w:val="008E7B0A"/>
    <w:rsid w:val="008E7D7F"/>
    <w:rsid w:val="008F0886"/>
    <w:rsid w:val="008F0AA9"/>
    <w:rsid w:val="008F0C92"/>
    <w:rsid w:val="008F1092"/>
    <w:rsid w:val="008F11BD"/>
    <w:rsid w:val="008F1415"/>
    <w:rsid w:val="008F148F"/>
    <w:rsid w:val="008F1526"/>
    <w:rsid w:val="008F1543"/>
    <w:rsid w:val="008F18A9"/>
    <w:rsid w:val="008F1FC3"/>
    <w:rsid w:val="008F22D4"/>
    <w:rsid w:val="008F27FC"/>
    <w:rsid w:val="008F28A9"/>
    <w:rsid w:val="008F2C53"/>
    <w:rsid w:val="008F2E95"/>
    <w:rsid w:val="008F3002"/>
    <w:rsid w:val="008F338F"/>
    <w:rsid w:val="008F343E"/>
    <w:rsid w:val="008F4423"/>
    <w:rsid w:val="008F4527"/>
    <w:rsid w:val="008F47E4"/>
    <w:rsid w:val="008F4D7D"/>
    <w:rsid w:val="008F4E7A"/>
    <w:rsid w:val="008F5501"/>
    <w:rsid w:val="008F57BF"/>
    <w:rsid w:val="008F636D"/>
    <w:rsid w:val="008F67F8"/>
    <w:rsid w:val="008F68B1"/>
    <w:rsid w:val="008F690C"/>
    <w:rsid w:val="008F6B5C"/>
    <w:rsid w:val="008F6C01"/>
    <w:rsid w:val="008F6E3F"/>
    <w:rsid w:val="008F6EEB"/>
    <w:rsid w:val="008F6FDC"/>
    <w:rsid w:val="008F7111"/>
    <w:rsid w:val="008F7926"/>
    <w:rsid w:val="008F7FE0"/>
    <w:rsid w:val="009002C8"/>
    <w:rsid w:val="00900CB8"/>
    <w:rsid w:val="00901465"/>
    <w:rsid w:val="0090164D"/>
    <w:rsid w:val="00901749"/>
    <w:rsid w:val="0090178F"/>
    <w:rsid w:val="00901AB0"/>
    <w:rsid w:val="00901E79"/>
    <w:rsid w:val="00902078"/>
    <w:rsid w:val="009020BB"/>
    <w:rsid w:val="0090223E"/>
    <w:rsid w:val="0090230E"/>
    <w:rsid w:val="009023A7"/>
    <w:rsid w:val="009024D8"/>
    <w:rsid w:val="009030D1"/>
    <w:rsid w:val="009030ED"/>
    <w:rsid w:val="0090420C"/>
    <w:rsid w:val="009042DA"/>
    <w:rsid w:val="009044FF"/>
    <w:rsid w:val="009047E5"/>
    <w:rsid w:val="0090484D"/>
    <w:rsid w:val="009051A7"/>
    <w:rsid w:val="009055E9"/>
    <w:rsid w:val="0090591F"/>
    <w:rsid w:val="00905A3A"/>
    <w:rsid w:val="00905FE8"/>
    <w:rsid w:val="00906017"/>
    <w:rsid w:val="00906260"/>
    <w:rsid w:val="009062E5"/>
    <w:rsid w:val="009065B6"/>
    <w:rsid w:val="00906E8C"/>
    <w:rsid w:val="00906F17"/>
    <w:rsid w:val="00907072"/>
    <w:rsid w:val="009075F6"/>
    <w:rsid w:val="009078CB"/>
    <w:rsid w:val="0090799A"/>
    <w:rsid w:val="00907B94"/>
    <w:rsid w:val="00907CD7"/>
    <w:rsid w:val="00910240"/>
    <w:rsid w:val="009109D3"/>
    <w:rsid w:val="00910C69"/>
    <w:rsid w:val="0091111E"/>
    <w:rsid w:val="0091135B"/>
    <w:rsid w:val="0091146A"/>
    <w:rsid w:val="00911AE0"/>
    <w:rsid w:val="00911F82"/>
    <w:rsid w:val="00911FE8"/>
    <w:rsid w:val="009127DB"/>
    <w:rsid w:val="00912D38"/>
    <w:rsid w:val="00912F16"/>
    <w:rsid w:val="00913772"/>
    <w:rsid w:val="00913812"/>
    <w:rsid w:val="00913BD5"/>
    <w:rsid w:val="00913D48"/>
    <w:rsid w:val="00913D8C"/>
    <w:rsid w:val="0091424C"/>
    <w:rsid w:val="009145C4"/>
    <w:rsid w:val="00914D46"/>
    <w:rsid w:val="00914E5F"/>
    <w:rsid w:val="00915480"/>
    <w:rsid w:val="0091548A"/>
    <w:rsid w:val="0091569B"/>
    <w:rsid w:val="009157A1"/>
    <w:rsid w:val="00915DA8"/>
    <w:rsid w:val="00915EDC"/>
    <w:rsid w:val="0091653E"/>
    <w:rsid w:val="00916D32"/>
    <w:rsid w:val="00917BCF"/>
    <w:rsid w:val="009202BE"/>
    <w:rsid w:val="009205D3"/>
    <w:rsid w:val="00920EF4"/>
    <w:rsid w:val="00921FE4"/>
    <w:rsid w:val="00922906"/>
    <w:rsid w:val="00922D7E"/>
    <w:rsid w:val="00922EC0"/>
    <w:rsid w:val="009231AA"/>
    <w:rsid w:val="00923C49"/>
    <w:rsid w:val="009244C1"/>
    <w:rsid w:val="009244E6"/>
    <w:rsid w:val="009247E9"/>
    <w:rsid w:val="00924B5B"/>
    <w:rsid w:val="00924E1F"/>
    <w:rsid w:val="00925E2D"/>
    <w:rsid w:val="00925E8D"/>
    <w:rsid w:val="00925EE7"/>
    <w:rsid w:val="009266A2"/>
    <w:rsid w:val="0092684A"/>
    <w:rsid w:val="009269CB"/>
    <w:rsid w:val="00926A67"/>
    <w:rsid w:val="00926FCF"/>
    <w:rsid w:val="00927207"/>
    <w:rsid w:val="00927AA1"/>
    <w:rsid w:val="00927AFA"/>
    <w:rsid w:val="00930148"/>
    <w:rsid w:val="0093023D"/>
    <w:rsid w:val="009303ED"/>
    <w:rsid w:val="009305B8"/>
    <w:rsid w:val="00930697"/>
    <w:rsid w:val="00931131"/>
    <w:rsid w:val="00931212"/>
    <w:rsid w:val="0093124A"/>
    <w:rsid w:val="009313CF"/>
    <w:rsid w:val="009316AD"/>
    <w:rsid w:val="0093172A"/>
    <w:rsid w:val="00931A7B"/>
    <w:rsid w:val="00931CC6"/>
    <w:rsid w:val="00931CCE"/>
    <w:rsid w:val="00931F0B"/>
    <w:rsid w:val="00932025"/>
    <w:rsid w:val="00932544"/>
    <w:rsid w:val="00932882"/>
    <w:rsid w:val="00932F1B"/>
    <w:rsid w:val="00933345"/>
    <w:rsid w:val="00933FD1"/>
    <w:rsid w:val="00934196"/>
    <w:rsid w:val="00934617"/>
    <w:rsid w:val="00934619"/>
    <w:rsid w:val="009347CC"/>
    <w:rsid w:val="0093494D"/>
    <w:rsid w:val="009349F3"/>
    <w:rsid w:val="00934BFB"/>
    <w:rsid w:val="00934C55"/>
    <w:rsid w:val="00934DB0"/>
    <w:rsid w:val="00934EB8"/>
    <w:rsid w:val="009353A4"/>
    <w:rsid w:val="009358F2"/>
    <w:rsid w:val="00936252"/>
    <w:rsid w:val="00936679"/>
    <w:rsid w:val="00936697"/>
    <w:rsid w:val="00936A96"/>
    <w:rsid w:val="00936B45"/>
    <w:rsid w:val="00936E5F"/>
    <w:rsid w:val="00937287"/>
    <w:rsid w:val="00940BEE"/>
    <w:rsid w:val="00940C44"/>
    <w:rsid w:val="00940CB5"/>
    <w:rsid w:val="00940FC8"/>
    <w:rsid w:val="009417DA"/>
    <w:rsid w:val="00941955"/>
    <w:rsid w:val="00941AEB"/>
    <w:rsid w:val="00941E29"/>
    <w:rsid w:val="009420C6"/>
    <w:rsid w:val="0094232B"/>
    <w:rsid w:val="009423F4"/>
    <w:rsid w:val="00942AFE"/>
    <w:rsid w:val="00942CBB"/>
    <w:rsid w:val="00942CC6"/>
    <w:rsid w:val="00942E44"/>
    <w:rsid w:val="00943495"/>
    <w:rsid w:val="009438E8"/>
    <w:rsid w:val="00944B8E"/>
    <w:rsid w:val="00945306"/>
    <w:rsid w:val="009456DB"/>
    <w:rsid w:val="00945772"/>
    <w:rsid w:val="00945D51"/>
    <w:rsid w:val="00946023"/>
    <w:rsid w:val="00946084"/>
    <w:rsid w:val="00946329"/>
    <w:rsid w:val="009463BD"/>
    <w:rsid w:val="0094698A"/>
    <w:rsid w:val="00946A14"/>
    <w:rsid w:val="00946B14"/>
    <w:rsid w:val="00946E55"/>
    <w:rsid w:val="009470D6"/>
    <w:rsid w:val="009470F3"/>
    <w:rsid w:val="009477F8"/>
    <w:rsid w:val="009479E0"/>
    <w:rsid w:val="00947BB2"/>
    <w:rsid w:val="00947F2E"/>
    <w:rsid w:val="00947F4B"/>
    <w:rsid w:val="0095002C"/>
    <w:rsid w:val="00950277"/>
    <w:rsid w:val="009502F4"/>
    <w:rsid w:val="00950816"/>
    <w:rsid w:val="009508C5"/>
    <w:rsid w:val="00950BE7"/>
    <w:rsid w:val="0095102C"/>
    <w:rsid w:val="00951187"/>
    <w:rsid w:val="00951648"/>
    <w:rsid w:val="00952483"/>
    <w:rsid w:val="009529A0"/>
    <w:rsid w:val="009529AF"/>
    <w:rsid w:val="00952B60"/>
    <w:rsid w:val="00952BE2"/>
    <w:rsid w:val="009532DA"/>
    <w:rsid w:val="009536B5"/>
    <w:rsid w:val="009537A2"/>
    <w:rsid w:val="00953ACF"/>
    <w:rsid w:val="00954150"/>
    <w:rsid w:val="00954754"/>
    <w:rsid w:val="00954B0F"/>
    <w:rsid w:val="00954C82"/>
    <w:rsid w:val="00955B8B"/>
    <w:rsid w:val="00955E4B"/>
    <w:rsid w:val="00955FD0"/>
    <w:rsid w:val="00956804"/>
    <w:rsid w:val="00956EEC"/>
    <w:rsid w:val="00956F36"/>
    <w:rsid w:val="00956FFF"/>
    <w:rsid w:val="0095720B"/>
    <w:rsid w:val="009572E7"/>
    <w:rsid w:val="0095787C"/>
    <w:rsid w:val="00957993"/>
    <w:rsid w:val="00957C2B"/>
    <w:rsid w:val="00960063"/>
    <w:rsid w:val="00960F82"/>
    <w:rsid w:val="00961290"/>
    <w:rsid w:val="00961880"/>
    <w:rsid w:val="00961B14"/>
    <w:rsid w:val="00961BD5"/>
    <w:rsid w:val="00962382"/>
    <w:rsid w:val="009629E9"/>
    <w:rsid w:val="00962ACB"/>
    <w:rsid w:val="00962E55"/>
    <w:rsid w:val="00962F93"/>
    <w:rsid w:val="009639E6"/>
    <w:rsid w:val="00964071"/>
    <w:rsid w:val="0096436D"/>
    <w:rsid w:val="009643CB"/>
    <w:rsid w:val="009646EF"/>
    <w:rsid w:val="00964740"/>
    <w:rsid w:val="00964E2B"/>
    <w:rsid w:val="00965034"/>
    <w:rsid w:val="00965125"/>
    <w:rsid w:val="009658A5"/>
    <w:rsid w:val="00965A66"/>
    <w:rsid w:val="00965D79"/>
    <w:rsid w:val="00965DF4"/>
    <w:rsid w:val="00966037"/>
    <w:rsid w:val="009665DD"/>
    <w:rsid w:val="00966C7D"/>
    <w:rsid w:val="00966DBD"/>
    <w:rsid w:val="00966F20"/>
    <w:rsid w:val="00967112"/>
    <w:rsid w:val="009676C9"/>
    <w:rsid w:val="0096776A"/>
    <w:rsid w:val="009679B3"/>
    <w:rsid w:val="00967AB8"/>
    <w:rsid w:val="00967B21"/>
    <w:rsid w:val="00967BA7"/>
    <w:rsid w:val="00967DE4"/>
    <w:rsid w:val="0097070B"/>
    <w:rsid w:val="00970910"/>
    <w:rsid w:val="00970BDE"/>
    <w:rsid w:val="00970D53"/>
    <w:rsid w:val="009715DB"/>
    <w:rsid w:val="00971A81"/>
    <w:rsid w:val="009723CE"/>
    <w:rsid w:val="009732C7"/>
    <w:rsid w:val="00973E3F"/>
    <w:rsid w:val="00974277"/>
    <w:rsid w:val="00974310"/>
    <w:rsid w:val="00974C1E"/>
    <w:rsid w:val="009750C2"/>
    <w:rsid w:val="0097517C"/>
    <w:rsid w:val="009755EF"/>
    <w:rsid w:val="0097576F"/>
    <w:rsid w:val="00975FB6"/>
    <w:rsid w:val="00976427"/>
    <w:rsid w:val="00976607"/>
    <w:rsid w:val="009766E0"/>
    <w:rsid w:val="009767FA"/>
    <w:rsid w:val="00976E9D"/>
    <w:rsid w:val="00977473"/>
    <w:rsid w:val="009774EC"/>
    <w:rsid w:val="009776E9"/>
    <w:rsid w:val="00977820"/>
    <w:rsid w:val="009807AF"/>
    <w:rsid w:val="0098121C"/>
    <w:rsid w:val="00981283"/>
    <w:rsid w:val="00981973"/>
    <w:rsid w:val="00981B6C"/>
    <w:rsid w:val="00981FD5"/>
    <w:rsid w:val="009822AF"/>
    <w:rsid w:val="00982463"/>
    <w:rsid w:val="00982497"/>
    <w:rsid w:val="0098299E"/>
    <w:rsid w:val="00982A89"/>
    <w:rsid w:val="00982ACF"/>
    <w:rsid w:val="00982FEC"/>
    <w:rsid w:val="0098312A"/>
    <w:rsid w:val="00983960"/>
    <w:rsid w:val="009839E4"/>
    <w:rsid w:val="00983BCB"/>
    <w:rsid w:val="0098478E"/>
    <w:rsid w:val="00984C2F"/>
    <w:rsid w:val="00984CAE"/>
    <w:rsid w:val="00984CEA"/>
    <w:rsid w:val="00985026"/>
    <w:rsid w:val="00985238"/>
    <w:rsid w:val="0098531A"/>
    <w:rsid w:val="009854AD"/>
    <w:rsid w:val="009855D5"/>
    <w:rsid w:val="009856F4"/>
    <w:rsid w:val="00985E83"/>
    <w:rsid w:val="009865C0"/>
    <w:rsid w:val="00986611"/>
    <w:rsid w:val="00986727"/>
    <w:rsid w:val="00986A61"/>
    <w:rsid w:val="009870CB"/>
    <w:rsid w:val="009873A2"/>
    <w:rsid w:val="00987B94"/>
    <w:rsid w:val="00987DC6"/>
    <w:rsid w:val="0099007F"/>
    <w:rsid w:val="0099042E"/>
    <w:rsid w:val="00990441"/>
    <w:rsid w:val="00990A5A"/>
    <w:rsid w:val="0099135C"/>
    <w:rsid w:val="0099156B"/>
    <w:rsid w:val="00991888"/>
    <w:rsid w:val="009919A4"/>
    <w:rsid w:val="00991B97"/>
    <w:rsid w:val="00991BE7"/>
    <w:rsid w:val="009921C2"/>
    <w:rsid w:val="0099240D"/>
    <w:rsid w:val="00992532"/>
    <w:rsid w:val="00992922"/>
    <w:rsid w:val="00993121"/>
    <w:rsid w:val="00993AC1"/>
    <w:rsid w:val="00993DF7"/>
    <w:rsid w:val="0099405B"/>
    <w:rsid w:val="009942B7"/>
    <w:rsid w:val="009948A6"/>
    <w:rsid w:val="00994980"/>
    <w:rsid w:val="00994B2B"/>
    <w:rsid w:val="00994C72"/>
    <w:rsid w:val="0099521F"/>
    <w:rsid w:val="0099526A"/>
    <w:rsid w:val="00995362"/>
    <w:rsid w:val="00995401"/>
    <w:rsid w:val="00995561"/>
    <w:rsid w:val="0099586A"/>
    <w:rsid w:val="0099665B"/>
    <w:rsid w:val="009969F0"/>
    <w:rsid w:val="00996C3C"/>
    <w:rsid w:val="00996C77"/>
    <w:rsid w:val="00996EDF"/>
    <w:rsid w:val="00997AE8"/>
    <w:rsid w:val="00997D0E"/>
    <w:rsid w:val="009A06B1"/>
    <w:rsid w:val="009A07D7"/>
    <w:rsid w:val="009A0A91"/>
    <w:rsid w:val="009A1305"/>
    <w:rsid w:val="009A1445"/>
    <w:rsid w:val="009A1535"/>
    <w:rsid w:val="009A19B2"/>
    <w:rsid w:val="009A1B3C"/>
    <w:rsid w:val="009A1B66"/>
    <w:rsid w:val="009A1DED"/>
    <w:rsid w:val="009A1F14"/>
    <w:rsid w:val="009A24A4"/>
    <w:rsid w:val="009A2B88"/>
    <w:rsid w:val="009A42FD"/>
    <w:rsid w:val="009A4F1D"/>
    <w:rsid w:val="009A4F6E"/>
    <w:rsid w:val="009A50E0"/>
    <w:rsid w:val="009A5457"/>
    <w:rsid w:val="009A54FF"/>
    <w:rsid w:val="009A58CF"/>
    <w:rsid w:val="009A59C3"/>
    <w:rsid w:val="009A5BB5"/>
    <w:rsid w:val="009A5E52"/>
    <w:rsid w:val="009A63AB"/>
    <w:rsid w:val="009A6485"/>
    <w:rsid w:val="009A7193"/>
    <w:rsid w:val="009A7196"/>
    <w:rsid w:val="009A72A3"/>
    <w:rsid w:val="009A7581"/>
    <w:rsid w:val="009A766B"/>
    <w:rsid w:val="009A7717"/>
    <w:rsid w:val="009A7D13"/>
    <w:rsid w:val="009B01C1"/>
    <w:rsid w:val="009B03AD"/>
    <w:rsid w:val="009B0AB8"/>
    <w:rsid w:val="009B0D65"/>
    <w:rsid w:val="009B110F"/>
    <w:rsid w:val="009B1464"/>
    <w:rsid w:val="009B148F"/>
    <w:rsid w:val="009B165D"/>
    <w:rsid w:val="009B169B"/>
    <w:rsid w:val="009B1BFF"/>
    <w:rsid w:val="009B1D3F"/>
    <w:rsid w:val="009B28BB"/>
    <w:rsid w:val="009B2CC2"/>
    <w:rsid w:val="009B3086"/>
    <w:rsid w:val="009B3161"/>
    <w:rsid w:val="009B39DB"/>
    <w:rsid w:val="009B3D5C"/>
    <w:rsid w:val="009B3F52"/>
    <w:rsid w:val="009B3F58"/>
    <w:rsid w:val="009B44E0"/>
    <w:rsid w:val="009B4A6F"/>
    <w:rsid w:val="009B4AE7"/>
    <w:rsid w:val="009B4D46"/>
    <w:rsid w:val="009B59C0"/>
    <w:rsid w:val="009B5D2C"/>
    <w:rsid w:val="009B5D69"/>
    <w:rsid w:val="009B609D"/>
    <w:rsid w:val="009B6847"/>
    <w:rsid w:val="009B6D7D"/>
    <w:rsid w:val="009B73AA"/>
    <w:rsid w:val="009B755B"/>
    <w:rsid w:val="009B7726"/>
    <w:rsid w:val="009B7DCE"/>
    <w:rsid w:val="009B7F56"/>
    <w:rsid w:val="009C0282"/>
    <w:rsid w:val="009C0299"/>
    <w:rsid w:val="009C0582"/>
    <w:rsid w:val="009C05CC"/>
    <w:rsid w:val="009C06C9"/>
    <w:rsid w:val="009C0C13"/>
    <w:rsid w:val="009C0C5F"/>
    <w:rsid w:val="009C12D6"/>
    <w:rsid w:val="009C1EEC"/>
    <w:rsid w:val="009C1EF5"/>
    <w:rsid w:val="009C1F12"/>
    <w:rsid w:val="009C2226"/>
    <w:rsid w:val="009C267B"/>
    <w:rsid w:val="009C26A0"/>
    <w:rsid w:val="009C3802"/>
    <w:rsid w:val="009C43F1"/>
    <w:rsid w:val="009C44D5"/>
    <w:rsid w:val="009C452E"/>
    <w:rsid w:val="009C495F"/>
    <w:rsid w:val="009C4BB7"/>
    <w:rsid w:val="009C4C3F"/>
    <w:rsid w:val="009C50E7"/>
    <w:rsid w:val="009C56D6"/>
    <w:rsid w:val="009C56FE"/>
    <w:rsid w:val="009C5D22"/>
    <w:rsid w:val="009C614F"/>
    <w:rsid w:val="009C6F66"/>
    <w:rsid w:val="009C7129"/>
    <w:rsid w:val="009C72A2"/>
    <w:rsid w:val="009C75D2"/>
    <w:rsid w:val="009C7B2E"/>
    <w:rsid w:val="009D075E"/>
    <w:rsid w:val="009D08B6"/>
    <w:rsid w:val="009D09CA"/>
    <w:rsid w:val="009D09D9"/>
    <w:rsid w:val="009D09DF"/>
    <w:rsid w:val="009D0BE7"/>
    <w:rsid w:val="009D0E13"/>
    <w:rsid w:val="009D101A"/>
    <w:rsid w:val="009D1054"/>
    <w:rsid w:val="009D1BBA"/>
    <w:rsid w:val="009D203E"/>
    <w:rsid w:val="009D22F2"/>
    <w:rsid w:val="009D22FD"/>
    <w:rsid w:val="009D2416"/>
    <w:rsid w:val="009D2872"/>
    <w:rsid w:val="009D2C4E"/>
    <w:rsid w:val="009D2CDD"/>
    <w:rsid w:val="009D2DED"/>
    <w:rsid w:val="009D3248"/>
    <w:rsid w:val="009D3626"/>
    <w:rsid w:val="009D37BB"/>
    <w:rsid w:val="009D3D1E"/>
    <w:rsid w:val="009D3E16"/>
    <w:rsid w:val="009D3E2A"/>
    <w:rsid w:val="009D4080"/>
    <w:rsid w:val="009D4432"/>
    <w:rsid w:val="009D47A1"/>
    <w:rsid w:val="009D480A"/>
    <w:rsid w:val="009D4A4C"/>
    <w:rsid w:val="009D4C5D"/>
    <w:rsid w:val="009D575B"/>
    <w:rsid w:val="009D5A21"/>
    <w:rsid w:val="009D5F93"/>
    <w:rsid w:val="009D609D"/>
    <w:rsid w:val="009D61C1"/>
    <w:rsid w:val="009D6360"/>
    <w:rsid w:val="009D657F"/>
    <w:rsid w:val="009D6EF0"/>
    <w:rsid w:val="009D7932"/>
    <w:rsid w:val="009D7D30"/>
    <w:rsid w:val="009D7ECA"/>
    <w:rsid w:val="009D7FA5"/>
    <w:rsid w:val="009E0815"/>
    <w:rsid w:val="009E0832"/>
    <w:rsid w:val="009E0EBB"/>
    <w:rsid w:val="009E0F60"/>
    <w:rsid w:val="009E0FB6"/>
    <w:rsid w:val="009E142C"/>
    <w:rsid w:val="009E14E0"/>
    <w:rsid w:val="009E2525"/>
    <w:rsid w:val="009E2988"/>
    <w:rsid w:val="009E2A39"/>
    <w:rsid w:val="009E2FE5"/>
    <w:rsid w:val="009E418D"/>
    <w:rsid w:val="009E43F8"/>
    <w:rsid w:val="009E4B0B"/>
    <w:rsid w:val="009E52F5"/>
    <w:rsid w:val="009E5353"/>
    <w:rsid w:val="009E55FE"/>
    <w:rsid w:val="009E59D4"/>
    <w:rsid w:val="009E5C26"/>
    <w:rsid w:val="009E6418"/>
    <w:rsid w:val="009E64C5"/>
    <w:rsid w:val="009E6626"/>
    <w:rsid w:val="009E66F5"/>
    <w:rsid w:val="009E696B"/>
    <w:rsid w:val="009E6CAC"/>
    <w:rsid w:val="009E6EC9"/>
    <w:rsid w:val="009E77AD"/>
    <w:rsid w:val="009E7B05"/>
    <w:rsid w:val="009E7F69"/>
    <w:rsid w:val="009F008D"/>
    <w:rsid w:val="009F00B2"/>
    <w:rsid w:val="009F00C1"/>
    <w:rsid w:val="009F0AEF"/>
    <w:rsid w:val="009F0CD0"/>
    <w:rsid w:val="009F0D1A"/>
    <w:rsid w:val="009F132B"/>
    <w:rsid w:val="009F13BB"/>
    <w:rsid w:val="009F14B2"/>
    <w:rsid w:val="009F1A11"/>
    <w:rsid w:val="009F1B98"/>
    <w:rsid w:val="009F1C40"/>
    <w:rsid w:val="009F1C79"/>
    <w:rsid w:val="009F219D"/>
    <w:rsid w:val="009F2ABB"/>
    <w:rsid w:val="009F2E65"/>
    <w:rsid w:val="009F35BC"/>
    <w:rsid w:val="009F3CA6"/>
    <w:rsid w:val="009F3CE6"/>
    <w:rsid w:val="009F3F87"/>
    <w:rsid w:val="009F4127"/>
    <w:rsid w:val="009F45A7"/>
    <w:rsid w:val="009F4DB9"/>
    <w:rsid w:val="009F5302"/>
    <w:rsid w:val="009F53FF"/>
    <w:rsid w:val="009F5549"/>
    <w:rsid w:val="009F5969"/>
    <w:rsid w:val="009F5B58"/>
    <w:rsid w:val="009F6490"/>
    <w:rsid w:val="009F675B"/>
    <w:rsid w:val="009F68FA"/>
    <w:rsid w:val="009F6AE6"/>
    <w:rsid w:val="009F6C4D"/>
    <w:rsid w:val="009F7375"/>
    <w:rsid w:val="009F751C"/>
    <w:rsid w:val="009F7728"/>
    <w:rsid w:val="009F79A5"/>
    <w:rsid w:val="009F7A2F"/>
    <w:rsid w:val="009F7D09"/>
    <w:rsid w:val="009F7E99"/>
    <w:rsid w:val="009F7F9D"/>
    <w:rsid w:val="00A00248"/>
    <w:rsid w:val="00A0059A"/>
    <w:rsid w:val="00A00C2E"/>
    <w:rsid w:val="00A00D4B"/>
    <w:rsid w:val="00A00E11"/>
    <w:rsid w:val="00A01003"/>
    <w:rsid w:val="00A012EA"/>
    <w:rsid w:val="00A01751"/>
    <w:rsid w:val="00A01CC0"/>
    <w:rsid w:val="00A02089"/>
    <w:rsid w:val="00A02234"/>
    <w:rsid w:val="00A0236F"/>
    <w:rsid w:val="00A024E6"/>
    <w:rsid w:val="00A0258B"/>
    <w:rsid w:val="00A0275D"/>
    <w:rsid w:val="00A028E8"/>
    <w:rsid w:val="00A0296C"/>
    <w:rsid w:val="00A02B18"/>
    <w:rsid w:val="00A02E6F"/>
    <w:rsid w:val="00A03028"/>
    <w:rsid w:val="00A0360F"/>
    <w:rsid w:val="00A03E93"/>
    <w:rsid w:val="00A04E51"/>
    <w:rsid w:val="00A04EA0"/>
    <w:rsid w:val="00A05955"/>
    <w:rsid w:val="00A05A51"/>
    <w:rsid w:val="00A05B71"/>
    <w:rsid w:val="00A05BD2"/>
    <w:rsid w:val="00A05D3C"/>
    <w:rsid w:val="00A0603A"/>
    <w:rsid w:val="00A062C0"/>
    <w:rsid w:val="00A065BB"/>
    <w:rsid w:val="00A0675D"/>
    <w:rsid w:val="00A0686B"/>
    <w:rsid w:val="00A06A01"/>
    <w:rsid w:val="00A06D60"/>
    <w:rsid w:val="00A07592"/>
    <w:rsid w:val="00A079E0"/>
    <w:rsid w:val="00A10054"/>
    <w:rsid w:val="00A1013A"/>
    <w:rsid w:val="00A10343"/>
    <w:rsid w:val="00A1095E"/>
    <w:rsid w:val="00A10A37"/>
    <w:rsid w:val="00A10DB3"/>
    <w:rsid w:val="00A10E62"/>
    <w:rsid w:val="00A1105B"/>
    <w:rsid w:val="00A11073"/>
    <w:rsid w:val="00A1170C"/>
    <w:rsid w:val="00A11B09"/>
    <w:rsid w:val="00A11DBB"/>
    <w:rsid w:val="00A1214E"/>
    <w:rsid w:val="00A123C3"/>
    <w:rsid w:val="00A1277B"/>
    <w:rsid w:val="00A12896"/>
    <w:rsid w:val="00A12903"/>
    <w:rsid w:val="00A12C40"/>
    <w:rsid w:val="00A12D7B"/>
    <w:rsid w:val="00A12DC9"/>
    <w:rsid w:val="00A13008"/>
    <w:rsid w:val="00A130ED"/>
    <w:rsid w:val="00A13730"/>
    <w:rsid w:val="00A13D60"/>
    <w:rsid w:val="00A13F51"/>
    <w:rsid w:val="00A13F8F"/>
    <w:rsid w:val="00A144BC"/>
    <w:rsid w:val="00A1472D"/>
    <w:rsid w:val="00A14778"/>
    <w:rsid w:val="00A1541F"/>
    <w:rsid w:val="00A1629C"/>
    <w:rsid w:val="00A163E6"/>
    <w:rsid w:val="00A16589"/>
    <w:rsid w:val="00A16B89"/>
    <w:rsid w:val="00A16DDA"/>
    <w:rsid w:val="00A1703A"/>
    <w:rsid w:val="00A17040"/>
    <w:rsid w:val="00A17099"/>
    <w:rsid w:val="00A176E7"/>
    <w:rsid w:val="00A17C86"/>
    <w:rsid w:val="00A17F47"/>
    <w:rsid w:val="00A2011A"/>
    <w:rsid w:val="00A2076C"/>
    <w:rsid w:val="00A20C47"/>
    <w:rsid w:val="00A20E07"/>
    <w:rsid w:val="00A20FB2"/>
    <w:rsid w:val="00A2100D"/>
    <w:rsid w:val="00A21481"/>
    <w:rsid w:val="00A2194F"/>
    <w:rsid w:val="00A219E7"/>
    <w:rsid w:val="00A21CE1"/>
    <w:rsid w:val="00A21E19"/>
    <w:rsid w:val="00A21E2C"/>
    <w:rsid w:val="00A21F4C"/>
    <w:rsid w:val="00A22100"/>
    <w:rsid w:val="00A22241"/>
    <w:rsid w:val="00A22582"/>
    <w:rsid w:val="00A23467"/>
    <w:rsid w:val="00A23648"/>
    <w:rsid w:val="00A240A6"/>
    <w:rsid w:val="00A241CE"/>
    <w:rsid w:val="00A2433E"/>
    <w:rsid w:val="00A24447"/>
    <w:rsid w:val="00A24586"/>
    <w:rsid w:val="00A24F7C"/>
    <w:rsid w:val="00A24FCA"/>
    <w:rsid w:val="00A250C0"/>
    <w:rsid w:val="00A25213"/>
    <w:rsid w:val="00A2624F"/>
    <w:rsid w:val="00A265DE"/>
    <w:rsid w:val="00A269E8"/>
    <w:rsid w:val="00A26CF5"/>
    <w:rsid w:val="00A26F04"/>
    <w:rsid w:val="00A27057"/>
    <w:rsid w:val="00A275DE"/>
    <w:rsid w:val="00A27783"/>
    <w:rsid w:val="00A277DD"/>
    <w:rsid w:val="00A278E8"/>
    <w:rsid w:val="00A3043C"/>
    <w:rsid w:val="00A30CBB"/>
    <w:rsid w:val="00A30EC1"/>
    <w:rsid w:val="00A312E0"/>
    <w:rsid w:val="00A319D5"/>
    <w:rsid w:val="00A31BFB"/>
    <w:rsid w:val="00A31C3E"/>
    <w:rsid w:val="00A32528"/>
    <w:rsid w:val="00A32CED"/>
    <w:rsid w:val="00A335E3"/>
    <w:rsid w:val="00A337EE"/>
    <w:rsid w:val="00A3381A"/>
    <w:rsid w:val="00A33CD1"/>
    <w:rsid w:val="00A34018"/>
    <w:rsid w:val="00A3460F"/>
    <w:rsid w:val="00A346D2"/>
    <w:rsid w:val="00A34929"/>
    <w:rsid w:val="00A34B7F"/>
    <w:rsid w:val="00A34FB1"/>
    <w:rsid w:val="00A35166"/>
    <w:rsid w:val="00A3560C"/>
    <w:rsid w:val="00A357A6"/>
    <w:rsid w:val="00A35926"/>
    <w:rsid w:val="00A35AB4"/>
    <w:rsid w:val="00A362AA"/>
    <w:rsid w:val="00A36358"/>
    <w:rsid w:val="00A36CFF"/>
    <w:rsid w:val="00A36DA2"/>
    <w:rsid w:val="00A36EDF"/>
    <w:rsid w:val="00A37F33"/>
    <w:rsid w:val="00A37F3A"/>
    <w:rsid w:val="00A400CD"/>
    <w:rsid w:val="00A40319"/>
    <w:rsid w:val="00A40D00"/>
    <w:rsid w:val="00A4124D"/>
    <w:rsid w:val="00A412AA"/>
    <w:rsid w:val="00A41537"/>
    <w:rsid w:val="00A4189B"/>
    <w:rsid w:val="00A41C2B"/>
    <w:rsid w:val="00A41CA3"/>
    <w:rsid w:val="00A41EBC"/>
    <w:rsid w:val="00A42720"/>
    <w:rsid w:val="00A428CF"/>
    <w:rsid w:val="00A42BE1"/>
    <w:rsid w:val="00A43083"/>
    <w:rsid w:val="00A43361"/>
    <w:rsid w:val="00A4376B"/>
    <w:rsid w:val="00A43818"/>
    <w:rsid w:val="00A43C62"/>
    <w:rsid w:val="00A43F1E"/>
    <w:rsid w:val="00A44143"/>
    <w:rsid w:val="00A44E7C"/>
    <w:rsid w:val="00A4506C"/>
    <w:rsid w:val="00A450EB"/>
    <w:rsid w:val="00A45351"/>
    <w:rsid w:val="00A453C3"/>
    <w:rsid w:val="00A45640"/>
    <w:rsid w:val="00A45EDE"/>
    <w:rsid w:val="00A45F36"/>
    <w:rsid w:val="00A45FCB"/>
    <w:rsid w:val="00A460D2"/>
    <w:rsid w:val="00A468FB"/>
    <w:rsid w:val="00A46B92"/>
    <w:rsid w:val="00A4721A"/>
    <w:rsid w:val="00A478A5"/>
    <w:rsid w:val="00A478DA"/>
    <w:rsid w:val="00A47B1F"/>
    <w:rsid w:val="00A500DD"/>
    <w:rsid w:val="00A5018B"/>
    <w:rsid w:val="00A505BE"/>
    <w:rsid w:val="00A506BC"/>
    <w:rsid w:val="00A50A50"/>
    <w:rsid w:val="00A50C27"/>
    <w:rsid w:val="00A50CED"/>
    <w:rsid w:val="00A50EF2"/>
    <w:rsid w:val="00A513B5"/>
    <w:rsid w:val="00A51A1F"/>
    <w:rsid w:val="00A51AF5"/>
    <w:rsid w:val="00A51EEE"/>
    <w:rsid w:val="00A520E0"/>
    <w:rsid w:val="00A522AD"/>
    <w:rsid w:val="00A523E1"/>
    <w:rsid w:val="00A5322D"/>
    <w:rsid w:val="00A53333"/>
    <w:rsid w:val="00A53451"/>
    <w:rsid w:val="00A53572"/>
    <w:rsid w:val="00A53644"/>
    <w:rsid w:val="00A536C6"/>
    <w:rsid w:val="00A53A1A"/>
    <w:rsid w:val="00A53F6D"/>
    <w:rsid w:val="00A54917"/>
    <w:rsid w:val="00A552F4"/>
    <w:rsid w:val="00A553B3"/>
    <w:rsid w:val="00A55505"/>
    <w:rsid w:val="00A5562E"/>
    <w:rsid w:val="00A557BA"/>
    <w:rsid w:val="00A55D1C"/>
    <w:rsid w:val="00A56499"/>
    <w:rsid w:val="00A56635"/>
    <w:rsid w:val="00A56877"/>
    <w:rsid w:val="00A56D30"/>
    <w:rsid w:val="00A570E9"/>
    <w:rsid w:val="00A57153"/>
    <w:rsid w:val="00A57399"/>
    <w:rsid w:val="00A575E4"/>
    <w:rsid w:val="00A57A73"/>
    <w:rsid w:val="00A57ED1"/>
    <w:rsid w:val="00A57EDE"/>
    <w:rsid w:val="00A603EC"/>
    <w:rsid w:val="00A60A52"/>
    <w:rsid w:val="00A60FE9"/>
    <w:rsid w:val="00A61004"/>
    <w:rsid w:val="00A6103B"/>
    <w:rsid w:val="00A61517"/>
    <w:rsid w:val="00A62192"/>
    <w:rsid w:val="00A621F2"/>
    <w:rsid w:val="00A624F2"/>
    <w:rsid w:val="00A625C3"/>
    <w:rsid w:val="00A6273D"/>
    <w:rsid w:val="00A628A9"/>
    <w:rsid w:val="00A62C41"/>
    <w:rsid w:val="00A63169"/>
    <w:rsid w:val="00A631EB"/>
    <w:rsid w:val="00A637CD"/>
    <w:rsid w:val="00A6386D"/>
    <w:rsid w:val="00A63943"/>
    <w:rsid w:val="00A63AE3"/>
    <w:rsid w:val="00A64917"/>
    <w:rsid w:val="00A651BE"/>
    <w:rsid w:val="00A6530A"/>
    <w:rsid w:val="00A65562"/>
    <w:rsid w:val="00A65729"/>
    <w:rsid w:val="00A65969"/>
    <w:rsid w:val="00A65CE6"/>
    <w:rsid w:val="00A66051"/>
    <w:rsid w:val="00A660B2"/>
    <w:rsid w:val="00A664CC"/>
    <w:rsid w:val="00A6664C"/>
    <w:rsid w:val="00A667C4"/>
    <w:rsid w:val="00A6729C"/>
    <w:rsid w:val="00A673D0"/>
    <w:rsid w:val="00A6742B"/>
    <w:rsid w:val="00A67447"/>
    <w:rsid w:val="00A675E4"/>
    <w:rsid w:val="00A67A27"/>
    <w:rsid w:val="00A67A29"/>
    <w:rsid w:val="00A67C03"/>
    <w:rsid w:val="00A67DC1"/>
    <w:rsid w:val="00A70075"/>
    <w:rsid w:val="00A70194"/>
    <w:rsid w:val="00A701C1"/>
    <w:rsid w:val="00A7101B"/>
    <w:rsid w:val="00A711FA"/>
    <w:rsid w:val="00A714E4"/>
    <w:rsid w:val="00A719C6"/>
    <w:rsid w:val="00A720CA"/>
    <w:rsid w:val="00A72288"/>
    <w:rsid w:val="00A72487"/>
    <w:rsid w:val="00A72E4B"/>
    <w:rsid w:val="00A730D7"/>
    <w:rsid w:val="00A73130"/>
    <w:rsid w:val="00A7336C"/>
    <w:rsid w:val="00A73464"/>
    <w:rsid w:val="00A73470"/>
    <w:rsid w:val="00A73CB1"/>
    <w:rsid w:val="00A7418E"/>
    <w:rsid w:val="00A742A4"/>
    <w:rsid w:val="00A745E4"/>
    <w:rsid w:val="00A748CB"/>
    <w:rsid w:val="00A748EB"/>
    <w:rsid w:val="00A74A3A"/>
    <w:rsid w:val="00A74E10"/>
    <w:rsid w:val="00A757E9"/>
    <w:rsid w:val="00A75842"/>
    <w:rsid w:val="00A75897"/>
    <w:rsid w:val="00A760AA"/>
    <w:rsid w:val="00A764DD"/>
    <w:rsid w:val="00A769F1"/>
    <w:rsid w:val="00A76BF5"/>
    <w:rsid w:val="00A76E1D"/>
    <w:rsid w:val="00A77039"/>
    <w:rsid w:val="00A77946"/>
    <w:rsid w:val="00A779A1"/>
    <w:rsid w:val="00A77A2F"/>
    <w:rsid w:val="00A77D20"/>
    <w:rsid w:val="00A77D6F"/>
    <w:rsid w:val="00A80A7F"/>
    <w:rsid w:val="00A817AD"/>
    <w:rsid w:val="00A81900"/>
    <w:rsid w:val="00A819F1"/>
    <w:rsid w:val="00A81D8A"/>
    <w:rsid w:val="00A81F17"/>
    <w:rsid w:val="00A82CF9"/>
    <w:rsid w:val="00A82E1D"/>
    <w:rsid w:val="00A83466"/>
    <w:rsid w:val="00A839C1"/>
    <w:rsid w:val="00A83AC4"/>
    <w:rsid w:val="00A83B60"/>
    <w:rsid w:val="00A83DE5"/>
    <w:rsid w:val="00A84403"/>
    <w:rsid w:val="00A84E7F"/>
    <w:rsid w:val="00A84F0D"/>
    <w:rsid w:val="00A8536E"/>
    <w:rsid w:val="00A85679"/>
    <w:rsid w:val="00A859F0"/>
    <w:rsid w:val="00A85AB5"/>
    <w:rsid w:val="00A85F29"/>
    <w:rsid w:val="00A862DA"/>
    <w:rsid w:val="00A86375"/>
    <w:rsid w:val="00A866A6"/>
    <w:rsid w:val="00A87056"/>
    <w:rsid w:val="00A8755C"/>
    <w:rsid w:val="00A878FF"/>
    <w:rsid w:val="00A87E4E"/>
    <w:rsid w:val="00A9078E"/>
    <w:rsid w:val="00A918F7"/>
    <w:rsid w:val="00A91985"/>
    <w:rsid w:val="00A91F28"/>
    <w:rsid w:val="00A928BA"/>
    <w:rsid w:val="00A92A24"/>
    <w:rsid w:val="00A92DD3"/>
    <w:rsid w:val="00A92EFD"/>
    <w:rsid w:val="00A938E9"/>
    <w:rsid w:val="00A93A9F"/>
    <w:rsid w:val="00A93CA4"/>
    <w:rsid w:val="00A93F64"/>
    <w:rsid w:val="00A9414E"/>
    <w:rsid w:val="00A94A75"/>
    <w:rsid w:val="00A94C6C"/>
    <w:rsid w:val="00A94D96"/>
    <w:rsid w:val="00A94E1A"/>
    <w:rsid w:val="00A94FAE"/>
    <w:rsid w:val="00A9512A"/>
    <w:rsid w:val="00A95186"/>
    <w:rsid w:val="00A9541D"/>
    <w:rsid w:val="00A9562C"/>
    <w:rsid w:val="00A9659D"/>
    <w:rsid w:val="00A96B4F"/>
    <w:rsid w:val="00A96C1D"/>
    <w:rsid w:val="00A96C44"/>
    <w:rsid w:val="00A97406"/>
    <w:rsid w:val="00A97930"/>
    <w:rsid w:val="00A97E0C"/>
    <w:rsid w:val="00AA008B"/>
    <w:rsid w:val="00AA0354"/>
    <w:rsid w:val="00AA049D"/>
    <w:rsid w:val="00AA0746"/>
    <w:rsid w:val="00AA0DD3"/>
    <w:rsid w:val="00AA0DF9"/>
    <w:rsid w:val="00AA117D"/>
    <w:rsid w:val="00AA169F"/>
    <w:rsid w:val="00AA1767"/>
    <w:rsid w:val="00AA182B"/>
    <w:rsid w:val="00AA1A1C"/>
    <w:rsid w:val="00AA1CAF"/>
    <w:rsid w:val="00AA1E7A"/>
    <w:rsid w:val="00AA1FC2"/>
    <w:rsid w:val="00AA28BA"/>
    <w:rsid w:val="00AA2E59"/>
    <w:rsid w:val="00AA2FA4"/>
    <w:rsid w:val="00AA342B"/>
    <w:rsid w:val="00AA35EE"/>
    <w:rsid w:val="00AA3B58"/>
    <w:rsid w:val="00AA3C33"/>
    <w:rsid w:val="00AA3E8A"/>
    <w:rsid w:val="00AA4572"/>
    <w:rsid w:val="00AA49F8"/>
    <w:rsid w:val="00AA4BD7"/>
    <w:rsid w:val="00AA4F9A"/>
    <w:rsid w:val="00AA5088"/>
    <w:rsid w:val="00AA51F2"/>
    <w:rsid w:val="00AA5DE7"/>
    <w:rsid w:val="00AA62A0"/>
    <w:rsid w:val="00AA6A58"/>
    <w:rsid w:val="00AA6AD8"/>
    <w:rsid w:val="00AA6D05"/>
    <w:rsid w:val="00AA6E9B"/>
    <w:rsid w:val="00AA718F"/>
    <w:rsid w:val="00AA737E"/>
    <w:rsid w:val="00AA74E1"/>
    <w:rsid w:val="00AA7566"/>
    <w:rsid w:val="00AA7C18"/>
    <w:rsid w:val="00AA7C22"/>
    <w:rsid w:val="00AA7E44"/>
    <w:rsid w:val="00AB014D"/>
    <w:rsid w:val="00AB0219"/>
    <w:rsid w:val="00AB147A"/>
    <w:rsid w:val="00AB166E"/>
    <w:rsid w:val="00AB1734"/>
    <w:rsid w:val="00AB17B8"/>
    <w:rsid w:val="00AB1A50"/>
    <w:rsid w:val="00AB2392"/>
    <w:rsid w:val="00AB2ACF"/>
    <w:rsid w:val="00AB2F25"/>
    <w:rsid w:val="00AB2FAC"/>
    <w:rsid w:val="00AB367D"/>
    <w:rsid w:val="00AB3A3D"/>
    <w:rsid w:val="00AB3D3B"/>
    <w:rsid w:val="00AB3EE0"/>
    <w:rsid w:val="00AB470B"/>
    <w:rsid w:val="00AB4CBA"/>
    <w:rsid w:val="00AB4FC8"/>
    <w:rsid w:val="00AB50F4"/>
    <w:rsid w:val="00AB52BA"/>
    <w:rsid w:val="00AB5AF2"/>
    <w:rsid w:val="00AB5C98"/>
    <w:rsid w:val="00AB5E34"/>
    <w:rsid w:val="00AB5FEA"/>
    <w:rsid w:val="00AB6099"/>
    <w:rsid w:val="00AB639C"/>
    <w:rsid w:val="00AB6522"/>
    <w:rsid w:val="00AB6AA1"/>
    <w:rsid w:val="00AB6AB4"/>
    <w:rsid w:val="00AB6DB1"/>
    <w:rsid w:val="00AB72B7"/>
    <w:rsid w:val="00AB755B"/>
    <w:rsid w:val="00AB7CF0"/>
    <w:rsid w:val="00AB7D69"/>
    <w:rsid w:val="00AC0040"/>
    <w:rsid w:val="00AC066B"/>
    <w:rsid w:val="00AC0730"/>
    <w:rsid w:val="00AC08B8"/>
    <w:rsid w:val="00AC1086"/>
    <w:rsid w:val="00AC1107"/>
    <w:rsid w:val="00AC134E"/>
    <w:rsid w:val="00AC155A"/>
    <w:rsid w:val="00AC165C"/>
    <w:rsid w:val="00AC16BC"/>
    <w:rsid w:val="00AC16FA"/>
    <w:rsid w:val="00AC1CA9"/>
    <w:rsid w:val="00AC26E7"/>
    <w:rsid w:val="00AC285C"/>
    <w:rsid w:val="00AC2D88"/>
    <w:rsid w:val="00AC34D2"/>
    <w:rsid w:val="00AC3670"/>
    <w:rsid w:val="00AC3A63"/>
    <w:rsid w:val="00AC3DF8"/>
    <w:rsid w:val="00AC4809"/>
    <w:rsid w:val="00AC4DA1"/>
    <w:rsid w:val="00AC65C9"/>
    <w:rsid w:val="00AC6745"/>
    <w:rsid w:val="00AC6F65"/>
    <w:rsid w:val="00AC728C"/>
    <w:rsid w:val="00AC7621"/>
    <w:rsid w:val="00AC7AEC"/>
    <w:rsid w:val="00AC7C50"/>
    <w:rsid w:val="00AD019B"/>
    <w:rsid w:val="00AD0882"/>
    <w:rsid w:val="00AD0CCF"/>
    <w:rsid w:val="00AD10D3"/>
    <w:rsid w:val="00AD182F"/>
    <w:rsid w:val="00AD19DB"/>
    <w:rsid w:val="00AD1BA5"/>
    <w:rsid w:val="00AD1D2F"/>
    <w:rsid w:val="00AD20FA"/>
    <w:rsid w:val="00AD210F"/>
    <w:rsid w:val="00AD221E"/>
    <w:rsid w:val="00AD232A"/>
    <w:rsid w:val="00AD246C"/>
    <w:rsid w:val="00AD339A"/>
    <w:rsid w:val="00AD3482"/>
    <w:rsid w:val="00AD38E3"/>
    <w:rsid w:val="00AD3FD1"/>
    <w:rsid w:val="00AD492E"/>
    <w:rsid w:val="00AD5925"/>
    <w:rsid w:val="00AD5AE1"/>
    <w:rsid w:val="00AD5D93"/>
    <w:rsid w:val="00AD5E40"/>
    <w:rsid w:val="00AD630F"/>
    <w:rsid w:val="00AD66E0"/>
    <w:rsid w:val="00AD6745"/>
    <w:rsid w:val="00AD6931"/>
    <w:rsid w:val="00AD6C0A"/>
    <w:rsid w:val="00AD6F16"/>
    <w:rsid w:val="00AD7009"/>
    <w:rsid w:val="00AD7053"/>
    <w:rsid w:val="00AD72BD"/>
    <w:rsid w:val="00AD73B1"/>
    <w:rsid w:val="00AD776D"/>
    <w:rsid w:val="00AD7A32"/>
    <w:rsid w:val="00AD7D86"/>
    <w:rsid w:val="00AD7F3F"/>
    <w:rsid w:val="00AD7FE2"/>
    <w:rsid w:val="00AE0395"/>
    <w:rsid w:val="00AE05D7"/>
    <w:rsid w:val="00AE0C9C"/>
    <w:rsid w:val="00AE0CC2"/>
    <w:rsid w:val="00AE0E38"/>
    <w:rsid w:val="00AE155E"/>
    <w:rsid w:val="00AE1ACB"/>
    <w:rsid w:val="00AE1B78"/>
    <w:rsid w:val="00AE1C19"/>
    <w:rsid w:val="00AE1C6F"/>
    <w:rsid w:val="00AE1F03"/>
    <w:rsid w:val="00AE2A6B"/>
    <w:rsid w:val="00AE2B0F"/>
    <w:rsid w:val="00AE2B4E"/>
    <w:rsid w:val="00AE2BDD"/>
    <w:rsid w:val="00AE3185"/>
    <w:rsid w:val="00AE442E"/>
    <w:rsid w:val="00AE54A6"/>
    <w:rsid w:val="00AE5BF8"/>
    <w:rsid w:val="00AE6090"/>
    <w:rsid w:val="00AE6112"/>
    <w:rsid w:val="00AE68D7"/>
    <w:rsid w:val="00AE690C"/>
    <w:rsid w:val="00AE6993"/>
    <w:rsid w:val="00AE6BB9"/>
    <w:rsid w:val="00AE6FF8"/>
    <w:rsid w:val="00AE7209"/>
    <w:rsid w:val="00AE7284"/>
    <w:rsid w:val="00AE7330"/>
    <w:rsid w:val="00AE73A4"/>
    <w:rsid w:val="00AE791E"/>
    <w:rsid w:val="00AE79F0"/>
    <w:rsid w:val="00AE7A11"/>
    <w:rsid w:val="00AE7B61"/>
    <w:rsid w:val="00AE7F44"/>
    <w:rsid w:val="00AE7F8B"/>
    <w:rsid w:val="00AE7FA9"/>
    <w:rsid w:val="00AF00C9"/>
    <w:rsid w:val="00AF02AB"/>
    <w:rsid w:val="00AF0717"/>
    <w:rsid w:val="00AF0BD4"/>
    <w:rsid w:val="00AF0C03"/>
    <w:rsid w:val="00AF15D2"/>
    <w:rsid w:val="00AF178A"/>
    <w:rsid w:val="00AF1BAE"/>
    <w:rsid w:val="00AF236B"/>
    <w:rsid w:val="00AF2374"/>
    <w:rsid w:val="00AF25C3"/>
    <w:rsid w:val="00AF2855"/>
    <w:rsid w:val="00AF2CFB"/>
    <w:rsid w:val="00AF2EE6"/>
    <w:rsid w:val="00AF2F3C"/>
    <w:rsid w:val="00AF3120"/>
    <w:rsid w:val="00AF31AC"/>
    <w:rsid w:val="00AF3299"/>
    <w:rsid w:val="00AF3317"/>
    <w:rsid w:val="00AF3490"/>
    <w:rsid w:val="00AF34C8"/>
    <w:rsid w:val="00AF36B6"/>
    <w:rsid w:val="00AF37FC"/>
    <w:rsid w:val="00AF394D"/>
    <w:rsid w:val="00AF3B47"/>
    <w:rsid w:val="00AF3FCE"/>
    <w:rsid w:val="00AF440F"/>
    <w:rsid w:val="00AF49B0"/>
    <w:rsid w:val="00AF4A80"/>
    <w:rsid w:val="00AF4ABA"/>
    <w:rsid w:val="00AF4D16"/>
    <w:rsid w:val="00AF4F91"/>
    <w:rsid w:val="00AF548B"/>
    <w:rsid w:val="00AF549C"/>
    <w:rsid w:val="00AF5581"/>
    <w:rsid w:val="00AF5639"/>
    <w:rsid w:val="00AF5D0B"/>
    <w:rsid w:val="00AF5DC3"/>
    <w:rsid w:val="00AF5E14"/>
    <w:rsid w:val="00AF5E61"/>
    <w:rsid w:val="00AF5EC2"/>
    <w:rsid w:val="00AF602E"/>
    <w:rsid w:val="00AF622C"/>
    <w:rsid w:val="00AF637C"/>
    <w:rsid w:val="00AF6AA7"/>
    <w:rsid w:val="00AF6CAE"/>
    <w:rsid w:val="00AF6E8C"/>
    <w:rsid w:val="00AF7079"/>
    <w:rsid w:val="00AF7379"/>
    <w:rsid w:val="00AF7704"/>
    <w:rsid w:val="00AF79A4"/>
    <w:rsid w:val="00B0038A"/>
    <w:rsid w:val="00B006B1"/>
    <w:rsid w:val="00B00719"/>
    <w:rsid w:val="00B00CE8"/>
    <w:rsid w:val="00B011F2"/>
    <w:rsid w:val="00B0127A"/>
    <w:rsid w:val="00B01DB7"/>
    <w:rsid w:val="00B01FF4"/>
    <w:rsid w:val="00B02518"/>
    <w:rsid w:val="00B02D8D"/>
    <w:rsid w:val="00B02E2D"/>
    <w:rsid w:val="00B032B7"/>
    <w:rsid w:val="00B03E33"/>
    <w:rsid w:val="00B04458"/>
    <w:rsid w:val="00B044A2"/>
    <w:rsid w:val="00B0476B"/>
    <w:rsid w:val="00B04816"/>
    <w:rsid w:val="00B04C91"/>
    <w:rsid w:val="00B05B6B"/>
    <w:rsid w:val="00B0609A"/>
    <w:rsid w:val="00B06CE7"/>
    <w:rsid w:val="00B06E50"/>
    <w:rsid w:val="00B07286"/>
    <w:rsid w:val="00B075CC"/>
    <w:rsid w:val="00B07A2B"/>
    <w:rsid w:val="00B07B75"/>
    <w:rsid w:val="00B07D29"/>
    <w:rsid w:val="00B07D63"/>
    <w:rsid w:val="00B106FF"/>
    <w:rsid w:val="00B1086F"/>
    <w:rsid w:val="00B1158E"/>
    <w:rsid w:val="00B116DE"/>
    <w:rsid w:val="00B1191B"/>
    <w:rsid w:val="00B11F95"/>
    <w:rsid w:val="00B120F6"/>
    <w:rsid w:val="00B12438"/>
    <w:rsid w:val="00B127BE"/>
    <w:rsid w:val="00B12844"/>
    <w:rsid w:val="00B12A4C"/>
    <w:rsid w:val="00B12D43"/>
    <w:rsid w:val="00B1306F"/>
    <w:rsid w:val="00B136B9"/>
    <w:rsid w:val="00B13DD9"/>
    <w:rsid w:val="00B14476"/>
    <w:rsid w:val="00B146B4"/>
    <w:rsid w:val="00B149C5"/>
    <w:rsid w:val="00B149D8"/>
    <w:rsid w:val="00B14AA8"/>
    <w:rsid w:val="00B14D3B"/>
    <w:rsid w:val="00B14FCA"/>
    <w:rsid w:val="00B150D4"/>
    <w:rsid w:val="00B151E4"/>
    <w:rsid w:val="00B15AB1"/>
    <w:rsid w:val="00B15FDB"/>
    <w:rsid w:val="00B16BA5"/>
    <w:rsid w:val="00B1701A"/>
    <w:rsid w:val="00B202CF"/>
    <w:rsid w:val="00B203FE"/>
    <w:rsid w:val="00B20B15"/>
    <w:rsid w:val="00B20F7F"/>
    <w:rsid w:val="00B20FA1"/>
    <w:rsid w:val="00B2111C"/>
    <w:rsid w:val="00B213FF"/>
    <w:rsid w:val="00B21546"/>
    <w:rsid w:val="00B2166A"/>
    <w:rsid w:val="00B216F4"/>
    <w:rsid w:val="00B21846"/>
    <w:rsid w:val="00B21959"/>
    <w:rsid w:val="00B2221E"/>
    <w:rsid w:val="00B22773"/>
    <w:rsid w:val="00B2285F"/>
    <w:rsid w:val="00B22A9B"/>
    <w:rsid w:val="00B233E2"/>
    <w:rsid w:val="00B23684"/>
    <w:rsid w:val="00B238E3"/>
    <w:rsid w:val="00B23998"/>
    <w:rsid w:val="00B243F9"/>
    <w:rsid w:val="00B248E9"/>
    <w:rsid w:val="00B24B0C"/>
    <w:rsid w:val="00B24E06"/>
    <w:rsid w:val="00B24F81"/>
    <w:rsid w:val="00B25005"/>
    <w:rsid w:val="00B2520D"/>
    <w:rsid w:val="00B25243"/>
    <w:rsid w:val="00B25650"/>
    <w:rsid w:val="00B2566D"/>
    <w:rsid w:val="00B25BA0"/>
    <w:rsid w:val="00B25DE9"/>
    <w:rsid w:val="00B260C8"/>
    <w:rsid w:val="00B2625D"/>
    <w:rsid w:val="00B26370"/>
    <w:rsid w:val="00B26610"/>
    <w:rsid w:val="00B26734"/>
    <w:rsid w:val="00B26E5C"/>
    <w:rsid w:val="00B26E95"/>
    <w:rsid w:val="00B26FEF"/>
    <w:rsid w:val="00B27334"/>
    <w:rsid w:val="00B273F2"/>
    <w:rsid w:val="00B279F0"/>
    <w:rsid w:val="00B27A0A"/>
    <w:rsid w:val="00B27A6A"/>
    <w:rsid w:val="00B27F4E"/>
    <w:rsid w:val="00B301E6"/>
    <w:rsid w:val="00B309D6"/>
    <w:rsid w:val="00B30C77"/>
    <w:rsid w:val="00B30D11"/>
    <w:rsid w:val="00B31027"/>
    <w:rsid w:val="00B310FC"/>
    <w:rsid w:val="00B3125C"/>
    <w:rsid w:val="00B31628"/>
    <w:rsid w:val="00B31649"/>
    <w:rsid w:val="00B3172D"/>
    <w:rsid w:val="00B31732"/>
    <w:rsid w:val="00B3197C"/>
    <w:rsid w:val="00B319D6"/>
    <w:rsid w:val="00B31A7E"/>
    <w:rsid w:val="00B31F92"/>
    <w:rsid w:val="00B31F96"/>
    <w:rsid w:val="00B329B9"/>
    <w:rsid w:val="00B32B43"/>
    <w:rsid w:val="00B32C4E"/>
    <w:rsid w:val="00B331DF"/>
    <w:rsid w:val="00B339E0"/>
    <w:rsid w:val="00B33BBD"/>
    <w:rsid w:val="00B33E55"/>
    <w:rsid w:val="00B33F74"/>
    <w:rsid w:val="00B347C9"/>
    <w:rsid w:val="00B34865"/>
    <w:rsid w:val="00B34A3E"/>
    <w:rsid w:val="00B34B68"/>
    <w:rsid w:val="00B34D74"/>
    <w:rsid w:val="00B34DA3"/>
    <w:rsid w:val="00B34E3C"/>
    <w:rsid w:val="00B34EB7"/>
    <w:rsid w:val="00B35B2C"/>
    <w:rsid w:val="00B35E9A"/>
    <w:rsid w:val="00B3617D"/>
    <w:rsid w:val="00B362F4"/>
    <w:rsid w:val="00B3630D"/>
    <w:rsid w:val="00B36BC3"/>
    <w:rsid w:val="00B36CCA"/>
    <w:rsid w:val="00B36F61"/>
    <w:rsid w:val="00B3708D"/>
    <w:rsid w:val="00B37516"/>
    <w:rsid w:val="00B3792F"/>
    <w:rsid w:val="00B37F63"/>
    <w:rsid w:val="00B404C5"/>
    <w:rsid w:val="00B41228"/>
    <w:rsid w:val="00B4123E"/>
    <w:rsid w:val="00B413C4"/>
    <w:rsid w:val="00B41671"/>
    <w:rsid w:val="00B417BD"/>
    <w:rsid w:val="00B4199B"/>
    <w:rsid w:val="00B41AC7"/>
    <w:rsid w:val="00B41D2D"/>
    <w:rsid w:val="00B41FE0"/>
    <w:rsid w:val="00B42217"/>
    <w:rsid w:val="00B425C8"/>
    <w:rsid w:val="00B42882"/>
    <w:rsid w:val="00B43C4B"/>
    <w:rsid w:val="00B43EB5"/>
    <w:rsid w:val="00B43ECB"/>
    <w:rsid w:val="00B4476F"/>
    <w:rsid w:val="00B448DA"/>
    <w:rsid w:val="00B44AEF"/>
    <w:rsid w:val="00B45020"/>
    <w:rsid w:val="00B452F4"/>
    <w:rsid w:val="00B45680"/>
    <w:rsid w:val="00B45A20"/>
    <w:rsid w:val="00B45ACC"/>
    <w:rsid w:val="00B4612C"/>
    <w:rsid w:val="00B4648E"/>
    <w:rsid w:val="00B46C21"/>
    <w:rsid w:val="00B46CA9"/>
    <w:rsid w:val="00B47204"/>
    <w:rsid w:val="00B477B1"/>
    <w:rsid w:val="00B47CE6"/>
    <w:rsid w:val="00B5008B"/>
    <w:rsid w:val="00B50BDF"/>
    <w:rsid w:val="00B50FE7"/>
    <w:rsid w:val="00B5127F"/>
    <w:rsid w:val="00B517AD"/>
    <w:rsid w:val="00B51B5F"/>
    <w:rsid w:val="00B51EF8"/>
    <w:rsid w:val="00B51F49"/>
    <w:rsid w:val="00B52188"/>
    <w:rsid w:val="00B523F6"/>
    <w:rsid w:val="00B5284A"/>
    <w:rsid w:val="00B52B94"/>
    <w:rsid w:val="00B52BE8"/>
    <w:rsid w:val="00B52D6B"/>
    <w:rsid w:val="00B5304B"/>
    <w:rsid w:val="00B53AE7"/>
    <w:rsid w:val="00B543BA"/>
    <w:rsid w:val="00B54B83"/>
    <w:rsid w:val="00B55124"/>
    <w:rsid w:val="00B55421"/>
    <w:rsid w:val="00B558A2"/>
    <w:rsid w:val="00B56356"/>
    <w:rsid w:val="00B56699"/>
    <w:rsid w:val="00B56721"/>
    <w:rsid w:val="00B56AC8"/>
    <w:rsid w:val="00B56AD6"/>
    <w:rsid w:val="00B56ADE"/>
    <w:rsid w:val="00B56DFF"/>
    <w:rsid w:val="00B5701A"/>
    <w:rsid w:val="00B60353"/>
    <w:rsid w:val="00B60849"/>
    <w:rsid w:val="00B611C5"/>
    <w:rsid w:val="00B619FE"/>
    <w:rsid w:val="00B61AA0"/>
    <w:rsid w:val="00B61DC1"/>
    <w:rsid w:val="00B62C59"/>
    <w:rsid w:val="00B62CD6"/>
    <w:rsid w:val="00B6358F"/>
    <w:rsid w:val="00B635AF"/>
    <w:rsid w:val="00B635C8"/>
    <w:rsid w:val="00B6366C"/>
    <w:rsid w:val="00B636EF"/>
    <w:rsid w:val="00B6392D"/>
    <w:rsid w:val="00B63F6B"/>
    <w:rsid w:val="00B640EB"/>
    <w:rsid w:val="00B64232"/>
    <w:rsid w:val="00B644F3"/>
    <w:rsid w:val="00B64592"/>
    <w:rsid w:val="00B645AF"/>
    <w:rsid w:val="00B64609"/>
    <w:rsid w:val="00B6479F"/>
    <w:rsid w:val="00B64A4E"/>
    <w:rsid w:val="00B653CD"/>
    <w:rsid w:val="00B661DD"/>
    <w:rsid w:val="00B66882"/>
    <w:rsid w:val="00B66C5F"/>
    <w:rsid w:val="00B66E0F"/>
    <w:rsid w:val="00B66E3A"/>
    <w:rsid w:val="00B66E51"/>
    <w:rsid w:val="00B67542"/>
    <w:rsid w:val="00B67CE7"/>
    <w:rsid w:val="00B7038E"/>
    <w:rsid w:val="00B70667"/>
    <w:rsid w:val="00B707DC"/>
    <w:rsid w:val="00B7094D"/>
    <w:rsid w:val="00B70AE0"/>
    <w:rsid w:val="00B70D61"/>
    <w:rsid w:val="00B712EE"/>
    <w:rsid w:val="00B71962"/>
    <w:rsid w:val="00B7219D"/>
    <w:rsid w:val="00B721FE"/>
    <w:rsid w:val="00B72742"/>
    <w:rsid w:val="00B729B7"/>
    <w:rsid w:val="00B73059"/>
    <w:rsid w:val="00B73B4E"/>
    <w:rsid w:val="00B74450"/>
    <w:rsid w:val="00B74652"/>
    <w:rsid w:val="00B74657"/>
    <w:rsid w:val="00B746DC"/>
    <w:rsid w:val="00B7487A"/>
    <w:rsid w:val="00B74DF3"/>
    <w:rsid w:val="00B75134"/>
    <w:rsid w:val="00B75395"/>
    <w:rsid w:val="00B753B7"/>
    <w:rsid w:val="00B75705"/>
    <w:rsid w:val="00B75D48"/>
    <w:rsid w:val="00B75E4B"/>
    <w:rsid w:val="00B7641C"/>
    <w:rsid w:val="00B76744"/>
    <w:rsid w:val="00B77354"/>
    <w:rsid w:val="00B776C1"/>
    <w:rsid w:val="00B777E7"/>
    <w:rsid w:val="00B77859"/>
    <w:rsid w:val="00B778EB"/>
    <w:rsid w:val="00B77B18"/>
    <w:rsid w:val="00B77CE3"/>
    <w:rsid w:val="00B77EA0"/>
    <w:rsid w:val="00B77F2D"/>
    <w:rsid w:val="00B801CD"/>
    <w:rsid w:val="00B8048B"/>
    <w:rsid w:val="00B8078E"/>
    <w:rsid w:val="00B80E82"/>
    <w:rsid w:val="00B8116F"/>
    <w:rsid w:val="00B8130B"/>
    <w:rsid w:val="00B816D2"/>
    <w:rsid w:val="00B81E82"/>
    <w:rsid w:val="00B82750"/>
    <w:rsid w:val="00B829F8"/>
    <w:rsid w:val="00B83110"/>
    <w:rsid w:val="00B8322A"/>
    <w:rsid w:val="00B832A9"/>
    <w:rsid w:val="00B83F67"/>
    <w:rsid w:val="00B842EB"/>
    <w:rsid w:val="00B845BB"/>
    <w:rsid w:val="00B84AEF"/>
    <w:rsid w:val="00B85081"/>
    <w:rsid w:val="00B853B1"/>
    <w:rsid w:val="00B858B3"/>
    <w:rsid w:val="00B85C56"/>
    <w:rsid w:val="00B85D68"/>
    <w:rsid w:val="00B86242"/>
    <w:rsid w:val="00B862B7"/>
    <w:rsid w:val="00B867A9"/>
    <w:rsid w:val="00B86DCE"/>
    <w:rsid w:val="00B86EE6"/>
    <w:rsid w:val="00B873C1"/>
    <w:rsid w:val="00B873FB"/>
    <w:rsid w:val="00B87599"/>
    <w:rsid w:val="00B87A2F"/>
    <w:rsid w:val="00B87CC3"/>
    <w:rsid w:val="00B90471"/>
    <w:rsid w:val="00B90538"/>
    <w:rsid w:val="00B90704"/>
    <w:rsid w:val="00B90F55"/>
    <w:rsid w:val="00B916AB"/>
    <w:rsid w:val="00B917A2"/>
    <w:rsid w:val="00B91A38"/>
    <w:rsid w:val="00B91DAD"/>
    <w:rsid w:val="00B924EB"/>
    <w:rsid w:val="00B928F6"/>
    <w:rsid w:val="00B92B68"/>
    <w:rsid w:val="00B93389"/>
    <w:rsid w:val="00B934F3"/>
    <w:rsid w:val="00B936AB"/>
    <w:rsid w:val="00B946EA"/>
    <w:rsid w:val="00B94B40"/>
    <w:rsid w:val="00B94CAB"/>
    <w:rsid w:val="00B953F3"/>
    <w:rsid w:val="00B955AB"/>
    <w:rsid w:val="00B95892"/>
    <w:rsid w:val="00B95A53"/>
    <w:rsid w:val="00B95C0D"/>
    <w:rsid w:val="00B961E4"/>
    <w:rsid w:val="00B967D8"/>
    <w:rsid w:val="00B96908"/>
    <w:rsid w:val="00B96E4B"/>
    <w:rsid w:val="00B96EE9"/>
    <w:rsid w:val="00B97122"/>
    <w:rsid w:val="00B9730D"/>
    <w:rsid w:val="00B973DF"/>
    <w:rsid w:val="00B97403"/>
    <w:rsid w:val="00B9755D"/>
    <w:rsid w:val="00B976F1"/>
    <w:rsid w:val="00B97980"/>
    <w:rsid w:val="00B979B4"/>
    <w:rsid w:val="00B97C20"/>
    <w:rsid w:val="00B97C3A"/>
    <w:rsid w:val="00BA00EA"/>
    <w:rsid w:val="00BA0352"/>
    <w:rsid w:val="00BA03E5"/>
    <w:rsid w:val="00BA03F4"/>
    <w:rsid w:val="00BA0C66"/>
    <w:rsid w:val="00BA1AC8"/>
    <w:rsid w:val="00BA1BDB"/>
    <w:rsid w:val="00BA20B1"/>
    <w:rsid w:val="00BA20F5"/>
    <w:rsid w:val="00BA24C8"/>
    <w:rsid w:val="00BA258C"/>
    <w:rsid w:val="00BA30FD"/>
    <w:rsid w:val="00BA3745"/>
    <w:rsid w:val="00BA374B"/>
    <w:rsid w:val="00BA3EAE"/>
    <w:rsid w:val="00BA460C"/>
    <w:rsid w:val="00BA54EC"/>
    <w:rsid w:val="00BA5508"/>
    <w:rsid w:val="00BA553E"/>
    <w:rsid w:val="00BA5C65"/>
    <w:rsid w:val="00BA60D0"/>
    <w:rsid w:val="00BA662A"/>
    <w:rsid w:val="00BA6BD0"/>
    <w:rsid w:val="00BA6F19"/>
    <w:rsid w:val="00BA71A3"/>
    <w:rsid w:val="00BA7773"/>
    <w:rsid w:val="00BA790F"/>
    <w:rsid w:val="00BB034E"/>
    <w:rsid w:val="00BB04E3"/>
    <w:rsid w:val="00BB094B"/>
    <w:rsid w:val="00BB09A2"/>
    <w:rsid w:val="00BB0D36"/>
    <w:rsid w:val="00BB0D4A"/>
    <w:rsid w:val="00BB15DA"/>
    <w:rsid w:val="00BB1600"/>
    <w:rsid w:val="00BB2102"/>
    <w:rsid w:val="00BB22E3"/>
    <w:rsid w:val="00BB2B5C"/>
    <w:rsid w:val="00BB2B6E"/>
    <w:rsid w:val="00BB2D3F"/>
    <w:rsid w:val="00BB2FAD"/>
    <w:rsid w:val="00BB345B"/>
    <w:rsid w:val="00BB3889"/>
    <w:rsid w:val="00BB3A38"/>
    <w:rsid w:val="00BB3B81"/>
    <w:rsid w:val="00BB3F53"/>
    <w:rsid w:val="00BB421E"/>
    <w:rsid w:val="00BB459E"/>
    <w:rsid w:val="00BB48AC"/>
    <w:rsid w:val="00BB53B0"/>
    <w:rsid w:val="00BB55AC"/>
    <w:rsid w:val="00BB576D"/>
    <w:rsid w:val="00BB5810"/>
    <w:rsid w:val="00BB5AF4"/>
    <w:rsid w:val="00BB5D7D"/>
    <w:rsid w:val="00BB647D"/>
    <w:rsid w:val="00BB6B1B"/>
    <w:rsid w:val="00BB6D48"/>
    <w:rsid w:val="00BB6F0B"/>
    <w:rsid w:val="00BB6F6E"/>
    <w:rsid w:val="00BB7508"/>
    <w:rsid w:val="00BB7515"/>
    <w:rsid w:val="00BB762B"/>
    <w:rsid w:val="00BB7958"/>
    <w:rsid w:val="00BB7C45"/>
    <w:rsid w:val="00BC0467"/>
    <w:rsid w:val="00BC0F38"/>
    <w:rsid w:val="00BC1271"/>
    <w:rsid w:val="00BC12C9"/>
    <w:rsid w:val="00BC19AD"/>
    <w:rsid w:val="00BC19E1"/>
    <w:rsid w:val="00BC1A6A"/>
    <w:rsid w:val="00BC1C41"/>
    <w:rsid w:val="00BC1FE1"/>
    <w:rsid w:val="00BC2854"/>
    <w:rsid w:val="00BC2F54"/>
    <w:rsid w:val="00BC301F"/>
    <w:rsid w:val="00BC3497"/>
    <w:rsid w:val="00BC34DD"/>
    <w:rsid w:val="00BC3556"/>
    <w:rsid w:val="00BC39FF"/>
    <w:rsid w:val="00BC43C8"/>
    <w:rsid w:val="00BC46F1"/>
    <w:rsid w:val="00BC4B41"/>
    <w:rsid w:val="00BC4F0E"/>
    <w:rsid w:val="00BC5097"/>
    <w:rsid w:val="00BC5561"/>
    <w:rsid w:val="00BC58D5"/>
    <w:rsid w:val="00BC5F6D"/>
    <w:rsid w:val="00BC61CA"/>
    <w:rsid w:val="00BC6447"/>
    <w:rsid w:val="00BC69AC"/>
    <w:rsid w:val="00BC69F8"/>
    <w:rsid w:val="00BC6A57"/>
    <w:rsid w:val="00BC6B6F"/>
    <w:rsid w:val="00BC70B4"/>
    <w:rsid w:val="00BC72BF"/>
    <w:rsid w:val="00BD0299"/>
    <w:rsid w:val="00BD05C3"/>
    <w:rsid w:val="00BD093C"/>
    <w:rsid w:val="00BD0FEB"/>
    <w:rsid w:val="00BD1718"/>
    <w:rsid w:val="00BD19E0"/>
    <w:rsid w:val="00BD1B77"/>
    <w:rsid w:val="00BD1F0F"/>
    <w:rsid w:val="00BD2714"/>
    <w:rsid w:val="00BD27AC"/>
    <w:rsid w:val="00BD27E6"/>
    <w:rsid w:val="00BD28F0"/>
    <w:rsid w:val="00BD2D1F"/>
    <w:rsid w:val="00BD3744"/>
    <w:rsid w:val="00BD39FB"/>
    <w:rsid w:val="00BD3BF4"/>
    <w:rsid w:val="00BD40A3"/>
    <w:rsid w:val="00BD429E"/>
    <w:rsid w:val="00BD4599"/>
    <w:rsid w:val="00BD4912"/>
    <w:rsid w:val="00BD4F05"/>
    <w:rsid w:val="00BD58BA"/>
    <w:rsid w:val="00BD5BEB"/>
    <w:rsid w:val="00BD5E51"/>
    <w:rsid w:val="00BD6053"/>
    <w:rsid w:val="00BD6ADA"/>
    <w:rsid w:val="00BD6C85"/>
    <w:rsid w:val="00BD7667"/>
    <w:rsid w:val="00BD784B"/>
    <w:rsid w:val="00BD7C71"/>
    <w:rsid w:val="00BE0069"/>
    <w:rsid w:val="00BE0232"/>
    <w:rsid w:val="00BE03C8"/>
    <w:rsid w:val="00BE05E0"/>
    <w:rsid w:val="00BE0D5A"/>
    <w:rsid w:val="00BE0D65"/>
    <w:rsid w:val="00BE139F"/>
    <w:rsid w:val="00BE16CD"/>
    <w:rsid w:val="00BE17BD"/>
    <w:rsid w:val="00BE18B3"/>
    <w:rsid w:val="00BE1921"/>
    <w:rsid w:val="00BE1A5E"/>
    <w:rsid w:val="00BE1DCE"/>
    <w:rsid w:val="00BE23FB"/>
    <w:rsid w:val="00BE25EF"/>
    <w:rsid w:val="00BE2A49"/>
    <w:rsid w:val="00BE2AE1"/>
    <w:rsid w:val="00BE313E"/>
    <w:rsid w:val="00BE319F"/>
    <w:rsid w:val="00BE3351"/>
    <w:rsid w:val="00BE33B9"/>
    <w:rsid w:val="00BE447C"/>
    <w:rsid w:val="00BE4CF1"/>
    <w:rsid w:val="00BE53F1"/>
    <w:rsid w:val="00BE565A"/>
    <w:rsid w:val="00BE5677"/>
    <w:rsid w:val="00BE65BD"/>
    <w:rsid w:val="00BE67E0"/>
    <w:rsid w:val="00BE6B5D"/>
    <w:rsid w:val="00BE78D0"/>
    <w:rsid w:val="00BE794C"/>
    <w:rsid w:val="00BE7A06"/>
    <w:rsid w:val="00BE7BC2"/>
    <w:rsid w:val="00BE7C2F"/>
    <w:rsid w:val="00BF081C"/>
    <w:rsid w:val="00BF08B2"/>
    <w:rsid w:val="00BF0A81"/>
    <w:rsid w:val="00BF118B"/>
    <w:rsid w:val="00BF1B14"/>
    <w:rsid w:val="00BF1D68"/>
    <w:rsid w:val="00BF1EAD"/>
    <w:rsid w:val="00BF22A5"/>
    <w:rsid w:val="00BF23B0"/>
    <w:rsid w:val="00BF26A6"/>
    <w:rsid w:val="00BF2CD7"/>
    <w:rsid w:val="00BF2D20"/>
    <w:rsid w:val="00BF2F13"/>
    <w:rsid w:val="00BF3546"/>
    <w:rsid w:val="00BF3570"/>
    <w:rsid w:val="00BF35FF"/>
    <w:rsid w:val="00BF3799"/>
    <w:rsid w:val="00BF3B94"/>
    <w:rsid w:val="00BF3FDF"/>
    <w:rsid w:val="00BF4092"/>
    <w:rsid w:val="00BF4717"/>
    <w:rsid w:val="00BF554E"/>
    <w:rsid w:val="00BF5668"/>
    <w:rsid w:val="00BF56AA"/>
    <w:rsid w:val="00BF5C25"/>
    <w:rsid w:val="00BF6334"/>
    <w:rsid w:val="00BF642E"/>
    <w:rsid w:val="00BF6B42"/>
    <w:rsid w:val="00BF7143"/>
    <w:rsid w:val="00BF7321"/>
    <w:rsid w:val="00BF75E0"/>
    <w:rsid w:val="00BF7E74"/>
    <w:rsid w:val="00C006B7"/>
    <w:rsid w:val="00C00780"/>
    <w:rsid w:val="00C00E68"/>
    <w:rsid w:val="00C00ECF"/>
    <w:rsid w:val="00C00F3F"/>
    <w:rsid w:val="00C015DF"/>
    <w:rsid w:val="00C019A0"/>
    <w:rsid w:val="00C01BA5"/>
    <w:rsid w:val="00C01FD9"/>
    <w:rsid w:val="00C0275A"/>
    <w:rsid w:val="00C03ABA"/>
    <w:rsid w:val="00C040A9"/>
    <w:rsid w:val="00C041B9"/>
    <w:rsid w:val="00C0476B"/>
    <w:rsid w:val="00C04E9F"/>
    <w:rsid w:val="00C0514F"/>
    <w:rsid w:val="00C05A4E"/>
    <w:rsid w:val="00C05DD9"/>
    <w:rsid w:val="00C06458"/>
    <w:rsid w:val="00C066A1"/>
    <w:rsid w:val="00C0682E"/>
    <w:rsid w:val="00C06C2E"/>
    <w:rsid w:val="00C070A3"/>
    <w:rsid w:val="00C075E0"/>
    <w:rsid w:val="00C078F3"/>
    <w:rsid w:val="00C1012D"/>
    <w:rsid w:val="00C1059E"/>
    <w:rsid w:val="00C10721"/>
    <w:rsid w:val="00C107A7"/>
    <w:rsid w:val="00C107D7"/>
    <w:rsid w:val="00C10C97"/>
    <w:rsid w:val="00C10DEF"/>
    <w:rsid w:val="00C11248"/>
    <w:rsid w:val="00C112BB"/>
    <w:rsid w:val="00C113E1"/>
    <w:rsid w:val="00C117E3"/>
    <w:rsid w:val="00C117F1"/>
    <w:rsid w:val="00C118DE"/>
    <w:rsid w:val="00C11C2D"/>
    <w:rsid w:val="00C12258"/>
    <w:rsid w:val="00C12F20"/>
    <w:rsid w:val="00C12FA6"/>
    <w:rsid w:val="00C134AF"/>
    <w:rsid w:val="00C13C9E"/>
    <w:rsid w:val="00C13D50"/>
    <w:rsid w:val="00C14243"/>
    <w:rsid w:val="00C14551"/>
    <w:rsid w:val="00C145B1"/>
    <w:rsid w:val="00C14C70"/>
    <w:rsid w:val="00C14C77"/>
    <w:rsid w:val="00C154AD"/>
    <w:rsid w:val="00C155E4"/>
    <w:rsid w:val="00C15816"/>
    <w:rsid w:val="00C15ACB"/>
    <w:rsid w:val="00C15B44"/>
    <w:rsid w:val="00C15BCF"/>
    <w:rsid w:val="00C15BF0"/>
    <w:rsid w:val="00C1601F"/>
    <w:rsid w:val="00C1627D"/>
    <w:rsid w:val="00C1648F"/>
    <w:rsid w:val="00C16A83"/>
    <w:rsid w:val="00C17081"/>
    <w:rsid w:val="00C174FD"/>
    <w:rsid w:val="00C175EF"/>
    <w:rsid w:val="00C17608"/>
    <w:rsid w:val="00C17645"/>
    <w:rsid w:val="00C17AED"/>
    <w:rsid w:val="00C17F9D"/>
    <w:rsid w:val="00C20104"/>
    <w:rsid w:val="00C202B0"/>
    <w:rsid w:val="00C206F2"/>
    <w:rsid w:val="00C209A0"/>
    <w:rsid w:val="00C20B6E"/>
    <w:rsid w:val="00C2100E"/>
    <w:rsid w:val="00C2109C"/>
    <w:rsid w:val="00C2117D"/>
    <w:rsid w:val="00C2162E"/>
    <w:rsid w:val="00C22435"/>
    <w:rsid w:val="00C22AB6"/>
    <w:rsid w:val="00C22BE4"/>
    <w:rsid w:val="00C22CD7"/>
    <w:rsid w:val="00C23173"/>
    <w:rsid w:val="00C234FC"/>
    <w:rsid w:val="00C23BEC"/>
    <w:rsid w:val="00C23DD6"/>
    <w:rsid w:val="00C24DAF"/>
    <w:rsid w:val="00C2568E"/>
    <w:rsid w:val="00C2581C"/>
    <w:rsid w:val="00C25AF3"/>
    <w:rsid w:val="00C25E59"/>
    <w:rsid w:val="00C263C1"/>
    <w:rsid w:val="00C263F9"/>
    <w:rsid w:val="00C264E8"/>
    <w:rsid w:val="00C26780"/>
    <w:rsid w:val="00C2698B"/>
    <w:rsid w:val="00C2701E"/>
    <w:rsid w:val="00C27197"/>
    <w:rsid w:val="00C278A2"/>
    <w:rsid w:val="00C27CCF"/>
    <w:rsid w:val="00C27EE1"/>
    <w:rsid w:val="00C302BF"/>
    <w:rsid w:val="00C303FB"/>
    <w:rsid w:val="00C30646"/>
    <w:rsid w:val="00C30BBA"/>
    <w:rsid w:val="00C30C23"/>
    <w:rsid w:val="00C313CA"/>
    <w:rsid w:val="00C314CE"/>
    <w:rsid w:val="00C31BEC"/>
    <w:rsid w:val="00C32244"/>
    <w:rsid w:val="00C3229C"/>
    <w:rsid w:val="00C32536"/>
    <w:rsid w:val="00C32A59"/>
    <w:rsid w:val="00C32EAF"/>
    <w:rsid w:val="00C32EFE"/>
    <w:rsid w:val="00C332AF"/>
    <w:rsid w:val="00C33485"/>
    <w:rsid w:val="00C3349D"/>
    <w:rsid w:val="00C33770"/>
    <w:rsid w:val="00C33EB3"/>
    <w:rsid w:val="00C34160"/>
    <w:rsid w:val="00C341A8"/>
    <w:rsid w:val="00C345B5"/>
    <w:rsid w:val="00C34611"/>
    <w:rsid w:val="00C347BB"/>
    <w:rsid w:val="00C347FD"/>
    <w:rsid w:val="00C3484B"/>
    <w:rsid w:val="00C3500B"/>
    <w:rsid w:val="00C351D6"/>
    <w:rsid w:val="00C355DD"/>
    <w:rsid w:val="00C35667"/>
    <w:rsid w:val="00C357BE"/>
    <w:rsid w:val="00C35867"/>
    <w:rsid w:val="00C35EAF"/>
    <w:rsid w:val="00C36269"/>
    <w:rsid w:val="00C36857"/>
    <w:rsid w:val="00C37069"/>
    <w:rsid w:val="00C37208"/>
    <w:rsid w:val="00C375BD"/>
    <w:rsid w:val="00C37B22"/>
    <w:rsid w:val="00C4035F"/>
    <w:rsid w:val="00C40391"/>
    <w:rsid w:val="00C4074C"/>
    <w:rsid w:val="00C408FD"/>
    <w:rsid w:val="00C40A22"/>
    <w:rsid w:val="00C410D5"/>
    <w:rsid w:val="00C413C4"/>
    <w:rsid w:val="00C41CF2"/>
    <w:rsid w:val="00C41DAC"/>
    <w:rsid w:val="00C4214F"/>
    <w:rsid w:val="00C42A70"/>
    <w:rsid w:val="00C42C48"/>
    <w:rsid w:val="00C42D38"/>
    <w:rsid w:val="00C42D83"/>
    <w:rsid w:val="00C42E72"/>
    <w:rsid w:val="00C431AA"/>
    <w:rsid w:val="00C439B3"/>
    <w:rsid w:val="00C43A7D"/>
    <w:rsid w:val="00C43EAB"/>
    <w:rsid w:val="00C44993"/>
    <w:rsid w:val="00C44A80"/>
    <w:rsid w:val="00C45A39"/>
    <w:rsid w:val="00C45C02"/>
    <w:rsid w:val="00C45D0C"/>
    <w:rsid w:val="00C460EB"/>
    <w:rsid w:val="00C4617C"/>
    <w:rsid w:val="00C462F3"/>
    <w:rsid w:val="00C465E2"/>
    <w:rsid w:val="00C469F5"/>
    <w:rsid w:val="00C47302"/>
    <w:rsid w:val="00C475B8"/>
    <w:rsid w:val="00C475DE"/>
    <w:rsid w:val="00C502CF"/>
    <w:rsid w:val="00C50521"/>
    <w:rsid w:val="00C5055F"/>
    <w:rsid w:val="00C50F57"/>
    <w:rsid w:val="00C514DE"/>
    <w:rsid w:val="00C515C5"/>
    <w:rsid w:val="00C51609"/>
    <w:rsid w:val="00C51683"/>
    <w:rsid w:val="00C5179D"/>
    <w:rsid w:val="00C51A8E"/>
    <w:rsid w:val="00C51E4E"/>
    <w:rsid w:val="00C51F58"/>
    <w:rsid w:val="00C51F6D"/>
    <w:rsid w:val="00C51FBE"/>
    <w:rsid w:val="00C520BA"/>
    <w:rsid w:val="00C52240"/>
    <w:rsid w:val="00C52273"/>
    <w:rsid w:val="00C52434"/>
    <w:rsid w:val="00C525C6"/>
    <w:rsid w:val="00C52886"/>
    <w:rsid w:val="00C5298C"/>
    <w:rsid w:val="00C52A89"/>
    <w:rsid w:val="00C5328A"/>
    <w:rsid w:val="00C53FF5"/>
    <w:rsid w:val="00C541D7"/>
    <w:rsid w:val="00C54F7E"/>
    <w:rsid w:val="00C5504D"/>
    <w:rsid w:val="00C557DE"/>
    <w:rsid w:val="00C55CB7"/>
    <w:rsid w:val="00C55CBB"/>
    <w:rsid w:val="00C55D7E"/>
    <w:rsid w:val="00C5604E"/>
    <w:rsid w:val="00C5647B"/>
    <w:rsid w:val="00C566A9"/>
    <w:rsid w:val="00C56CAF"/>
    <w:rsid w:val="00C60BEE"/>
    <w:rsid w:val="00C60E39"/>
    <w:rsid w:val="00C60F74"/>
    <w:rsid w:val="00C614F0"/>
    <w:rsid w:val="00C61680"/>
    <w:rsid w:val="00C61E47"/>
    <w:rsid w:val="00C61F32"/>
    <w:rsid w:val="00C627DE"/>
    <w:rsid w:val="00C62844"/>
    <w:rsid w:val="00C62E22"/>
    <w:rsid w:val="00C62EC2"/>
    <w:rsid w:val="00C631D0"/>
    <w:rsid w:val="00C63225"/>
    <w:rsid w:val="00C6328F"/>
    <w:rsid w:val="00C632D1"/>
    <w:rsid w:val="00C635C4"/>
    <w:rsid w:val="00C639E5"/>
    <w:rsid w:val="00C6463D"/>
    <w:rsid w:val="00C64862"/>
    <w:rsid w:val="00C64D87"/>
    <w:rsid w:val="00C64E29"/>
    <w:rsid w:val="00C658CB"/>
    <w:rsid w:val="00C65C0F"/>
    <w:rsid w:val="00C664C4"/>
    <w:rsid w:val="00C6663B"/>
    <w:rsid w:val="00C66B07"/>
    <w:rsid w:val="00C6755C"/>
    <w:rsid w:val="00C67639"/>
    <w:rsid w:val="00C678FE"/>
    <w:rsid w:val="00C67EB4"/>
    <w:rsid w:val="00C67ED3"/>
    <w:rsid w:val="00C7049E"/>
    <w:rsid w:val="00C708D9"/>
    <w:rsid w:val="00C70C5D"/>
    <w:rsid w:val="00C70D0C"/>
    <w:rsid w:val="00C70E03"/>
    <w:rsid w:val="00C71500"/>
    <w:rsid w:val="00C71933"/>
    <w:rsid w:val="00C71C13"/>
    <w:rsid w:val="00C72254"/>
    <w:rsid w:val="00C73819"/>
    <w:rsid w:val="00C73EC6"/>
    <w:rsid w:val="00C73FFC"/>
    <w:rsid w:val="00C74353"/>
    <w:rsid w:val="00C743D3"/>
    <w:rsid w:val="00C7462F"/>
    <w:rsid w:val="00C7468D"/>
    <w:rsid w:val="00C746DE"/>
    <w:rsid w:val="00C746E9"/>
    <w:rsid w:val="00C7479E"/>
    <w:rsid w:val="00C74E09"/>
    <w:rsid w:val="00C75223"/>
    <w:rsid w:val="00C7539A"/>
    <w:rsid w:val="00C75492"/>
    <w:rsid w:val="00C75515"/>
    <w:rsid w:val="00C7595A"/>
    <w:rsid w:val="00C75DCE"/>
    <w:rsid w:val="00C76CC9"/>
    <w:rsid w:val="00C76E9A"/>
    <w:rsid w:val="00C7742A"/>
    <w:rsid w:val="00C77C71"/>
    <w:rsid w:val="00C77E37"/>
    <w:rsid w:val="00C77E3C"/>
    <w:rsid w:val="00C77EA9"/>
    <w:rsid w:val="00C77F5B"/>
    <w:rsid w:val="00C77FE7"/>
    <w:rsid w:val="00C8013C"/>
    <w:rsid w:val="00C8057C"/>
    <w:rsid w:val="00C805E8"/>
    <w:rsid w:val="00C805EC"/>
    <w:rsid w:val="00C80654"/>
    <w:rsid w:val="00C80BE8"/>
    <w:rsid w:val="00C81584"/>
    <w:rsid w:val="00C816D0"/>
    <w:rsid w:val="00C81A1B"/>
    <w:rsid w:val="00C81AC9"/>
    <w:rsid w:val="00C81F6F"/>
    <w:rsid w:val="00C824C1"/>
    <w:rsid w:val="00C825CF"/>
    <w:rsid w:val="00C8286E"/>
    <w:rsid w:val="00C82CA5"/>
    <w:rsid w:val="00C82E7C"/>
    <w:rsid w:val="00C8324C"/>
    <w:rsid w:val="00C834FB"/>
    <w:rsid w:val="00C84983"/>
    <w:rsid w:val="00C84A80"/>
    <w:rsid w:val="00C85002"/>
    <w:rsid w:val="00C856A4"/>
    <w:rsid w:val="00C8570A"/>
    <w:rsid w:val="00C85731"/>
    <w:rsid w:val="00C857D0"/>
    <w:rsid w:val="00C8587F"/>
    <w:rsid w:val="00C85A39"/>
    <w:rsid w:val="00C864B9"/>
    <w:rsid w:val="00C864C8"/>
    <w:rsid w:val="00C8681E"/>
    <w:rsid w:val="00C8684A"/>
    <w:rsid w:val="00C86910"/>
    <w:rsid w:val="00C869D5"/>
    <w:rsid w:val="00C86D46"/>
    <w:rsid w:val="00C87037"/>
    <w:rsid w:val="00C87472"/>
    <w:rsid w:val="00C876A1"/>
    <w:rsid w:val="00C87806"/>
    <w:rsid w:val="00C87CBA"/>
    <w:rsid w:val="00C87D39"/>
    <w:rsid w:val="00C87E0D"/>
    <w:rsid w:val="00C90039"/>
    <w:rsid w:val="00C900AF"/>
    <w:rsid w:val="00C90197"/>
    <w:rsid w:val="00C90CD7"/>
    <w:rsid w:val="00C90DFD"/>
    <w:rsid w:val="00C90E56"/>
    <w:rsid w:val="00C91416"/>
    <w:rsid w:val="00C91642"/>
    <w:rsid w:val="00C917CB"/>
    <w:rsid w:val="00C922C6"/>
    <w:rsid w:val="00C923E4"/>
    <w:rsid w:val="00C929E6"/>
    <w:rsid w:val="00C92E99"/>
    <w:rsid w:val="00C93364"/>
    <w:rsid w:val="00C93553"/>
    <w:rsid w:val="00C936D1"/>
    <w:rsid w:val="00C93746"/>
    <w:rsid w:val="00C94128"/>
    <w:rsid w:val="00C94905"/>
    <w:rsid w:val="00C94EA7"/>
    <w:rsid w:val="00C94F26"/>
    <w:rsid w:val="00C9510B"/>
    <w:rsid w:val="00C956C8"/>
    <w:rsid w:val="00C9577C"/>
    <w:rsid w:val="00C95B96"/>
    <w:rsid w:val="00C95D6A"/>
    <w:rsid w:val="00C95D6D"/>
    <w:rsid w:val="00C96011"/>
    <w:rsid w:val="00C964A5"/>
    <w:rsid w:val="00C96B45"/>
    <w:rsid w:val="00C96F34"/>
    <w:rsid w:val="00C9720A"/>
    <w:rsid w:val="00C972DF"/>
    <w:rsid w:val="00C9784E"/>
    <w:rsid w:val="00CA025E"/>
    <w:rsid w:val="00CA0898"/>
    <w:rsid w:val="00CA0B71"/>
    <w:rsid w:val="00CA0F3B"/>
    <w:rsid w:val="00CA1030"/>
    <w:rsid w:val="00CA16B9"/>
    <w:rsid w:val="00CA2265"/>
    <w:rsid w:val="00CA234D"/>
    <w:rsid w:val="00CA261F"/>
    <w:rsid w:val="00CA263D"/>
    <w:rsid w:val="00CA289C"/>
    <w:rsid w:val="00CA2D63"/>
    <w:rsid w:val="00CA2E58"/>
    <w:rsid w:val="00CA3526"/>
    <w:rsid w:val="00CA35C8"/>
    <w:rsid w:val="00CA36B4"/>
    <w:rsid w:val="00CA37B7"/>
    <w:rsid w:val="00CA3E21"/>
    <w:rsid w:val="00CA4321"/>
    <w:rsid w:val="00CA4A1B"/>
    <w:rsid w:val="00CA4AFD"/>
    <w:rsid w:val="00CA56C3"/>
    <w:rsid w:val="00CA5A48"/>
    <w:rsid w:val="00CA5A7C"/>
    <w:rsid w:val="00CA5E63"/>
    <w:rsid w:val="00CA6A6A"/>
    <w:rsid w:val="00CA6EB9"/>
    <w:rsid w:val="00CA72F2"/>
    <w:rsid w:val="00CA765A"/>
    <w:rsid w:val="00CA7991"/>
    <w:rsid w:val="00CA7A26"/>
    <w:rsid w:val="00CA7E86"/>
    <w:rsid w:val="00CB0110"/>
    <w:rsid w:val="00CB0B15"/>
    <w:rsid w:val="00CB128C"/>
    <w:rsid w:val="00CB13E9"/>
    <w:rsid w:val="00CB16C8"/>
    <w:rsid w:val="00CB1824"/>
    <w:rsid w:val="00CB1E50"/>
    <w:rsid w:val="00CB27D6"/>
    <w:rsid w:val="00CB2BB9"/>
    <w:rsid w:val="00CB2BE1"/>
    <w:rsid w:val="00CB31AB"/>
    <w:rsid w:val="00CB333B"/>
    <w:rsid w:val="00CB3CD2"/>
    <w:rsid w:val="00CB3F2F"/>
    <w:rsid w:val="00CB3FC7"/>
    <w:rsid w:val="00CB4330"/>
    <w:rsid w:val="00CB4844"/>
    <w:rsid w:val="00CB5447"/>
    <w:rsid w:val="00CB54A2"/>
    <w:rsid w:val="00CB6977"/>
    <w:rsid w:val="00CB6A21"/>
    <w:rsid w:val="00CB6B8C"/>
    <w:rsid w:val="00CB7754"/>
    <w:rsid w:val="00CB7D81"/>
    <w:rsid w:val="00CC006C"/>
    <w:rsid w:val="00CC02AF"/>
    <w:rsid w:val="00CC04F2"/>
    <w:rsid w:val="00CC09BA"/>
    <w:rsid w:val="00CC0D6C"/>
    <w:rsid w:val="00CC0DB8"/>
    <w:rsid w:val="00CC10AB"/>
    <w:rsid w:val="00CC161D"/>
    <w:rsid w:val="00CC16AB"/>
    <w:rsid w:val="00CC174E"/>
    <w:rsid w:val="00CC1D5C"/>
    <w:rsid w:val="00CC1ECC"/>
    <w:rsid w:val="00CC2264"/>
    <w:rsid w:val="00CC259D"/>
    <w:rsid w:val="00CC2983"/>
    <w:rsid w:val="00CC34CF"/>
    <w:rsid w:val="00CC3711"/>
    <w:rsid w:val="00CC4399"/>
    <w:rsid w:val="00CC49C7"/>
    <w:rsid w:val="00CC4B48"/>
    <w:rsid w:val="00CC4E2F"/>
    <w:rsid w:val="00CC4F19"/>
    <w:rsid w:val="00CC526B"/>
    <w:rsid w:val="00CC54F7"/>
    <w:rsid w:val="00CC5949"/>
    <w:rsid w:val="00CC5C86"/>
    <w:rsid w:val="00CC5F88"/>
    <w:rsid w:val="00CC62B1"/>
    <w:rsid w:val="00CC65A0"/>
    <w:rsid w:val="00CC68A2"/>
    <w:rsid w:val="00CC6EF1"/>
    <w:rsid w:val="00CC7038"/>
    <w:rsid w:val="00CC7086"/>
    <w:rsid w:val="00CC713F"/>
    <w:rsid w:val="00CC79C5"/>
    <w:rsid w:val="00CC7A24"/>
    <w:rsid w:val="00CC7E96"/>
    <w:rsid w:val="00CC7FA9"/>
    <w:rsid w:val="00CD06A2"/>
    <w:rsid w:val="00CD077F"/>
    <w:rsid w:val="00CD0802"/>
    <w:rsid w:val="00CD0FC9"/>
    <w:rsid w:val="00CD1073"/>
    <w:rsid w:val="00CD11E3"/>
    <w:rsid w:val="00CD1620"/>
    <w:rsid w:val="00CD1763"/>
    <w:rsid w:val="00CD1C79"/>
    <w:rsid w:val="00CD1F58"/>
    <w:rsid w:val="00CD1F71"/>
    <w:rsid w:val="00CD2216"/>
    <w:rsid w:val="00CD325C"/>
    <w:rsid w:val="00CD3A13"/>
    <w:rsid w:val="00CD3D8E"/>
    <w:rsid w:val="00CD45B9"/>
    <w:rsid w:val="00CD46D9"/>
    <w:rsid w:val="00CD50DD"/>
    <w:rsid w:val="00CD5991"/>
    <w:rsid w:val="00CD599B"/>
    <w:rsid w:val="00CD5A74"/>
    <w:rsid w:val="00CD5BAE"/>
    <w:rsid w:val="00CD5C6C"/>
    <w:rsid w:val="00CD5CA2"/>
    <w:rsid w:val="00CD5E2B"/>
    <w:rsid w:val="00CD5FB0"/>
    <w:rsid w:val="00CD6352"/>
    <w:rsid w:val="00CD659D"/>
    <w:rsid w:val="00CD6BF5"/>
    <w:rsid w:val="00CD7011"/>
    <w:rsid w:val="00CD72BA"/>
    <w:rsid w:val="00CD746B"/>
    <w:rsid w:val="00CD79E3"/>
    <w:rsid w:val="00CD79E4"/>
    <w:rsid w:val="00CD7CED"/>
    <w:rsid w:val="00CD7FA0"/>
    <w:rsid w:val="00CD7FBB"/>
    <w:rsid w:val="00CE0139"/>
    <w:rsid w:val="00CE0141"/>
    <w:rsid w:val="00CE01F1"/>
    <w:rsid w:val="00CE091C"/>
    <w:rsid w:val="00CE0B63"/>
    <w:rsid w:val="00CE110A"/>
    <w:rsid w:val="00CE14E8"/>
    <w:rsid w:val="00CE15DE"/>
    <w:rsid w:val="00CE175C"/>
    <w:rsid w:val="00CE17BB"/>
    <w:rsid w:val="00CE17C3"/>
    <w:rsid w:val="00CE1A04"/>
    <w:rsid w:val="00CE1B70"/>
    <w:rsid w:val="00CE1E8D"/>
    <w:rsid w:val="00CE2022"/>
    <w:rsid w:val="00CE245F"/>
    <w:rsid w:val="00CE24AD"/>
    <w:rsid w:val="00CE321F"/>
    <w:rsid w:val="00CE3447"/>
    <w:rsid w:val="00CE3551"/>
    <w:rsid w:val="00CE3592"/>
    <w:rsid w:val="00CE38F1"/>
    <w:rsid w:val="00CE39A5"/>
    <w:rsid w:val="00CE3A98"/>
    <w:rsid w:val="00CE4223"/>
    <w:rsid w:val="00CE422B"/>
    <w:rsid w:val="00CE425D"/>
    <w:rsid w:val="00CE5E5D"/>
    <w:rsid w:val="00CE5F4B"/>
    <w:rsid w:val="00CE60EF"/>
    <w:rsid w:val="00CE618D"/>
    <w:rsid w:val="00CE625A"/>
    <w:rsid w:val="00CE66DE"/>
    <w:rsid w:val="00CE66FD"/>
    <w:rsid w:val="00CE67B7"/>
    <w:rsid w:val="00CE680B"/>
    <w:rsid w:val="00CE6CF5"/>
    <w:rsid w:val="00CE6F9A"/>
    <w:rsid w:val="00CE7544"/>
    <w:rsid w:val="00CE782D"/>
    <w:rsid w:val="00CE7DB5"/>
    <w:rsid w:val="00CF0BC0"/>
    <w:rsid w:val="00CF0BDB"/>
    <w:rsid w:val="00CF1468"/>
    <w:rsid w:val="00CF237A"/>
    <w:rsid w:val="00CF23D2"/>
    <w:rsid w:val="00CF29B3"/>
    <w:rsid w:val="00CF2B5E"/>
    <w:rsid w:val="00CF30E9"/>
    <w:rsid w:val="00CF3454"/>
    <w:rsid w:val="00CF3578"/>
    <w:rsid w:val="00CF3B8A"/>
    <w:rsid w:val="00CF3C17"/>
    <w:rsid w:val="00CF3CC8"/>
    <w:rsid w:val="00CF403F"/>
    <w:rsid w:val="00CF4172"/>
    <w:rsid w:val="00CF452D"/>
    <w:rsid w:val="00CF475C"/>
    <w:rsid w:val="00CF4815"/>
    <w:rsid w:val="00CF556F"/>
    <w:rsid w:val="00CF5588"/>
    <w:rsid w:val="00CF5625"/>
    <w:rsid w:val="00CF5A13"/>
    <w:rsid w:val="00CF659B"/>
    <w:rsid w:val="00CF6C5F"/>
    <w:rsid w:val="00CF6DF7"/>
    <w:rsid w:val="00CF7422"/>
    <w:rsid w:val="00CF7AC9"/>
    <w:rsid w:val="00CF7C13"/>
    <w:rsid w:val="00CF7E49"/>
    <w:rsid w:val="00D0032F"/>
    <w:rsid w:val="00D01208"/>
    <w:rsid w:val="00D0226B"/>
    <w:rsid w:val="00D027B5"/>
    <w:rsid w:val="00D029F8"/>
    <w:rsid w:val="00D02ACA"/>
    <w:rsid w:val="00D02C13"/>
    <w:rsid w:val="00D02E98"/>
    <w:rsid w:val="00D02F0A"/>
    <w:rsid w:val="00D03327"/>
    <w:rsid w:val="00D0367F"/>
    <w:rsid w:val="00D036C4"/>
    <w:rsid w:val="00D036F8"/>
    <w:rsid w:val="00D0380C"/>
    <w:rsid w:val="00D03AED"/>
    <w:rsid w:val="00D03BBE"/>
    <w:rsid w:val="00D04201"/>
    <w:rsid w:val="00D0435C"/>
    <w:rsid w:val="00D0460E"/>
    <w:rsid w:val="00D0494D"/>
    <w:rsid w:val="00D04984"/>
    <w:rsid w:val="00D050FE"/>
    <w:rsid w:val="00D051E1"/>
    <w:rsid w:val="00D0552F"/>
    <w:rsid w:val="00D055D4"/>
    <w:rsid w:val="00D057AF"/>
    <w:rsid w:val="00D057EB"/>
    <w:rsid w:val="00D0583F"/>
    <w:rsid w:val="00D05D7D"/>
    <w:rsid w:val="00D05ECB"/>
    <w:rsid w:val="00D05F90"/>
    <w:rsid w:val="00D06A39"/>
    <w:rsid w:val="00D06AD4"/>
    <w:rsid w:val="00D06B4C"/>
    <w:rsid w:val="00D06C4C"/>
    <w:rsid w:val="00D071D1"/>
    <w:rsid w:val="00D07247"/>
    <w:rsid w:val="00D07F9B"/>
    <w:rsid w:val="00D1007A"/>
    <w:rsid w:val="00D105AC"/>
    <w:rsid w:val="00D105E7"/>
    <w:rsid w:val="00D107B3"/>
    <w:rsid w:val="00D10A79"/>
    <w:rsid w:val="00D10C8C"/>
    <w:rsid w:val="00D10F1B"/>
    <w:rsid w:val="00D10F56"/>
    <w:rsid w:val="00D110A7"/>
    <w:rsid w:val="00D11266"/>
    <w:rsid w:val="00D112E0"/>
    <w:rsid w:val="00D116A5"/>
    <w:rsid w:val="00D117E6"/>
    <w:rsid w:val="00D1217A"/>
    <w:rsid w:val="00D1238D"/>
    <w:rsid w:val="00D12570"/>
    <w:rsid w:val="00D126BA"/>
    <w:rsid w:val="00D12777"/>
    <w:rsid w:val="00D12860"/>
    <w:rsid w:val="00D12A3A"/>
    <w:rsid w:val="00D12F12"/>
    <w:rsid w:val="00D13209"/>
    <w:rsid w:val="00D13CA5"/>
    <w:rsid w:val="00D1437B"/>
    <w:rsid w:val="00D149F1"/>
    <w:rsid w:val="00D14B97"/>
    <w:rsid w:val="00D14F3B"/>
    <w:rsid w:val="00D1590D"/>
    <w:rsid w:val="00D15CF8"/>
    <w:rsid w:val="00D1643F"/>
    <w:rsid w:val="00D167A4"/>
    <w:rsid w:val="00D16828"/>
    <w:rsid w:val="00D16892"/>
    <w:rsid w:val="00D16D51"/>
    <w:rsid w:val="00D1715D"/>
    <w:rsid w:val="00D171AE"/>
    <w:rsid w:val="00D1746F"/>
    <w:rsid w:val="00D17C1C"/>
    <w:rsid w:val="00D17CCA"/>
    <w:rsid w:val="00D17F87"/>
    <w:rsid w:val="00D201B9"/>
    <w:rsid w:val="00D2062D"/>
    <w:rsid w:val="00D208AA"/>
    <w:rsid w:val="00D209EB"/>
    <w:rsid w:val="00D20BD2"/>
    <w:rsid w:val="00D20DB4"/>
    <w:rsid w:val="00D210FF"/>
    <w:rsid w:val="00D21158"/>
    <w:rsid w:val="00D21185"/>
    <w:rsid w:val="00D213DB"/>
    <w:rsid w:val="00D21605"/>
    <w:rsid w:val="00D217B0"/>
    <w:rsid w:val="00D21A83"/>
    <w:rsid w:val="00D21E97"/>
    <w:rsid w:val="00D21F2F"/>
    <w:rsid w:val="00D220CC"/>
    <w:rsid w:val="00D221F3"/>
    <w:rsid w:val="00D22327"/>
    <w:rsid w:val="00D22444"/>
    <w:rsid w:val="00D22AD3"/>
    <w:rsid w:val="00D23CA0"/>
    <w:rsid w:val="00D23CEE"/>
    <w:rsid w:val="00D241F7"/>
    <w:rsid w:val="00D249DD"/>
    <w:rsid w:val="00D24F37"/>
    <w:rsid w:val="00D24FF2"/>
    <w:rsid w:val="00D250C3"/>
    <w:rsid w:val="00D2552B"/>
    <w:rsid w:val="00D25553"/>
    <w:rsid w:val="00D25A9D"/>
    <w:rsid w:val="00D25C45"/>
    <w:rsid w:val="00D25DAE"/>
    <w:rsid w:val="00D26113"/>
    <w:rsid w:val="00D26386"/>
    <w:rsid w:val="00D26BD4"/>
    <w:rsid w:val="00D26BE1"/>
    <w:rsid w:val="00D2781A"/>
    <w:rsid w:val="00D27972"/>
    <w:rsid w:val="00D27AEB"/>
    <w:rsid w:val="00D30271"/>
    <w:rsid w:val="00D306F9"/>
    <w:rsid w:val="00D308D4"/>
    <w:rsid w:val="00D31282"/>
    <w:rsid w:val="00D3152B"/>
    <w:rsid w:val="00D31543"/>
    <w:rsid w:val="00D3174C"/>
    <w:rsid w:val="00D317CD"/>
    <w:rsid w:val="00D317E9"/>
    <w:rsid w:val="00D31D4E"/>
    <w:rsid w:val="00D31E84"/>
    <w:rsid w:val="00D321CA"/>
    <w:rsid w:val="00D322BE"/>
    <w:rsid w:val="00D322CC"/>
    <w:rsid w:val="00D32662"/>
    <w:rsid w:val="00D327E5"/>
    <w:rsid w:val="00D32BD4"/>
    <w:rsid w:val="00D32DDE"/>
    <w:rsid w:val="00D330F0"/>
    <w:rsid w:val="00D3333A"/>
    <w:rsid w:val="00D333D8"/>
    <w:rsid w:val="00D336BE"/>
    <w:rsid w:val="00D33911"/>
    <w:rsid w:val="00D339D5"/>
    <w:rsid w:val="00D34D2E"/>
    <w:rsid w:val="00D34E48"/>
    <w:rsid w:val="00D34F6A"/>
    <w:rsid w:val="00D350E9"/>
    <w:rsid w:val="00D3571D"/>
    <w:rsid w:val="00D3586C"/>
    <w:rsid w:val="00D35A05"/>
    <w:rsid w:val="00D35DAE"/>
    <w:rsid w:val="00D35E14"/>
    <w:rsid w:val="00D3618A"/>
    <w:rsid w:val="00D364CA"/>
    <w:rsid w:val="00D36611"/>
    <w:rsid w:val="00D36A40"/>
    <w:rsid w:val="00D36BD5"/>
    <w:rsid w:val="00D36CF6"/>
    <w:rsid w:val="00D36EF4"/>
    <w:rsid w:val="00D36FBF"/>
    <w:rsid w:val="00D37138"/>
    <w:rsid w:val="00D373C8"/>
    <w:rsid w:val="00D373C9"/>
    <w:rsid w:val="00D37594"/>
    <w:rsid w:val="00D37E52"/>
    <w:rsid w:val="00D40569"/>
    <w:rsid w:val="00D40699"/>
    <w:rsid w:val="00D40AA9"/>
    <w:rsid w:val="00D40B42"/>
    <w:rsid w:val="00D40CAC"/>
    <w:rsid w:val="00D40E6C"/>
    <w:rsid w:val="00D4179B"/>
    <w:rsid w:val="00D41E4C"/>
    <w:rsid w:val="00D429DD"/>
    <w:rsid w:val="00D43229"/>
    <w:rsid w:val="00D433E5"/>
    <w:rsid w:val="00D436E2"/>
    <w:rsid w:val="00D43814"/>
    <w:rsid w:val="00D43957"/>
    <w:rsid w:val="00D43AAB"/>
    <w:rsid w:val="00D43B5B"/>
    <w:rsid w:val="00D43C65"/>
    <w:rsid w:val="00D43C97"/>
    <w:rsid w:val="00D43D9E"/>
    <w:rsid w:val="00D441B4"/>
    <w:rsid w:val="00D44548"/>
    <w:rsid w:val="00D44AAA"/>
    <w:rsid w:val="00D44DDE"/>
    <w:rsid w:val="00D4556F"/>
    <w:rsid w:val="00D4562F"/>
    <w:rsid w:val="00D45A32"/>
    <w:rsid w:val="00D45D42"/>
    <w:rsid w:val="00D46CCB"/>
    <w:rsid w:val="00D470D3"/>
    <w:rsid w:val="00D477CC"/>
    <w:rsid w:val="00D47946"/>
    <w:rsid w:val="00D50149"/>
    <w:rsid w:val="00D504EC"/>
    <w:rsid w:val="00D507CE"/>
    <w:rsid w:val="00D509D3"/>
    <w:rsid w:val="00D50CE8"/>
    <w:rsid w:val="00D51879"/>
    <w:rsid w:val="00D51EA3"/>
    <w:rsid w:val="00D51F03"/>
    <w:rsid w:val="00D51F56"/>
    <w:rsid w:val="00D522EC"/>
    <w:rsid w:val="00D52749"/>
    <w:rsid w:val="00D52814"/>
    <w:rsid w:val="00D52857"/>
    <w:rsid w:val="00D52B7C"/>
    <w:rsid w:val="00D52BE4"/>
    <w:rsid w:val="00D5345C"/>
    <w:rsid w:val="00D535E7"/>
    <w:rsid w:val="00D5376B"/>
    <w:rsid w:val="00D53AA0"/>
    <w:rsid w:val="00D53D24"/>
    <w:rsid w:val="00D5402E"/>
    <w:rsid w:val="00D54389"/>
    <w:rsid w:val="00D543E0"/>
    <w:rsid w:val="00D54992"/>
    <w:rsid w:val="00D54EF6"/>
    <w:rsid w:val="00D558E2"/>
    <w:rsid w:val="00D55DE2"/>
    <w:rsid w:val="00D55DF2"/>
    <w:rsid w:val="00D55E07"/>
    <w:rsid w:val="00D5601E"/>
    <w:rsid w:val="00D561EC"/>
    <w:rsid w:val="00D56627"/>
    <w:rsid w:val="00D56843"/>
    <w:rsid w:val="00D56B62"/>
    <w:rsid w:val="00D56EC7"/>
    <w:rsid w:val="00D57301"/>
    <w:rsid w:val="00D57945"/>
    <w:rsid w:val="00D57F49"/>
    <w:rsid w:val="00D60226"/>
    <w:rsid w:val="00D6025C"/>
    <w:rsid w:val="00D60DC8"/>
    <w:rsid w:val="00D614C9"/>
    <w:rsid w:val="00D61C07"/>
    <w:rsid w:val="00D625DC"/>
    <w:rsid w:val="00D6277D"/>
    <w:rsid w:val="00D62D76"/>
    <w:rsid w:val="00D62E5E"/>
    <w:rsid w:val="00D6323E"/>
    <w:rsid w:val="00D63767"/>
    <w:rsid w:val="00D644AF"/>
    <w:rsid w:val="00D65319"/>
    <w:rsid w:val="00D65908"/>
    <w:rsid w:val="00D65F94"/>
    <w:rsid w:val="00D66103"/>
    <w:rsid w:val="00D666C9"/>
    <w:rsid w:val="00D672FE"/>
    <w:rsid w:val="00D67975"/>
    <w:rsid w:val="00D67C8B"/>
    <w:rsid w:val="00D67DEF"/>
    <w:rsid w:val="00D67FE7"/>
    <w:rsid w:val="00D70437"/>
    <w:rsid w:val="00D709AE"/>
    <w:rsid w:val="00D70D61"/>
    <w:rsid w:val="00D7115B"/>
    <w:rsid w:val="00D714AA"/>
    <w:rsid w:val="00D714C2"/>
    <w:rsid w:val="00D715E2"/>
    <w:rsid w:val="00D71AEF"/>
    <w:rsid w:val="00D7206F"/>
    <w:rsid w:val="00D720DB"/>
    <w:rsid w:val="00D722C8"/>
    <w:rsid w:val="00D726F1"/>
    <w:rsid w:val="00D72946"/>
    <w:rsid w:val="00D72CBB"/>
    <w:rsid w:val="00D73287"/>
    <w:rsid w:val="00D73783"/>
    <w:rsid w:val="00D738C7"/>
    <w:rsid w:val="00D73F0A"/>
    <w:rsid w:val="00D73FA9"/>
    <w:rsid w:val="00D741B2"/>
    <w:rsid w:val="00D747BF"/>
    <w:rsid w:val="00D7495A"/>
    <w:rsid w:val="00D749EA"/>
    <w:rsid w:val="00D757C0"/>
    <w:rsid w:val="00D7590D"/>
    <w:rsid w:val="00D75B91"/>
    <w:rsid w:val="00D760A2"/>
    <w:rsid w:val="00D76270"/>
    <w:rsid w:val="00D765E9"/>
    <w:rsid w:val="00D76861"/>
    <w:rsid w:val="00D769F9"/>
    <w:rsid w:val="00D76E5B"/>
    <w:rsid w:val="00D76ECC"/>
    <w:rsid w:val="00D76F51"/>
    <w:rsid w:val="00D76F8B"/>
    <w:rsid w:val="00D770A4"/>
    <w:rsid w:val="00D77246"/>
    <w:rsid w:val="00D777A0"/>
    <w:rsid w:val="00D77D30"/>
    <w:rsid w:val="00D800B7"/>
    <w:rsid w:val="00D801C8"/>
    <w:rsid w:val="00D806A9"/>
    <w:rsid w:val="00D8085D"/>
    <w:rsid w:val="00D8218A"/>
    <w:rsid w:val="00D8224F"/>
    <w:rsid w:val="00D827EC"/>
    <w:rsid w:val="00D82801"/>
    <w:rsid w:val="00D82BE9"/>
    <w:rsid w:val="00D82EF0"/>
    <w:rsid w:val="00D83862"/>
    <w:rsid w:val="00D83F72"/>
    <w:rsid w:val="00D83FB2"/>
    <w:rsid w:val="00D84065"/>
    <w:rsid w:val="00D841B4"/>
    <w:rsid w:val="00D841B6"/>
    <w:rsid w:val="00D8444A"/>
    <w:rsid w:val="00D84A54"/>
    <w:rsid w:val="00D84AD5"/>
    <w:rsid w:val="00D854A4"/>
    <w:rsid w:val="00D858E0"/>
    <w:rsid w:val="00D85B45"/>
    <w:rsid w:val="00D85D5B"/>
    <w:rsid w:val="00D85D60"/>
    <w:rsid w:val="00D8600C"/>
    <w:rsid w:val="00D86168"/>
    <w:rsid w:val="00D86D45"/>
    <w:rsid w:val="00D87367"/>
    <w:rsid w:val="00D876C2"/>
    <w:rsid w:val="00D878E6"/>
    <w:rsid w:val="00D87FBD"/>
    <w:rsid w:val="00D903C1"/>
    <w:rsid w:val="00D905AE"/>
    <w:rsid w:val="00D906AA"/>
    <w:rsid w:val="00D90E01"/>
    <w:rsid w:val="00D912CE"/>
    <w:rsid w:val="00D91656"/>
    <w:rsid w:val="00D9177B"/>
    <w:rsid w:val="00D91A8B"/>
    <w:rsid w:val="00D91EA7"/>
    <w:rsid w:val="00D91FC8"/>
    <w:rsid w:val="00D91FCF"/>
    <w:rsid w:val="00D924E0"/>
    <w:rsid w:val="00D9283B"/>
    <w:rsid w:val="00D93216"/>
    <w:rsid w:val="00D9345F"/>
    <w:rsid w:val="00D9347B"/>
    <w:rsid w:val="00D93A19"/>
    <w:rsid w:val="00D94744"/>
    <w:rsid w:val="00D9494F"/>
    <w:rsid w:val="00D94988"/>
    <w:rsid w:val="00D95032"/>
    <w:rsid w:val="00D95C28"/>
    <w:rsid w:val="00D95C72"/>
    <w:rsid w:val="00D95E62"/>
    <w:rsid w:val="00D966CB"/>
    <w:rsid w:val="00D96707"/>
    <w:rsid w:val="00D96FF3"/>
    <w:rsid w:val="00D97329"/>
    <w:rsid w:val="00D973AF"/>
    <w:rsid w:val="00D9786F"/>
    <w:rsid w:val="00D97F2E"/>
    <w:rsid w:val="00D97F7F"/>
    <w:rsid w:val="00DA02C3"/>
    <w:rsid w:val="00DA0420"/>
    <w:rsid w:val="00DA077F"/>
    <w:rsid w:val="00DA0C2B"/>
    <w:rsid w:val="00DA0C3C"/>
    <w:rsid w:val="00DA1873"/>
    <w:rsid w:val="00DA20BF"/>
    <w:rsid w:val="00DA2BB2"/>
    <w:rsid w:val="00DA2D79"/>
    <w:rsid w:val="00DA2EE0"/>
    <w:rsid w:val="00DA37F6"/>
    <w:rsid w:val="00DA3850"/>
    <w:rsid w:val="00DA424A"/>
    <w:rsid w:val="00DA44C2"/>
    <w:rsid w:val="00DA451D"/>
    <w:rsid w:val="00DA4A01"/>
    <w:rsid w:val="00DA4B46"/>
    <w:rsid w:val="00DA508A"/>
    <w:rsid w:val="00DA52DE"/>
    <w:rsid w:val="00DA53EE"/>
    <w:rsid w:val="00DA618E"/>
    <w:rsid w:val="00DA6898"/>
    <w:rsid w:val="00DA70E8"/>
    <w:rsid w:val="00DA7BBB"/>
    <w:rsid w:val="00DB02FD"/>
    <w:rsid w:val="00DB05CA"/>
    <w:rsid w:val="00DB0B54"/>
    <w:rsid w:val="00DB0B5F"/>
    <w:rsid w:val="00DB0E35"/>
    <w:rsid w:val="00DB100F"/>
    <w:rsid w:val="00DB1082"/>
    <w:rsid w:val="00DB1D24"/>
    <w:rsid w:val="00DB3004"/>
    <w:rsid w:val="00DB32B2"/>
    <w:rsid w:val="00DB3B9A"/>
    <w:rsid w:val="00DB438B"/>
    <w:rsid w:val="00DB454B"/>
    <w:rsid w:val="00DB507D"/>
    <w:rsid w:val="00DB53C7"/>
    <w:rsid w:val="00DB5488"/>
    <w:rsid w:val="00DB556C"/>
    <w:rsid w:val="00DB582C"/>
    <w:rsid w:val="00DB5FE2"/>
    <w:rsid w:val="00DB6A15"/>
    <w:rsid w:val="00DB6DD0"/>
    <w:rsid w:val="00DB6E5D"/>
    <w:rsid w:val="00DB6EB4"/>
    <w:rsid w:val="00DB6F58"/>
    <w:rsid w:val="00DB74A2"/>
    <w:rsid w:val="00DB751B"/>
    <w:rsid w:val="00DB76D5"/>
    <w:rsid w:val="00DB7E21"/>
    <w:rsid w:val="00DB7F25"/>
    <w:rsid w:val="00DC0044"/>
    <w:rsid w:val="00DC0436"/>
    <w:rsid w:val="00DC084F"/>
    <w:rsid w:val="00DC13F9"/>
    <w:rsid w:val="00DC16C2"/>
    <w:rsid w:val="00DC1729"/>
    <w:rsid w:val="00DC1DB7"/>
    <w:rsid w:val="00DC1E9B"/>
    <w:rsid w:val="00DC2104"/>
    <w:rsid w:val="00DC2838"/>
    <w:rsid w:val="00DC2A54"/>
    <w:rsid w:val="00DC2CC8"/>
    <w:rsid w:val="00DC2F34"/>
    <w:rsid w:val="00DC3167"/>
    <w:rsid w:val="00DC3235"/>
    <w:rsid w:val="00DC34FD"/>
    <w:rsid w:val="00DC3821"/>
    <w:rsid w:val="00DC3894"/>
    <w:rsid w:val="00DC47FA"/>
    <w:rsid w:val="00DC4836"/>
    <w:rsid w:val="00DC5019"/>
    <w:rsid w:val="00DC5274"/>
    <w:rsid w:val="00DC5B6A"/>
    <w:rsid w:val="00DC5D12"/>
    <w:rsid w:val="00DC6152"/>
    <w:rsid w:val="00DC6640"/>
    <w:rsid w:val="00DC6BB1"/>
    <w:rsid w:val="00DC70D1"/>
    <w:rsid w:val="00DC7358"/>
    <w:rsid w:val="00DC792E"/>
    <w:rsid w:val="00DC79A3"/>
    <w:rsid w:val="00DC7AB1"/>
    <w:rsid w:val="00DC7BB1"/>
    <w:rsid w:val="00DD0447"/>
    <w:rsid w:val="00DD066A"/>
    <w:rsid w:val="00DD089A"/>
    <w:rsid w:val="00DD1038"/>
    <w:rsid w:val="00DD1046"/>
    <w:rsid w:val="00DD1073"/>
    <w:rsid w:val="00DD12DA"/>
    <w:rsid w:val="00DD1759"/>
    <w:rsid w:val="00DD1AD1"/>
    <w:rsid w:val="00DD2274"/>
    <w:rsid w:val="00DD2457"/>
    <w:rsid w:val="00DD261C"/>
    <w:rsid w:val="00DD26CB"/>
    <w:rsid w:val="00DD271C"/>
    <w:rsid w:val="00DD2DD4"/>
    <w:rsid w:val="00DD2E88"/>
    <w:rsid w:val="00DD316E"/>
    <w:rsid w:val="00DD350B"/>
    <w:rsid w:val="00DD3996"/>
    <w:rsid w:val="00DD3AA8"/>
    <w:rsid w:val="00DD41FD"/>
    <w:rsid w:val="00DD4295"/>
    <w:rsid w:val="00DD440E"/>
    <w:rsid w:val="00DD4522"/>
    <w:rsid w:val="00DD4B34"/>
    <w:rsid w:val="00DD4DBC"/>
    <w:rsid w:val="00DD51BC"/>
    <w:rsid w:val="00DD542F"/>
    <w:rsid w:val="00DD5487"/>
    <w:rsid w:val="00DD552E"/>
    <w:rsid w:val="00DD5FD8"/>
    <w:rsid w:val="00DD659A"/>
    <w:rsid w:val="00DD667F"/>
    <w:rsid w:val="00DD6B20"/>
    <w:rsid w:val="00DD6BAD"/>
    <w:rsid w:val="00DD6C76"/>
    <w:rsid w:val="00DD6FAF"/>
    <w:rsid w:val="00DD73BC"/>
    <w:rsid w:val="00DD7451"/>
    <w:rsid w:val="00DD74B7"/>
    <w:rsid w:val="00DD75AD"/>
    <w:rsid w:val="00DD7A25"/>
    <w:rsid w:val="00DD7C31"/>
    <w:rsid w:val="00DD7CC6"/>
    <w:rsid w:val="00DE0237"/>
    <w:rsid w:val="00DE0278"/>
    <w:rsid w:val="00DE063A"/>
    <w:rsid w:val="00DE0840"/>
    <w:rsid w:val="00DE09EF"/>
    <w:rsid w:val="00DE0DEB"/>
    <w:rsid w:val="00DE14FF"/>
    <w:rsid w:val="00DE16B8"/>
    <w:rsid w:val="00DE19A1"/>
    <w:rsid w:val="00DE1A11"/>
    <w:rsid w:val="00DE1C31"/>
    <w:rsid w:val="00DE1D8C"/>
    <w:rsid w:val="00DE1E40"/>
    <w:rsid w:val="00DE21C6"/>
    <w:rsid w:val="00DE2ADB"/>
    <w:rsid w:val="00DE2B03"/>
    <w:rsid w:val="00DE3A5B"/>
    <w:rsid w:val="00DE3B28"/>
    <w:rsid w:val="00DE3C54"/>
    <w:rsid w:val="00DE3C6B"/>
    <w:rsid w:val="00DE3ED9"/>
    <w:rsid w:val="00DE4660"/>
    <w:rsid w:val="00DE46B6"/>
    <w:rsid w:val="00DE4CAB"/>
    <w:rsid w:val="00DE4DE3"/>
    <w:rsid w:val="00DE5176"/>
    <w:rsid w:val="00DE5226"/>
    <w:rsid w:val="00DE5262"/>
    <w:rsid w:val="00DE53FD"/>
    <w:rsid w:val="00DE545E"/>
    <w:rsid w:val="00DE5A03"/>
    <w:rsid w:val="00DE5B12"/>
    <w:rsid w:val="00DE5B26"/>
    <w:rsid w:val="00DE5FFB"/>
    <w:rsid w:val="00DE5FFF"/>
    <w:rsid w:val="00DE62E8"/>
    <w:rsid w:val="00DE669F"/>
    <w:rsid w:val="00DE686A"/>
    <w:rsid w:val="00DE6A76"/>
    <w:rsid w:val="00DE7035"/>
    <w:rsid w:val="00DE714F"/>
    <w:rsid w:val="00DE79F6"/>
    <w:rsid w:val="00DF0069"/>
    <w:rsid w:val="00DF080E"/>
    <w:rsid w:val="00DF08BD"/>
    <w:rsid w:val="00DF0A53"/>
    <w:rsid w:val="00DF12E8"/>
    <w:rsid w:val="00DF15B2"/>
    <w:rsid w:val="00DF177B"/>
    <w:rsid w:val="00DF1F94"/>
    <w:rsid w:val="00DF21E3"/>
    <w:rsid w:val="00DF25A4"/>
    <w:rsid w:val="00DF2960"/>
    <w:rsid w:val="00DF2CB8"/>
    <w:rsid w:val="00DF3345"/>
    <w:rsid w:val="00DF34D5"/>
    <w:rsid w:val="00DF39EC"/>
    <w:rsid w:val="00DF3DB7"/>
    <w:rsid w:val="00DF40FE"/>
    <w:rsid w:val="00DF41FD"/>
    <w:rsid w:val="00DF508C"/>
    <w:rsid w:val="00DF50C5"/>
    <w:rsid w:val="00DF542F"/>
    <w:rsid w:val="00DF55BD"/>
    <w:rsid w:val="00DF595B"/>
    <w:rsid w:val="00DF59DE"/>
    <w:rsid w:val="00DF6121"/>
    <w:rsid w:val="00DF6F3B"/>
    <w:rsid w:val="00DF7197"/>
    <w:rsid w:val="00DF755B"/>
    <w:rsid w:val="00DF7988"/>
    <w:rsid w:val="00DF7C62"/>
    <w:rsid w:val="00E00293"/>
    <w:rsid w:val="00E00B8B"/>
    <w:rsid w:val="00E00DEB"/>
    <w:rsid w:val="00E00E97"/>
    <w:rsid w:val="00E00F08"/>
    <w:rsid w:val="00E00FC0"/>
    <w:rsid w:val="00E0118E"/>
    <w:rsid w:val="00E01299"/>
    <w:rsid w:val="00E0134D"/>
    <w:rsid w:val="00E01C13"/>
    <w:rsid w:val="00E01D54"/>
    <w:rsid w:val="00E02109"/>
    <w:rsid w:val="00E023A2"/>
    <w:rsid w:val="00E0254B"/>
    <w:rsid w:val="00E0285D"/>
    <w:rsid w:val="00E02E7A"/>
    <w:rsid w:val="00E0313A"/>
    <w:rsid w:val="00E03229"/>
    <w:rsid w:val="00E03288"/>
    <w:rsid w:val="00E037BE"/>
    <w:rsid w:val="00E03A6C"/>
    <w:rsid w:val="00E04183"/>
    <w:rsid w:val="00E04473"/>
    <w:rsid w:val="00E04834"/>
    <w:rsid w:val="00E0523E"/>
    <w:rsid w:val="00E05316"/>
    <w:rsid w:val="00E061DA"/>
    <w:rsid w:val="00E063A9"/>
    <w:rsid w:val="00E063E9"/>
    <w:rsid w:val="00E0689D"/>
    <w:rsid w:val="00E06AD0"/>
    <w:rsid w:val="00E06E3F"/>
    <w:rsid w:val="00E07268"/>
    <w:rsid w:val="00E07465"/>
    <w:rsid w:val="00E075AC"/>
    <w:rsid w:val="00E075FD"/>
    <w:rsid w:val="00E07666"/>
    <w:rsid w:val="00E07AD8"/>
    <w:rsid w:val="00E07CE8"/>
    <w:rsid w:val="00E1010C"/>
    <w:rsid w:val="00E104B5"/>
    <w:rsid w:val="00E108FE"/>
    <w:rsid w:val="00E1092C"/>
    <w:rsid w:val="00E10B63"/>
    <w:rsid w:val="00E10D72"/>
    <w:rsid w:val="00E11911"/>
    <w:rsid w:val="00E1196E"/>
    <w:rsid w:val="00E11DFD"/>
    <w:rsid w:val="00E11FBA"/>
    <w:rsid w:val="00E11FD0"/>
    <w:rsid w:val="00E122A4"/>
    <w:rsid w:val="00E1285F"/>
    <w:rsid w:val="00E129B9"/>
    <w:rsid w:val="00E12B7C"/>
    <w:rsid w:val="00E12BCF"/>
    <w:rsid w:val="00E12CB4"/>
    <w:rsid w:val="00E12E33"/>
    <w:rsid w:val="00E13285"/>
    <w:rsid w:val="00E13864"/>
    <w:rsid w:val="00E147DC"/>
    <w:rsid w:val="00E14B80"/>
    <w:rsid w:val="00E14C14"/>
    <w:rsid w:val="00E14D0E"/>
    <w:rsid w:val="00E15536"/>
    <w:rsid w:val="00E15544"/>
    <w:rsid w:val="00E15789"/>
    <w:rsid w:val="00E15A35"/>
    <w:rsid w:val="00E160A9"/>
    <w:rsid w:val="00E1651F"/>
    <w:rsid w:val="00E17DAA"/>
    <w:rsid w:val="00E204BA"/>
    <w:rsid w:val="00E205E4"/>
    <w:rsid w:val="00E209EE"/>
    <w:rsid w:val="00E21137"/>
    <w:rsid w:val="00E21678"/>
    <w:rsid w:val="00E21709"/>
    <w:rsid w:val="00E217B7"/>
    <w:rsid w:val="00E21806"/>
    <w:rsid w:val="00E21977"/>
    <w:rsid w:val="00E21A03"/>
    <w:rsid w:val="00E21B31"/>
    <w:rsid w:val="00E21FC3"/>
    <w:rsid w:val="00E22397"/>
    <w:rsid w:val="00E2287A"/>
    <w:rsid w:val="00E22F2F"/>
    <w:rsid w:val="00E231AB"/>
    <w:rsid w:val="00E236A5"/>
    <w:rsid w:val="00E236F9"/>
    <w:rsid w:val="00E23AF4"/>
    <w:rsid w:val="00E2472E"/>
    <w:rsid w:val="00E247F9"/>
    <w:rsid w:val="00E24B22"/>
    <w:rsid w:val="00E24EE6"/>
    <w:rsid w:val="00E24F27"/>
    <w:rsid w:val="00E250D8"/>
    <w:rsid w:val="00E25BEF"/>
    <w:rsid w:val="00E25BF9"/>
    <w:rsid w:val="00E25FF1"/>
    <w:rsid w:val="00E26B21"/>
    <w:rsid w:val="00E26EC8"/>
    <w:rsid w:val="00E27075"/>
    <w:rsid w:val="00E27D39"/>
    <w:rsid w:val="00E31091"/>
    <w:rsid w:val="00E3183F"/>
    <w:rsid w:val="00E325A5"/>
    <w:rsid w:val="00E326A9"/>
    <w:rsid w:val="00E329F2"/>
    <w:rsid w:val="00E32D3A"/>
    <w:rsid w:val="00E334E5"/>
    <w:rsid w:val="00E338FF"/>
    <w:rsid w:val="00E33B84"/>
    <w:rsid w:val="00E342C6"/>
    <w:rsid w:val="00E342E8"/>
    <w:rsid w:val="00E347AD"/>
    <w:rsid w:val="00E347EF"/>
    <w:rsid w:val="00E34E7E"/>
    <w:rsid w:val="00E35172"/>
    <w:rsid w:val="00E358B0"/>
    <w:rsid w:val="00E35C96"/>
    <w:rsid w:val="00E35D99"/>
    <w:rsid w:val="00E35DCB"/>
    <w:rsid w:val="00E35E02"/>
    <w:rsid w:val="00E365B8"/>
    <w:rsid w:val="00E36778"/>
    <w:rsid w:val="00E36B7D"/>
    <w:rsid w:val="00E36B80"/>
    <w:rsid w:val="00E371FA"/>
    <w:rsid w:val="00E37388"/>
    <w:rsid w:val="00E37980"/>
    <w:rsid w:val="00E37A9A"/>
    <w:rsid w:val="00E37DA4"/>
    <w:rsid w:val="00E37F98"/>
    <w:rsid w:val="00E37FA2"/>
    <w:rsid w:val="00E400FC"/>
    <w:rsid w:val="00E40695"/>
    <w:rsid w:val="00E406CA"/>
    <w:rsid w:val="00E40851"/>
    <w:rsid w:val="00E40947"/>
    <w:rsid w:val="00E40C97"/>
    <w:rsid w:val="00E40CB2"/>
    <w:rsid w:val="00E40F81"/>
    <w:rsid w:val="00E4127A"/>
    <w:rsid w:val="00E415E5"/>
    <w:rsid w:val="00E4168C"/>
    <w:rsid w:val="00E4235E"/>
    <w:rsid w:val="00E423DE"/>
    <w:rsid w:val="00E42877"/>
    <w:rsid w:val="00E4374D"/>
    <w:rsid w:val="00E43B76"/>
    <w:rsid w:val="00E43CC3"/>
    <w:rsid w:val="00E43D58"/>
    <w:rsid w:val="00E44084"/>
    <w:rsid w:val="00E44163"/>
    <w:rsid w:val="00E44C14"/>
    <w:rsid w:val="00E45D6F"/>
    <w:rsid w:val="00E46534"/>
    <w:rsid w:val="00E46834"/>
    <w:rsid w:val="00E4692B"/>
    <w:rsid w:val="00E46D31"/>
    <w:rsid w:val="00E46EA0"/>
    <w:rsid w:val="00E472D1"/>
    <w:rsid w:val="00E47717"/>
    <w:rsid w:val="00E477A4"/>
    <w:rsid w:val="00E47E36"/>
    <w:rsid w:val="00E500DD"/>
    <w:rsid w:val="00E5083E"/>
    <w:rsid w:val="00E51014"/>
    <w:rsid w:val="00E51434"/>
    <w:rsid w:val="00E52214"/>
    <w:rsid w:val="00E526D0"/>
    <w:rsid w:val="00E52805"/>
    <w:rsid w:val="00E5291A"/>
    <w:rsid w:val="00E52F9C"/>
    <w:rsid w:val="00E53490"/>
    <w:rsid w:val="00E53494"/>
    <w:rsid w:val="00E5378F"/>
    <w:rsid w:val="00E53E83"/>
    <w:rsid w:val="00E53FC0"/>
    <w:rsid w:val="00E546F2"/>
    <w:rsid w:val="00E54D54"/>
    <w:rsid w:val="00E54DAA"/>
    <w:rsid w:val="00E54F73"/>
    <w:rsid w:val="00E55207"/>
    <w:rsid w:val="00E55338"/>
    <w:rsid w:val="00E553B6"/>
    <w:rsid w:val="00E55A86"/>
    <w:rsid w:val="00E55D6A"/>
    <w:rsid w:val="00E560D2"/>
    <w:rsid w:val="00E562B3"/>
    <w:rsid w:val="00E565D5"/>
    <w:rsid w:val="00E5669D"/>
    <w:rsid w:val="00E56893"/>
    <w:rsid w:val="00E56CAF"/>
    <w:rsid w:val="00E56CE6"/>
    <w:rsid w:val="00E601D3"/>
    <w:rsid w:val="00E6026D"/>
    <w:rsid w:val="00E6033B"/>
    <w:rsid w:val="00E6046C"/>
    <w:rsid w:val="00E6074B"/>
    <w:rsid w:val="00E609EC"/>
    <w:rsid w:val="00E60C63"/>
    <w:rsid w:val="00E60E70"/>
    <w:rsid w:val="00E6115D"/>
    <w:rsid w:val="00E616E7"/>
    <w:rsid w:val="00E61CAD"/>
    <w:rsid w:val="00E61CD3"/>
    <w:rsid w:val="00E61D91"/>
    <w:rsid w:val="00E621EF"/>
    <w:rsid w:val="00E62E2B"/>
    <w:rsid w:val="00E62FEF"/>
    <w:rsid w:val="00E63579"/>
    <w:rsid w:val="00E63FD2"/>
    <w:rsid w:val="00E640A0"/>
    <w:rsid w:val="00E64B5A"/>
    <w:rsid w:val="00E651A1"/>
    <w:rsid w:val="00E657FF"/>
    <w:rsid w:val="00E65F2B"/>
    <w:rsid w:val="00E662D5"/>
    <w:rsid w:val="00E665B4"/>
    <w:rsid w:val="00E66672"/>
    <w:rsid w:val="00E6669F"/>
    <w:rsid w:val="00E668F2"/>
    <w:rsid w:val="00E673DB"/>
    <w:rsid w:val="00E6746F"/>
    <w:rsid w:val="00E67A45"/>
    <w:rsid w:val="00E67EBE"/>
    <w:rsid w:val="00E67F57"/>
    <w:rsid w:val="00E7034D"/>
    <w:rsid w:val="00E7061E"/>
    <w:rsid w:val="00E70903"/>
    <w:rsid w:val="00E70CCD"/>
    <w:rsid w:val="00E71643"/>
    <w:rsid w:val="00E71AD9"/>
    <w:rsid w:val="00E71C32"/>
    <w:rsid w:val="00E72540"/>
    <w:rsid w:val="00E7296D"/>
    <w:rsid w:val="00E72AC4"/>
    <w:rsid w:val="00E73719"/>
    <w:rsid w:val="00E73C50"/>
    <w:rsid w:val="00E73D2A"/>
    <w:rsid w:val="00E740F4"/>
    <w:rsid w:val="00E740FA"/>
    <w:rsid w:val="00E74185"/>
    <w:rsid w:val="00E747D4"/>
    <w:rsid w:val="00E752E2"/>
    <w:rsid w:val="00E75329"/>
    <w:rsid w:val="00E755D7"/>
    <w:rsid w:val="00E7582F"/>
    <w:rsid w:val="00E7641F"/>
    <w:rsid w:val="00E76614"/>
    <w:rsid w:val="00E76AF8"/>
    <w:rsid w:val="00E76D03"/>
    <w:rsid w:val="00E76F71"/>
    <w:rsid w:val="00E7703A"/>
    <w:rsid w:val="00E77474"/>
    <w:rsid w:val="00E77735"/>
    <w:rsid w:val="00E777BF"/>
    <w:rsid w:val="00E777D2"/>
    <w:rsid w:val="00E7795B"/>
    <w:rsid w:val="00E779BC"/>
    <w:rsid w:val="00E77D2E"/>
    <w:rsid w:val="00E801F4"/>
    <w:rsid w:val="00E80428"/>
    <w:rsid w:val="00E80661"/>
    <w:rsid w:val="00E80761"/>
    <w:rsid w:val="00E8084C"/>
    <w:rsid w:val="00E81234"/>
    <w:rsid w:val="00E81532"/>
    <w:rsid w:val="00E81A10"/>
    <w:rsid w:val="00E81F66"/>
    <w:rsid w:val="00E820EC"/>
    <w:rsid w:val="00E8228D"/>
    <w:rsid w:val="00E8276A"/>
    <w:rsid w:val="00E82C0B"/>
    <w:rsid w:val="00E830CA"/>
    <w:rsid w:val="00E83426"/>
    <w:rsid w:val="00E834C0"/>
    <w:rsid w:val="00E840CE"/>
    <w:rsid w:val="00E8497D"/>
    <w:rsid w:val="00E85211"/>
    <w:rsid w:val="00E85297"/>
    <w:rsid w:val="00E854E3"/>
    <w:rsid w:val="00E856DE"/>
    <w:rsid w:val="00E85CAB"/>
    <w:rsid w:val="00E86112"/>
    <w:rsid w:val="00E8647F"/>
    <w:rsid w:val="00E86BF9"/>
    <w:rsid w:val="00E86D1A"/>
    <w:rsid w:val="00E870BA"/>
    <w:rsid w:val="00E87805"/>
    <w:rsid w:val="00E87DB6"/>
    <w:rsid w:val="00E87E00"/>
    <w:rsid w:val="00E912F8"/>
    <w:rsid w:val="00E914F8"/>
    <w:rsid w:val="00E91571"/>
    <w:rsid w:val="00E91997"/>
    <w:rsid w:val="00E91A2B"/>
    <w:rsid w:val="00E920CD"/>
    <w:rsid w:val="00E92244"/>
    <w:rsid w:val="00E92662"/>
    <w:rsid w:val="00E92969"/>
    <w:rsid w:val="00E929BF"/>
    <w:rsid w:val="00E92DD7"/>
    <w:rsid w:val="00E92E4E"/>
    <w:rsid w:val="00E92E87"/>
    <w:rsid w:val="00E92FD0"/>
    <w:rsid w:val="00E93441"/>
    <w:rsid w:val="00E9355C"/>
    <w:rsid w:val="00E935DC"/>
    <w:rsid w:val="00E937EB"/>
    <w:rsid w:val="00E93E2A"/>
    <w:rsid w:val="00E94045"/>
    <w:rsid w:val="00E9444F"/>
    <w:rsid w:val="00E94908"/>
    <w:rsid w:val="00E94C09"/>
    <w:rsid w:val="00E94D66"/>
    <w:rsid w:val="00E955AF"/>
    <w:rsid w:val="00E95954"/>
    <w:rsid w:val="00E96097"/>
    <w:rsid w:val="00E969A4"/>
    <w:rsid w:val="00E9711C"/>
    <w:rsid w:val="00E9711F"/>
    <w:rsid w:val="00E97146"/>
    <w:rsid w:val="00E97474"/>
    <w:rsid w:val="00E977E9"/>
    <w:rsid w:val="00E978F7"/>
    <w:rsid w:val="00E97B95"/>
    <w:rsid w:val="00E97C58"/>
    <w:rsid w:val="00E97D5C"/>
    <w:rsid w:val="00E97E4A"/>
    <w:rsid w:val="00E97FB5"/>
    <w:rsid w:val="00EA00C0"/>
    <w:rsid w:val="00EA04D6"/>
    <w:rsid w:val="00EA0855"/>
    <w:rsid w:val="00EA0D26"/>
    <w:rsid w:val="00EA0E7B"/>
    <w:rsid w:val="00EA1A75"/>
    <w:rsid w:val="00EA1B22"/>
    <w:rsid w:val="00EA2265"/>
    <w:rsid w:val="00EA294B"/>
    <w:rsid w:val="00EA3079"/>
    <w:rsid w:val="00EA3353"/>
    <w:rsid w:val="00EA387C"/>
    <w:rsid w:val="00EA38DC"/>
    <w:rsid w:val="00EA3E3F"/>
    <w:rsid w:val="00EA40F7"/>
    <w:rsid w:val="00EA425E"/>
    <w:rsid w:val="00EA4260"/>
    <w:rsid w:val="00EA4ED6"/>
    <w:rsid w:val="00EA5091"/>
    <w:rsid w:val="00EA593D"/>
    <w:rsid w:val="00EA59B6"/>
    <w:rsid w:val="00EA5D5E"/>
    <w:rsid w:val="00EA5DDF"/>
    <w:rsid w:val="00EA5E51"/>
    <w:rsid w:val="00EA6F88"/>
    <w:rsid w:val="00EA7643"/>
    <w:rsid w:val="00EA7A58"/>
    <w:rsid w:val="00EB0282"/>
    <w:rsid w:val="00EB0875"/>
    <w:rsid w:val="00EB08DB"/>
    <w:rsid w:val="00EB0AD7"/>
    <w:rsid w:val="00EB0DEC"/>
    <w:rsid w:val="00EB0F09"/>
    <w:rsid w:val="00EB11BE"/>
    <w:rsid w:val="00EB12B8"/>
    <w:rsid w:val="00EB1B6C"/>
    <w:rsid w:val="00EB20F1"/>
    <w:rsid w:val="00EB2B5C"/>
    <w:rsid w:val="00EB2C3A"/>
    <w:rsid w:val="00EB2F2F"/>
    <w:rsid w:val="00EB350A"/>
    <w:rsid w:val="00EB365A"/>
    <w:rsid w:val="00EB3663"/>
    <w:rsid w:val="00EB3D26"/>
    <w:rsid w:val="00EB4076"/>
    <w:rsid w:val="00EB43DA"/>
    <w:rsid w:val="00EB4D16"/>
    <w:rsid w:val="00EB4F17"/>
    <w:rsid w:val="00EB528B"/>
    <w:rsid w:val="00EB52D8"/>
    <w:rsid w:val="00EB5A23"/>
    <w:rsid w:val="00EB5D92"/>
    <w:rsid w:val="00EB5E14"/>
    <w:rsid w:val="00EB690C"/>
    <w:rsid w:val="00EB6C3A"/>
    <w:rsid w:val="00EB6E8C"/>
    <w:rsid w:val="00EB70AD"/>
    <w:rsid w:val="00EB7232"/>
    <w:rsid w:val="00EB7400"/>
    <w:rsid w:val="00EB751B"/>
    <w:rsid w:val="00EB7AE1"/>
    <w:rsid w:val="00EB7DFE"/>
    <w:rsid w:val="00EC016A"/>
    <w:rsid w:val="00EC028D"/>
    <w:rsid w:val="00EC08C0"/>
    <w:rsid w:val="00EC0A30"/>
    <w:rsid w:val="00EC1373"/>
    <w:rsid w:val="00EC18E2"/>
    <w:rsid w:val="00EC1BBE"/>
    <w:rsid w:val="00EC1ED0"/>
    <w:rsid w:val="00EC21C9"/>
    <w:rsid w:val="00EC2616"/>
    <w:rsid w:val="00EC2820"/>
    <w:rsid w:val="00EC2AAE"/>
    <w:rsid w:val="00EC2EC5"/>
    <w:rsid w:val="00EC325E"/>
    <w:rsid w:val="00EC357E"/>
    <w:rsid w:val="00EC35D3"/>
    <w:rsid w:val="00EC39AD"/>
    <w:rsid w:val="00EC3B2A"/>
    <w:rsid w:val="00EC3BEC"/>
    <w:rsid w:val="00EC442D"/>
    <w:rsid w:val="00EC5622"/>
    <w:rsid w:val="00EC5643"/>
    <w:rsid w:val="00EC5A04"/>
    <w:rsid w:val="00EC5AA2"/>
    <w:rsid w:val="00EC5D53"/>
    <w:rsid w:val="00EC65D0"/>
    <w:rsid w:val="00EC6862"/>
    <w:rsid w:val="00EC6A00"/>
    <w:rsid w:val="00EC70F5"/>
    <w:rsid w:val="00EC7329"/>
    <w:rsid w:val="00EC73F0"/>
    <w:rsid w:val="00EC77B2"/>
    <w:rsid w:val="00EC7ABE"/>
    <w:rsid w:val="00ED0510"/>
    <w:rsid w:val="00ED0538"/>
    <w:rsid w:val="00ED07F6"/>
    <w:rsid w:val="00ED0F8F"/>
    <w:rsid w:val="00ED1263"/>
    <w:rsid w:val="00ED14EC"/>
    <w:rsid w:val="00ED1641"/>
    <w:rsid w:val="00ED18D0"/>
    <w:rsid w:val="00ED1AC1"/>
    <w:rsid w:val="00ED23D4"/>
    <w:rsid w:val="00ED2A85"/>
    <w:rsid w:val="00ED2BC8"/>
    <w:rsid w:val="00ED3910"/>
    <w:rsid w:val="00ED3A52"/>
    <w:rsid w:val="00ED3ED9"/>
    <w:rsid w:val="00ED40FB"/>
    <w:rsid w:val="00ED41EB"/>
    <w:rsid w:val="00ED4F66"/>
    <w:rsid w:val="00ED4F9A"/>
    <w:rsid w:val="00ED533D"/>
    <w:rsid w:val="00ED539D"/>
    <w:rsid w:val="00ED5C3A"/>
    <w:rsid w:val="00ED62AA"/>
    <w:rsid w:val="00ED6A42"/>
    <w:rsid w:val="00ED6F3E"/>
    <w:rsid w:val="00ED708D"/>
    <w:rsid w:val="00ED7211"/>
    <w:rsid w:val="00ED726B"/>
    <w:rsid w:val="00ED76F1"/>
    <w:rsid w:val="00ED7849"/>
    <w:rsid w:val="00ED788E"/>
    <w:rsid w:val="00EE0323"/>
    <w:rsid w:val="00EE039E"/>
    <w:rsid w:val="00EE0577"/>
    <w:rsid w:val="00EE07A6"/>
    <w:rsid w:val="00EE0856"/>
    <w:rsid w:val="00EE0970"/>
    <w:rsid w:val="00EE1130"/>
    <w:rsid w:val="00EE1266"/>
    <w:rsid w:val="00EE17F9"/>
    <w:rsid w:val="00EE192D"/>
    <w:rsid w:val="00EE1A6D"/>
    <w:rsid w:val="00EE1B11"/>
    <w:rsid w:val="00EE2163"/>
    <w:rsid w:val="00EE2167"/>
    <w:rsid w:val="00EE24B3"/>
    <w:rsid w:val="00EE26A6"/>
    <w:rsid w:val="00EE2789"/>
    <w:rsid w:val="00EE28B8"/>
    <w:rsid w:val="00EE344A"/>
    <w:rsid w:val="00EE34FB"/>
    <w:rsid w:val="00EE3560"/>
    <w:rsid w:val="00EE35B0"/>
    <w:rsid w:val="00EE3A7F"/>
    <w:rsid w:val="00EE3B1F"/>
    <w:rsid w:val="00EE42A5"/>
    <w:rsid w:val="00EE42EE"/>
    <w:rsid w:val="00EE4305"/>
    <w:rsid w:val="00EE4936"/>
    <w:rsid w:val="00EE4A32"/>
    <w:rsid w:val="00EE4E92"/>
    <w:rsid w:val="00EE5057"/>
    <w:rsid w:val="00EE5142"/>
    <w:rsid w:val="00EE5304"/>
    <w:rsid w:val="00EE5610"/>
    <w:rsid w:val="00EE5768"/>
    <w:rsid w:val="00EE5831"/>
    <w:rsid w:val="00EE588D"/>
    <w:rsid w:val="00EE5B31"/>
    <w:rsid w:val="00EE6797"/>
    <w:rsid w:val="00EE6C8A"/>
    <w:rsid w:val="00EE6FBA"/>
    <w:rsid w:val="00EE77A0"/>
    <w:rsid w:val="00EE7A94"/>
    <w:rsid w:val="00EF044C"/>
    <w:rsid w:val="00EF0480"/>
    <w:rsid w:val="00EF04D2"/>
    <w:rsid w:val="00EF0CAE"/>
    <w:rsid w:val="00EF1697"/>
    <w:rsid w:val="00EF179C"/>
    <w:rsid w:val="00EF1FC9"/>
    <w:rsid w:val="00EF1FD4"/>
    <w:rsid w:val="00EF20FD"/>
    <w:rsid w:val="00EF2264"/>
    <w:rsid w:val="00EF22AC"/>
    <w:rsid w:val="00EF25D0"/>
    <w:rsid w:val="00EF27C5"/>
    <w:rsid w:val="00EF3694"/>
    <w:rsid w:val="00EF3A06"/>
    <w:rsid w:val="00EF3A28"/>
    <w:rsid w:val="00EF3A89"/>
    <w:rsid w:val="00EF3B19"/>
    <w:rsid w:val="00EF3D92"/>
    <w:rsid w:val="00EF4103"/>
    <w:rsid w:val="00EF4342"/>
    <w:rsid w:val="00EF44D8"/>
    <w:rsid w:val="00EF4912"/>
    <w:rsid w:val="00EF4B5C"/>
    <w:rsid w:val="00EF4BAC"/>
    <w:rsid w:val="00EF4C47"/>
    <w:rsid w:val="00EF4CA9"/>
    <w:rsid w:val="00EF5492"/>
    <w:rsid w:val="00EF5763"/>
    <w:rsid w:val="00EF5969"/>
    <w:rsid w:val="00EF5A58"/>
    <w:rsid w:val="00EF5ADC"/>
    <w:rsid w:val="00EF5EEC"/>
    <w:rsid w:val="00EF61D6"/>
    <w:rsid w:val="00EF664F"/>
    <w:rsid w:val="00EF6CEA"/>
    <w:rsid w:val="00EF72B0"/>
    <w:rsid w:val="00EF77B1"/>
    <w:rsid w:val="00EF7900"/>
    <w:rsid w:val="00F00509"/>
    <w:rsid w:val="00F0069F"/>
    <w:rsid w:val="00F0089F"/>
    <w:rsid w:val="00F012D2"/>
    <w:rsid w:val="00F012DC"/>
    <w:rsid w:val="00F014D6"/>
    <w:rsid w:val="00F01870"/>
    <w:rsid w:val="00F01C27"/>
    <w:rsid w:val="00F020C4"/>
    <w:rsid w:val="00F021ED"/>
    <w:rsid w:val="00F02D0D"/>
    <w:rsid w:val="00F0315C"/>
    <w:rsid w:val="00F0411F"/>
    <w:rsid w:val="00F042B1"/>
    <w:rsid w:val="00F04419"/>
    <w:rsid w:val="00F04B7C"/>
    <w:rsid w:val="00F05A57"/>
    <w:rsid w:val="00F06722"/>
    <w:rsid w:val="00F06A9A"/>
    <w:rsid w:val="00F06F36"/>
    <w:rsid w:val="00F07EBD"/>
    <w:rsid w:val="00F07F46"/>
    <w:rsid w:val="00F07F93"/>
    <w:rsid w:val="00F10815"/>
    <w:rsid w:val="00F10C2E"/>
    <w:rsid w:val="00F10DA1"/>
    <w:rsid w:val="00F1125A"/>
    <w:rsid w:val="00F114D7"/>
    <w:rsid w:val="00F11DBC"/>
    <w:rsid w:val="00F11E92"/>
    <w:rsid w:val="00F123DA"/>
    <w:rsid w:val="00F1266E"/>
    <w:rsid w:val="00F12958"/>
    <w:rsid w:val="00F12E47"/>
    <w:rsid w:val="00F12F1D"/>
    <w:rsid w:val="00F136BB"/>
    <w:rsid w:val="00F13BF9"/>
    <w:rsid w:val="00F13E26"/>
    <w:rsid w:val="00F13F69"/>
    <w:rsid w:val="00F140F9"/>
    <w:rsid w:val="00F144B0"/>
    <w:rsid w:val="00F1484E"/>
    <w:rsid w:val="00F14968"/>
    <w:rsid w:val="00F15253"/>
    <w:rsid w:val="00F1539E"/>
    <w:rsid w:val="00F15692"/>
    <w:rsid w:val="00F15ECF"/>
    <w:rsid w:val="00F161C6"/>
    <w:rsid w:val="00F1651A"/>
    <w:rsid w:val="00F16719"/>
    <w:rsid w:val="00F171E9"/>
    <w:rsid w:val="00F1722C"/>
    <w:rsid w:val="00F17559"/>
    <w:rsid w:val="00F177B8"/>
    <w:rsid w:val="00F17B4A"/>
    <w:rsid w:val="00F21031"/>
    <w:rsid w:val="00F210B2"/>
    <w:rsid w:val="00F2113B"/>
    <w:rsid w:val="00F2158B"/>
    <w:rsid w:val="00F219FD"/>
    <w:rsid w:val="00F21D49"/>
    <w:rsid w:val="00F21DB3"/>
    <w:rsid w:val="00F21F3D"/>
    <w:rsid w:val="00F228E2"/>
    <w:rsid w:val="00F22D89"/>
    <w:rsid w:val="00F23218"/>
    <w:rsid w:val="00F23648"/>
    <w:rsid w:val="00F23771"/>
    <w:rsid w:val="00F237B3"/>
    <w:rsid w:val="00F23868"/>
    <w:rsid w:val="00F23A70"/>
    <w:rsid w:val="00F24154"/>
    <w:rsid w:val="00F2426C"/>
    <w:rsid w:val="00F243F6"/>
    <w:rsid w:val="00F248BC"/>
    <w:rsid w:val="00F24ADD"/>
    <w:rsid w:val="00F25544"/>
    <w:rsid w:val="00F2587B"/>
    <w:rsid w:val="00F26054"/>
    <w:rsid w:val="00F2642F"/>
    <w:rsid w:val="00F266AC"/>
    <w:rsid w:val="00F268F7"/>
    <w:rsid w:val="00F273D9"/>
    <w:rsid w:val="00F2741A"/>
    <w:rsid w:val="00F278CD"/>
    <w:rsid w:val="00F27BE8"/>
    <w:rsid w:val="00F30473"/>
    <w:rsid w:val="00F3048E"/>
    <w:rsid w:val="00F304A3"/>
    <w:rsid w:val="00F3070A"/>
    <w:rsid w:val="00F3091C"/>
    <w:rsid w:val="00F30BCF"/>
    <w:rsid w:val="00F310FB"/>
    <w:rsid w:val="00F311DD"/>
    <w:rsid w:val="00F31B36"/>
    <w:rsid w:val="00F31DDC"/>
    <w:rsid w:val="00F32084"/>
    <w:rsid w:val="00F32161"/>
    <w:rsid w:val="00F32260"/>
    <w:rsid w:val="00F32395"/>
    <w:rsid w:val="00F324CE"/>
    <w:rsid w:val="00F3254E"/>
    <w:rsid w:val="00F32914"/>
    <w:rsid w:val="00F32B57"/>
    <w:rsid w:val="00F32B79"/>
    <w:rsid w:val="00F32C7F"/>
    <w:rsid w:val="00F32E73"/>
    <w:rsid w:val="00F3362C"/>
    <w:rsid w:val="00F33BC4"/>
    <w:rsid w:val="00F33CFB"/>
    <w:rsid w:val="00F33D77"/>
    <w:rsid w:val="00F33DC6"/>
    <w:rsid w:val="00F34A25"/>
    <w:rsid w:val="00F35183"/>
    <w:rsid w:val="00F357FF"/>
    <w:rsid w:val="00F3589E"/>
    <w:rsid w:val="00F35913"/>
    <w:rsid w:val="00F36414"/>
    <w:rsid w:val="00F36BA9"/>
    <w:rsid w:val="00F36CB3"/>
    <w:rsid w:val="00F36FEA"/>
    <w:rsid w:val="00F3700E"/>
    <w:rsid w:val="00F37277"/>
    <w:rsid w:val="00F374C0"/>
    <w:rsid w:val="00F37668"/>
    <w:rsid w:val="00F37A35"/>
    <w:rsid w:val="00F37EED"/>
    <w:rsid w:val="00F404F8"/>
    <w:rsid w:val="00F407C5"/>
    <w:rsid w:val="00F417A6"/>
    <w:rsid w:val="00F4184C"/>
    <w:rsid w:val="00F41EAE"/>
    <w:rsid w:val="00F420BA"/>
    <w:rsid w:val="00F4223E"/>
    <w:rsid w:val="00F42291"/>
    <w:rsid w:val="00F423F9"/>
    <w:rsid w:val="00F42964"/>
    <w:rsid w:val="00F43073"/>
    <w:rsid w:val="00F4320C"/>
    <w:rsid w:val="00F4352A"/>
    <w:rsid w:val="00F43603"/>
    <w:rsid w:val="00F4363A"/>
    <w:rsid w:val="00F43A07"/>
    <w:rsid w:val="00F43D72"/>
    <w:rsid w:val="00F43F58"/>
    <w:rsid w:val="00F441AA"/>
    <w:rsid w:val="00F44219"/>
    <w:rsid w:val="00F443C4"/>
    <w:rsid w:val="00F44724"/>
    <w:rsid w:val="00F44896"/>
    <w:rsid w:val="00F44C10"/>
    <w:rsid w:val="00F44C38"/>
    <w:rsid w:val="00F44DC5"/>
    <w:rsid w:val="00F45B2C"/>
    <w:rsid w:val="00F4646B"/>
    <w:rsid w:val="00F464C1"/>
    <w:rsid w:val="00F4674A"/>
    <w:rsid w:val="00F467B2"/>
    <w:rsid w:val="00F47012"/>
    <w:rsid w:val="00F4712B"/>
    <w:rsid w:val="00F4727F"/>
    <w:rsid w:val="00F4743C"/>
    <w:rsid w:val="00F47884"/>
    <w:rsid w:val="00F47BF6"/>
    <w:rsid w:val="00F47DE3"/>
    <w:rsid w:val="00F47DFA"/>
    <w:rsid w:val="00F5002A"/>
    <w:rsid w:val="00F5047C"/>
    <w:rsid w:val="00F50502"/>
    <w:rsid w:val="00F50631"/>
    <w:rsid w:val="00F506AE"/>
    <w:rsid w:val="00F50736"/>
    <w:rsid w:val="00F50808"/>
    <w:rsid w:val="00F50814"/>
    <w:rsid w:val="00F50B74"/>
    <w:rsid w:val="00F50F10"/>
    <w:rsid w:val="00F51045"/>
    <w:rsid w:val="00F512D4"/>
    <w:rsid w:val="00F51492"/>
    <w:rsid w:val="00F51D40"/>
    <w:rsid w:val="00F51E6C"/>
    <w:rsid w:val="00F52898"/>
    <w:rsid w:val="00F529B4"/>
    <w:rsid w:val="00F52CA6"/>
    <w:rsid w:val="00F52FDB"/>
    <w:rsid w:val="00F52FE1"/>
    <w:rsid w:val="00F532D5"/>
    <w:rsid w:val="00F53756"/>
    <w:rsid w:val="00F53A74"/>
    <w:rsid w:val="00F53C91"/>
    <w:rsid w:val="00F54230"/>
    <w:rsid w:val="00F543C8"/>
    <w:rsid w:val="00F54D6C"/>
    <w:rsid w:val="00F55B9F"/>
    <w:rsid w:val="00F56373"/>
    <w:rsid w:val="00F56DD3"/>
    <w:rsid w:val="00F5711D"/>
    <w:rsid w:val="00F57206"/>
    <w:rsid w:val="00F57B02"/>
    <w:rsid w:val="00F57C6C"/>
    <w:rsid w:val="00F57CC4"/>
    <w:rsid w:val="00F60755"/>
    <w:rsid w:val="00F60940"/>
    <w:rsid w:val="00F609BD"/>
    <w:rsid w:val="00F60A01"/>
    <w:rsid w:val="00F60A4E"/>
    <w:rsid w:val="00F60AFE"/>
    <w:rsid w:val="00F60CE6"/>
    <w:rsid w:val="00F60D6E"/>
    <w:rsid w:val="00F60F7A"/>
    <w:rsid w:val="00F61034"/>
    <w:rsid w:val="00F610AC"/>
    <w:rsid w:val="00F611D9"/>
    <w:rsid w:val="00F61258"/>
    <w:rsid w:val="00F6136C"/>
    <w:rsid w:val="00F615DE"/>
    <w:rsid w:val="00F61817"/>
    <w:rsid w:val="00F6195C"/>
    <w:rsid w:val="00F61CE8"/>
    <w:rsid w:val="00F61D08"/>
    <w:rsid w:val="00F61EE4"/>
    <w:rsid w:val="00F62800"/>
    <w:rsid w:val="00F628C2"/>
    <w:rsid w:val="00F6292E"/>
    <w:rsid w:val="00F62A36"/>
    <w:rsid w:val="00F62CF4"/>
    <w:rsid w:val="00F62F8D"/>
    <w:rsid w:val="00F6310F"/>
    <w:rsid w:val="00F63816"/>
    <w:rsid w:val="00F63A38"/>
    <w:rsid w:val="00F643D2"/>
    <w:rsid w:val="00F643E3"/>
    <w:rsid w:val="00F64945"/>
    <w:rsid w:val="00F64B0E"/>
    <w:rsid w:val="00F64C81"/>
    <w:rsid w:val="00F65565"/>
    <w:rsid w:val="00F656E6"/>
    <w:rsid w:val="00F6591A"/>
    <w:rsid w:val="00F65FF3"/>
    <w:rsid w:val="00F66A12"/>
    <w:rsid w:val="00F6729C"/>
    <w:rsid w:val="00F67408"/>
    <w:rsid w:val="00F676D5"/>
    <w:rsid w:val="00F67ADB"/>
    <w:rsid w:val="00F67F2A"/>
    <w:rsid w:val="00F7002F"/>
    <w:rsid w:val="00F70E82"/>
    <w:rsid w:val="00F70EEF"/>
    <w:rsid w:val="00F7121B"/>
    <w:rsid w:val="00F7156B"/>
    <w:rsid w:val="00F7159E"/>
    <w:rsid w:val="00F71AC2"/>
    <w:rsid w:val="00F71EA4"/>
    <w:rsid w:val="00F71EBC"/>
    <w:rsid w:val="00F72009"/>
    <w:rsid w:val="00F72078"/>
    <w:rsid w:val="00F72425"/>
    <w:rsid w:val="00F727F1"/>
    <w:rsid w:val="00F72C9F"/>
    <w:rsid w:val="00F72D22"/>
    <w:rsid w:val="00F72E3D"/>
    <w:rsid w:val="00F731F1"/>
    <w:rsid w:val="00F73C82"/>
    <w:rsid w:val="00F740FC"/>
    <w:rsid w:val="00F75226"/>
    <w:rsid w:val="00F75244"/>
    <w:rsid w:val="00F75A65"/>
    <w:rsid w:val="00F75EA2"/>
    <w:rsid w:val="00F765CA"/>
    <w:rsid w:val="00F7681A"/>
    <w:rsid w:val="00F76A02"/>
    <w:rsid w:val="00F76A76"/>
    <w:rsid w:val="00F76D49"/>
    <w:rsid w:val="00F76D4B"/>
    <w:rsid w:val="00F770CF"/>
    <w:rsid w:val="00F772AA"/>
    <w:rsid w:val="00F774AF"/>
    <w:rsid w:val="00F77B82"/>
    <w:rsid w:val="00F77ED7"/>
    <w:rsid w:val="00F80540"/>
    <w:rsid w:val="00F80AC4"/>
    <w:rsid w:val="00F80BB5"/>
    <w:rsid w:val="00F810D9"/>
    <w:rsid w:val="00F818DE"/>
    <w:rsid w:val="00F81AA5"/>
    <w:rsid w:val="00F81D86"/>
    <w:rsid w:val="00F824A4"/>
    <w:rsid w:val="00F824CD"/>
    <w:rsid w:val="00F826A8"/>
    <w:rsid w:val="00F82733"/>
    <w:rsid w:val="00F82C70"/>
    <w:rsid w:val="00F83144"/>
    <w:rsid w:val="00F83BE6"/>
    <w:rsid w:val="00F83FD4"/>
    <w:rsid w:val="00F84042"/>
    <w:rsid w:val="00F84181"/>
    <w:rsid w:val="00F84506"/>
    <w:rsid w:val="00F84567"/>
    <w:rsid w:val="00F84CAA"/>
    <w:rsid w:val="00F8500B"/>
    <w:rsid w:val="00F853EF"/>
    <w:rsid w:val="00F85AE5"/>
    <w:rsid w:val="00F85BD5"/>
    <w:rsid w:val="00F85DFF"/>
    <w:rsid w:val="00F85FBD"/>
    <w:rsid w:val="00F862B7"/>
    <w:rsid w:val="00F863F9"/>
    <w:rsid w:val="00F8664D"/>
    <w:rsid w:val="00F867F8"/>
    <w:rsid w:val="00F870D0"/>
    <w:rsid w:val="00F8717E"/>
    <w:rsid w:val="00F872D3"/>
    <w:rsid w:val="00F87EFB"/>
    <w:rsid w:val="00F90617"/>
    <w:rsid w:val="00F907B6"/>
    <w:rsid w:val="00F912C5"/>
    <w:rsid w:val="00F91785"/>
    <w:rsid w:val="00F924ED"/>
    <w:rsid w:val="00F925A0"/>
    <w:rsid w:val="00F92934"/>
    <w:rsid w:val="00F92FEF"/>
    <w:rsid w:val="00F93AB9"/>
    <w:rsid w:val="00F94125"/>
    <w:rsid w:val="00F9432B"/>
    <w:rsid w:val="00F94355"/>
    <w:rsid w:val="00F94A28"/>
    <w:rsid w:val="00F94D16"/>
    <w:rsid w:val="00F94DDD"/>
    <w:rsid w:val="00F95040"/>
    <w:rsid w:val="00F9584D"/>
    <w:rsid w:val="00F95B04"/>
    <w:rsid w:val="00F95B6B"/>
    <w:rsid w:val="00F95E33"/>
    <w:rsid w:val="00F9620E"/>
    <w:rsid w:val="00F9626D"/>
    <w:rsid w:val="00F965A0"/>
    <w:rsid w:val="00F9676E"/>
    <w:rsid w:val="00F97372"/>
    <w:rsid w:val="00F973D0"/>
    <w:rsid w:val="00F978FF"/>
    <w:rsid w:val="00F97B7D"/>
    <w:rsid w:val="00F97B97"/>
    <w:rsid w:val="00F97D7D"/>
    <w:rsid w:val="00FA01F0"/>
    <w:rsid w:val="00FA06BC"/>
    <w:rsid w:val="00FA085F"/>
    <w:rsid w:val="00FA0FA8"/>
    <w:rsid w:val="00FA0FCF"/>
    <w:rsid w:val="00FA103E"/>
    <w:rsid w:val="00FA144E"/>
    <w:rsid w:val="00FA185C"/>
    <w:rsid w:val="00FA1E47"/>
    <w:rsid w:val="00FA206C"/>
    <w:rsid w:val="00FA2583"/>
    <w:rsid w:val="00FA26EF"/>
    <w:rsid w:val="00FA291C"/>
    <w:rsid w:val="00FA2BBF"/>
    <w:rsid w:val="00FA2EDA"/>
    <w:rsid w:val="00FA2F4D"/>
    <w:rsid w:val="00FA312C"/>
    <w:rsid w:val="00FA37E6"/>
    <w:rsid w:val="00FA3C22"/>
    <w:rsid w:val="00FA4064"/>
    <w:rsid w:val="00FA42D0"/>
    <w:rsid w:val="00FA4793"/>
    <w:rsid w:val="00FA495B"/>
    <w:rsid w:val="00FA5069"/>
    <w:rsid w:val="00FA5094"/>
    <w:rsid w:val="00FA5164"/>
    <w:rsid w:val="00FA59EE"/>
    <w:rsid w:val="00FA5D86"/>
    <w:rsid w:val="00FA5DDC"/>
    <w:rsid w:val="00FA5E2E"/>
    <w:rsid w:val="00FA6367"/>
    <w:rsid w:val="00FA67CC"/>
    <w:rsid w:val="00FA6F49"/>
    <w:rsid w:val="00FA7000"/>
    <w:rsid w:val="00FA71E3"/>
    <w:rsid w:val="00FA72E2"/>
    <w:rsid w:val="00FA7322"/>
    <w:rsid w:val="00FA7476"/>
    <w:rsid w:val="00FA7612"/>
    <w:rsid w:val="00FA7A18"/>
    <w:rsid w:val="00FA7A45"/>
    <w:rsid w:val="00FA7BAF"/>
    <w:rsid w:val="00FA7EAB"/>
    <w:rsid w:val="00FB0A25"/>
    <w:rsid w:val="00FB0E83"/>
    <w:rsid w:val="00FB0EF4"/>
    <w:rsid w:val="00FB18E9"/>
    <w:rsid w:val="00FB1A20"/>
    <w:rsid w:val="00FB244D"/>
    <w:rsid w:val="00FB2EB6"/>
    <w:rsid w:val="00FB2F81"/>
    <w:rsid w:val="00FB3AC0"/>
    <w:rsid w:val="00FB3D67"/>
    <w:rsid w:val="00FB4246"/>
    <w:rsid w:val="00FB43F6"/>
    <w:rsid w:val="00FB519E"/>
    <w:rsid w:val="00FB5329"/>
    <w:rsid w:val="00FB5AAB"/>
    <w:rsid w:val="00FB5B44"/>
    <w:rsid w:val="00FB6A8C"/>
    <w:rsid w:val="00FB6BE5"/>
    <w:rsid w:val="00FB6DA1"/>
    <w:rsid w:val="00FB6DEA"/>
    <w:rsid w:val="00FB73C8"/>
    <w:rsid w:val="00FB7429"/>
    <w:rsid w:val="00FB7CBD"/>
    <w:rsid w:val="00FC01EC"/>
    <w:rsid w:val="00FC049B"/>
    <w:rsid w:val="00FC073A"/>
    <w:rsid w:val="00FC0C63"/>
    <w:rsid w:val="00FC0D03"/>
    <w:rsid w:val="00FC1602"/>
    <w:rsid w:val="00FC167F"/>
    <w:rsid w:val="00FC1771"/>
    <w:rsid w:val="00FC1B78"/>
    <w:rsid w:val="00FC1FE2"/>
    <w:rsid w:val="00FC21E0"/>
    <w:rsid w:val="00FC22B6"/>
    <w:rsid w:val="00FC22F5"/>
    <w:rsid w:val="00FC2DDE"/>
    <w:rsid w:val="00FC3512"/>
    <w:rsid w:val="00FC3BFB"/>
    <w:rsid w:val="00FC419B"/>
    <w:rsid w:val="00FC4518"/>
    <w:rsid w:val="00FC457E"/>
    <w:rsid w:val="00FC45E8"/>
    <w:rsid w:val="00FC47BB"/>
    <w:rsid w:val="00FC480B"/>
    <w:rsid w:val="00FC4967"/>
    <w:rsid w:val="00FC49F4"/>
    <w:rsid w:val="00FC54FE"/>
    <w:rsid w:val="00FC5B30"/>
    <w:rsid w:val="00FC6B88"/>
    <w:rsid w:val="00FC6DEA"/>
    <w:rsid w:val="00FC6FBA"/>
    <w:rsid w:val="00FC787C"/>
    <w:rsid w:val="00FC78A3"/>
    <w:rsid w:val="00FC7ED2"/>
    <w:rsid w:val="00FD0160"/>
    <w:rsid w:val="00FD03A9"/>
    <w:rsid w:val="00FD06AF"/>
    <w:rsid w:val="00FD0C06"/>
    <w:rsid w:val="00FD18CC"/>
    <w:rsid w:val="00FD19AA"/>
    <w:rsid w:val="00FD1B0C"/>
    <w:rsid w:val="00FD1C54"/>
    <w:rsid w:val="00FD215F"/>
    <w:rsid w:val="00FD2224"/>
    <w:rsid w:val="00FD2457"/>
    <w:rsid w:val="00FD249C"/>
    <w:rsid w:val="00FD24D5"/>
    <w:rsid w:val="00FD2597"/>
    <w:rsid w:val="00FD2AEA"/>
    <w:rsid w:val="00FD2EC7"/>
    <w:rsid w:val="00FD3023"/>
    <w:rsid w:val="00FD36DF"/>
    <w:rsid w:val="00FD3E67"/>
    <w:rsid w:val="00FD4190"/>
    <w:rsid w:val="00FD458B"/>
    <w:rsid w:val="00FD4BC7"/>
    <w:rsid w:val="00FD4E05"/>
    <w:rsid w:val="00FD5604"/>
    <w:rsid w:val="00FD59AC"/>
    <w:rsid w:val="00FD62F3"/>
    <w:rsid w:val="00FD7527"/>
    <w:rsid w:val="00FD75B4"/>
    <w:rsid w:val="00FD7617"/>
    <w:rsid w:val="00FD774D"/>
    <w:rsid w:val="00FD7AC9"/>
    <w:rsid w:val="00FE03EF"/>
    <w:rsid w:val="00FE0812"/>
    <w:rsid w:val="00FE13F1"/>
    <w:rsid w:val="00FE13FA"/>
    <w:rsid w:val="00FE1636"/>
    <w:rsid w:val="00FE1827"/>
    <w:rsid w:val="00FE1FB8"/>
    <w:rsid w:val="00FE2086"/>
    <w:rsid w:val="00FE22F1"/>
    <w:rsid w:val="00FE28BB"/>
    <w:rsid w:val="00FE28F1"/>
    <w:rsid w:val="00FE2E8D"/>
    <w:rsid w:val="00FE2FEC"/>
    <w:rsid w:val="00FE31F5"/>
    <w:rsid w:val="00FE4186"/>
    <w:rsid w:val="00FE480A"/>
    <w:rsid w:val="00FE58AD"/>
    <w:rsid w:val="00FE58E4"/>
    <w:rsid w:val="00FE5A64"/>
    <w:rsid w:val="00FE5BBC"/>
    <w:rsid w:val="00FE5E2E"/>
    <w:rsid w:val="00FE6266"/>
    <w:rsid w:val="00FE6360"/>
    <w:rsid w:val="00FE6612"/>
    <w:rsid w:val="00FE6D0E"/>
    <w:rsid w:val="00FE6E5D"/>
    <w:rsid w:val="00FE7242"/>
    <w:rsid w:val="00FE73C4"/>
    <w:rsid w:val="00FE7824"/>
    <w:rsid w:val="00FE79C9"/>
    <w:rsid w:val="00FE7A8E"/>
    <w:rsid w:val="00FF0AAE"/>
    <w:rsid w:val="00FF0DCD"/>
    <w:rsid w:val="00FF122F"/>
    <w:rsid w:val="00FF18ED"/>
    <w:rsid w:val="00FF1A65"/>
    <w:rsid w:val="00FF1B4D"/>
    <w:rsid w:val="00FF1BE0"/>
    <w:rsid w:val="00FF2365"/>
    <w:rsid w:val="00FF26B4"/>
    <w:rsid w:val="00FF2713"/>
    <w:rsid w:val="00FF2869"/>
    <w:rsid w:val="00FF2CE8"/>
    <w:rsid w:val="00FF2E28"/>
    <w:rsid w:val="00FF3194"/>
    <w:rsid w:val="00FF35E6"/>
    <w:rsid w:val="00FF3CA6"/>
    <w:rsid w:val="00FF474C"/>
    <w:rsid w:val="00FF496F"/>
    <w:rsid w:val="00FF4B22"/>
    <w:rsid w:val="00FF4C78"/>
    <w:rsid w:val="00FF4C85"/>
    <w:rsid w:val="00FF4E80"/>
    <w:rsid w:val="00FF4FCB"/>
    <w:rsid w:val="00FF51BD"/>
    <w:rsid w:val="00FF55FC"/>
    <w:rsid w:val="00FF599F"/>
    <w:rsid w:val="00FF5BDB"/>
    <w:rsid w:val="00FF5EEA"/>
    <w:rsid w:val="00FF6267"/>
    <w:rsid w:val="00FF6304"/>
    <w:rsid w:val="00FF6FBC"/>
    <w:rsid w:val="00FF70E4"/>
    <w:rsid w:val="00FF7BAA"/>
    <w:rsid w:val="00FF7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adadad,#d1ddff,#abbed3,#ced9e6"/>
    </o:shapedefaults>
    <o:shapelayout v:ext="edit">
      <o:idmap v:ext="edit" data="1"/>
    </o:shapelayout>
  </w:shapeDefaults>
  <w:decimalSymbol w:val="."/>
  <w:listSeparator w:val=","/>
  <w15:docId w15:val="{9C84824E-5F9C-4767-BA1F-BF3B4F98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宋体" w:hAnsi="Courier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E0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C52240"/>
    <w:pPr>
      <w:keepNext/>
      <w:numPr>
        <w:numId w:val="8"/>
      </w:numPr>
      <w:spacing w:before="240" w:after="120"/>
      <w:outlineLvl w:val="0"/>
    </w:pPr>
    <w:rPr>
      <w:rFonts w:ascii="Arial" w:hAnsi="Arial"/>
      <w:b/>
      <w:sz w:val="32"/>
      <w:szCs w:val="32"/>
      <w:lang w:val="en-AU"/>
    </w:rPr>
  </w:style>
  <w:style w:type="paragraph" w:styleId="2">
    <w:name w:val="heading 2"/>
    <w:basedOn w:val="a"/>
    <w:next w:val="a"/>
    <w:link w:val="2Char"/>
    <w:qFormat/>
    <w:rsid w:val="00C52240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52240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B90471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893E69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893E69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893E69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893E69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893E69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52240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C52240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C52240"/>
    <w:pPr>
      <w:jc w:val="center"/>
    </w:pPr>
    <w:rPr>
      <w:rFonts w:ascii="Arial" w:hAnsi="Arial"/>
      <w:sz w:val="18"/>
      <w:szCs w:val="22"/>
    </w:rPr>
  </w:style>
  <w:style w:type="character" w:styleId="a6">
    <w:name w:val="page number"/>
    <w:basedOn w:val="a0"/>
    <w:rsid w:val="00C52240"/>
  </w:style>
  <w:style w:type="character" w:styleId="a7">
    <w:name w:val="Hyperlink"/>
    <w:uiPriority w:val="99"/>
    <w:rsid w:val="00C52240"/>
    <w:rPr>
      <w:color w:val="0000FF"/>
      <w:u w:val="single"/>
    </w:rPr>
  </w:style>
  <w:style w:type="paragraph" w:customStyle="1" w:styleId="NCBodyBullets">
    <w:name w:val="NC Body Bullets"/>
    <w:basedOn w:val="a"/>
    <w:rsid w:val="00C52240"/>
    <w:pPr>
      <w:numPr>
        <w:numId w:val="1"/>
      </w:numPr>
      <w:tabs>
        <w:tab w:val="clear" w:pos="720"/>
        <w:tab w:val="num" w:pos="360"/>
      </w:tabs>
      <w:spacing w:before="120"/>
      <w:ind w:left="0" w:firstLine="0"/>
      <w:jc w:val="both"/>
    </w:pPr>
    <w:rPr>
      <w:rFonts w:ascii="Arial" w:hAnsi="Arial"/>
      <w:sz w:val="20"/>
      <w:lang w:val="en-NZ"/>
    </w:rPr>
  </w:style>
  <w:style w:type="paragraph" w:customStyle="1" w:styleId="NCBodyCopy">
    <w:name w:val="NC Body Copy"/>
    <w:basedOn w:val="a"/>
    <w:link w:val="NCBodyCopyChar"/>
    <w:rsid w:val="00C52240"/>
    <w:pPr>
      <w:spacing w:before="120"/>
      <w:jc w:val="both"/>
    </w:pPr>
    <w:rPr>
      <w:rFonts w:ascii="Arial" w:hAnsi="Arial"/>
      <w:sz w:val="20"/>
    </w:rPr>
  </w:style>
  <w:style w:type="paragraph" w:customStyle="1" w:styleId="NCContentsPage">
    <w:name w:val="NC Contents Page"/>
    <w:basedOn w:val="a"/>
    <w:rsid w:val="00C52240"/>
    <w:pPr>
      <w:widowControl w:val="0"/>
      <w:numPr>
        <w:numId w:val="2"/>
      </w:numPr>
      <w:tabs>
        <w:tab w:val="clear" w:pos="720"/>
        <w:tab w:val="num" w:pos="360"/>
        <w:tab w:val="left" w:pos="900"/>
        <w:tab w:val="left" w:pos="9000"/>
      </w:tabs>
      <w:autoSpaceDE w:val="0"/>
      <w:autoSpaceDN w:val="0"/>
      <w:adjustRightInd w:val="0"/>
      <w:spacing w:before="360" w:line="240" w:lineRule="exact"/>
      <w:ind w:left="0" w:right="34" w:firstLine="0"/>
      <w:jc w:val="both"/>
    </w:pPr>
    <w:rPr>
      <w:rFonts w:ascii="Arial" w:hAnsi="Arial"/>
      <w:b/>
      <w:sz w:val="26"/>
      <w:szCs w:val="40"/>
    </w:rPr>
  </w:style>
  <w:style w:type="paragraph" w:customStyle="1" w:styleId="NCCoverTitle">
    <w:name w:val="NC Cover Title"/>
    <w:basedOn w:val="a"/>
    <w:rsid w:val="00C52240"/>
    <w:pPr>
      <w:spacing w:before="120"/>
      <w:ind w:right="260"/>
      <w:jc w:val="right"/>
    </w:pPr>
    <w:rPr>
      <w:rFonts w:ascii="Arial" w:hAnsi="Arial"/>
      <w:color w:val="FFFFFF"/>
      <w:sz w:val="44"/>
    </w:rPr>
  </w:style>
  <w:style w:type="paragraph" w:customStyle="1" w:styleId="NCIntroParagraph">
    <w:name w:val="NC Intro Paragraph"/>
    <w:basedOn w:val="a"/>
    <w:rsid w:val="00C52240"/>
    <w:pPr>
      <w:spacing w:before="120"/>
      <w:jc w:val="both"/>
    </w:pPr>
    <w:rPr>
      <w:rFonts w:ascii="Arial" w:hAnsi="Arial"/>
      <w:b/>
      <w:color w:val="808080"/>
      <w:sz w:val="20"/>
    </w:rPr>
  </w:style>
  <w:style w:type="paragraph" w:customStyle="1" w:styleId="NCSecondaryHeading">
    <w:name w:val="NC Secondary Heading"/>
    <w:basedOn w:val="a"/>
    <w:rsid w:val="00C52240"/>
    <w:pPr>
      <w:jc w:val="both"/>
    </w:pPr>
    <w:rPr>
      <w:rFonts w:ascii="Arial" w:hAnsi="Arial"/>
      <w:b/>
      <w:sz w:val="26"/>
    </w:rPr>
  </w:style>
  <w:style w:type="paragraph" w:customStyle="1" w:styleId="NCH1">
    <w:name w:val="NC H1"/>
    <w:basedOn w:val="a"/>
    <w:next w:val="NCBodyCopy"/>
    <w:rsid w:val="00C52240"/>
    <w:pPr>
      <w:widowControl w:val="0"/>
      <w:tabs>
        <w:tab w:val="left" w:pos="900"/>
        <w:tab w:val="left" w:pos="9000"/>
      </w:tabs>
      <w:autoSpaceDE w:val="0"/>
      <w:autoSpaceDN w:val="0"/>
      <w:adjustRightInd w:val="0"/>
      <w:spacing w:before="240" w:after="120" w:line="240" w:lineRule="exact"/>
      <w:ind w:right="34"/>
      <w:jc w:val="both"/>
    </w:pPr>
    <w:rPr>
      <w:rFonts w:ascii="Arial" w:hAnsi="Arial"/>
      <w:b/>
      <w:color w:val="5E82AB"/>
      <w:sz w:val="40"/>
      <w:szCs w:val="40"/>
    </w:rPr>
  </w:style>
  <w:style w:type="paragraph" w:customStyle="1" w:styleId="NCSubheadings">
    <w:name w:val="NC Sub headings"/>
    <w:basedOn w:val="3"/>
    <w:rsid w:val="00C52240"/>
    <w:pPr>
      <w:jc w:val="both"/>
    </w:pPr>
    <w:rPr>
      <w:sz w:val="20"/>
      <w:lang w:val="en-NZ"/>
    </w:rPr>
  </w:style>
  <w:style w:type="paragraph" w:customStyle="1" w:styleId="NCH2">
    <w:name w:val="NC H2"/>
    <w:basedOn w:val="NCCoverTitle"/>
    <w:next w:val="NCBodyCopy"/>
    <w:rsid w:val="00C52240"/>
    <w:pPr>
      <w:jc w:val="left"/>
    </w:pPr>
    <w:rPr>
      <w:b/>
      <w:color w:val="808080"/>
      <w:sz w:val="32"/>
    </w:rPr>
  </w:style>
  <w:style w:type="paragraph" w:customStyle="1" w:styleId="NCH3">
    <w:name w:val="NC H3"/>
    <w:basedOn w:val="NCSubheadings"/>
    <w:next w:val="NCBodyCopy"/>
    <w:rsid w:val="00C52240"/>
    <w:rPr>
      <w:sz w:val="24"/>
    </w:rPr>
  </w:style>
  <w:style w:type="paragraph" w:styleId="11">
    <w:name w:val="toc 1"/>
    <w:basedOn w:val="a"/>
    <w:next w:val="a"/>
    <w:autoRedefine/>
    <w:uiPriority w:val="39"/>
    <w:rsid w:val="00C52240"/>
    <w:pPr>
      <w:spacing w:before="360"/>
    </w:pPr>
    <w:rPr>
      <w:rFonts w:ascii="Arial" w:hAnsi="Arial" w:cs="Arial"/>
      <w:b/>
      <w:bCs/>
      <w:caps/>
    </w:rPr>
  </w:style>
  <w:style w:type="paragraph" w:styleId="20">
    <w:name w:val="toc 2"/>
    <w:basedOn w:val="a"/>
    <w:next w:val="a"/>
    <w:autoRedefine/>
    <w:uiPriority w:val="39"/>
    <w:rsid w:val="00C52240"/>
    <w:pPr>
      <w:spacing w:before="240"/>
    </w:pPr>
    <w:rPr>
      <w:rFonts w:ascii="Times New Roman" w:hAnsi="Times New Roman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C52240"/>
    <w:pPr>
      <w:ind w:left="240"/>
    </w:pPr>
    <w:rPr>
      <w:rFonts w:ascii="Times New Roman" w:hAnsi="Times New Roman"/>
      <w:sz w:val="20"/>
      <w:szCs w:val="20"/>
    </w:rPr>
  </w:style>
  <w:style w:type="paragraph" w:styleId="40">
    <w:name w:val="toc 4"/>
    <w:basedOn w:val="a"/>
    <w:next w:val="a"/>
    <w:autoRedefine/>
    <w:semiHidden/>
    <w:rsid w:val="00C52240"/>
    <w:pPr>
      <w:ind w:left="480"/>
    </w:pPr>
    <w:rPr>
      <w:rFonts w:ascii="Times New Roman" w:hAnsi="Times New Roman"/>
      <w:sz w:val="20"/>
      <w:szCs w:val="20"/>
    </w:rPr>
  </w:style>
  <w:style w:type="paragraph" w:styleId="50">
    <w:name w:val="toc 5"/>
    <w:basedOn w:val="a"/>
    <w:next w:val="a"/>
    <w:autoRedefine/>
    <w:semiHidden/>
    <w:rsid w:val="00C52240"/>
    <w:pPr>
      <w:ind w:left="720"/>
    </w:pPr>
    <w:rPr>
      <w:rFonts w:ascii="Times New Roman" w:hAnsi="Times New Roman"/>
      <w:sz w:val="20"/>
      <w:szCs w:val="20"/>
    </w:rPr>
  </w:style>
  <w:style w:type="paragraph" w:styleId="60">
    <w:name w:val="toc 6"/>
    <w:basedOn w:val="a"/>
    <w:next w:val="a"/>
    <w:autoRedefine/>
    <w:semiHidden/>
    <w:rsid w:val="00C52240"/>
    <w:pPr>
      <w:ind w:left="960"/>
    </w:pPr>
    <w:rPr>
      <w:rFonts w:ascii="Times New Roman" w:hAnsi="Times New Roman"/>
      <w:sz w:val="20"/>
      <w:szCs w:val="20"/>
    </w:rPr>
  </w:style>
  <w:style w:type="paragraph" w:styleId="70">
    <w:name w:val="toc 7"/>
    <w:basedOn w:val="a"/>
    <w:next w:val="a"/>
    <w:autoRedefine/>
    <w:semiHidden/>
    <w:rsid w:val="00C52240"/>
    <w:pPr>
      <w:ind w:left="1200"/>
    </w:pPr>
    <w:rPr>
      <w:rFonts w:ascii="Times New Roman" w:hAnsi="Times New Roman"/>
      <w:sz w:val="20"/>
      <w:szCs w:val="20"/>
    </w:rPr>
  </w:style>
  <w:style w:type="paragraph" w:styleId="80">
    <w:name w:val="toc 8"/>
    <w:basedOn w:val="a"/>
    <w:next w:val="a"/>
    <w:autoRedefine/>
    <w:semiHidden/>
    <w:rsid w:val="00C52240"/>
    <w:pPr>
      <w:ind w:left="1440"/>
    </w:pPr>
    <w:rPr>
      <w:rFonts w:ascii="Times New Roman" w:hAnsi="Times New Roman"/>
      <w:sz w:val="20"/>
      <w:szCs w:val="20"/>
    </w:rPr>
  </w:style>
  <w:style w:type="paragraph" w:styleId="90">
    <w:name w:val="toc 9"/>
    <w:basedOn w:val="a"/>
    <w:next w:val="a"/>
    <w:autoRedefine/>
    <w:semiHidden/>
    <w:rsid w:val="00C52240"/>
    <w:pPr>
      <w:ind w:left="1680"/>
    </w:pPr>
    <w:rPr>
      <w:rFonts w:ascii="Times New Roman" w:hAnsi="Times New Roman"/>
      <w:sz w:val="20"/>
      <w:szCs w:val="20"/>
    </w:rPr>
  </w:style>
  <w:style w:type="paragraph" w:styleId="31">
    <w:name w:val="Body Text 3"/>
    <w:basedOn w:val="a"/>
    <w:rsid w:val="00C52240"/>
    <w:pPr>
      <w:widowControl w:val="0"/>
    </w:pPr>
    <w:rPr>
      <w:rFonts w:ascii="Arial" w:hAnsi="Arial" w:cs="Arial"/>
      <w:sz w:val="20"/>
    </w:rPr>
  </w:style>
  <w:style w:type="table" w:styleId="a8">
    <w:name w:val="Table Grid"/>
    <w:basedOn w:val="a1"/>
    <w:rsid w:val="00114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"/>
    <w:rsid w:val="00677042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9"/>
    <w:rsid w:val="00677042"/>
    <w:rPr>
      <w:rFonts w:ascii="Tahoma" w:hAnsi="Tahoma" w:cs="Tahoma"/>
      <w:sz w:val="16"/>
      <w:szCs w:val="16"/>
    </w:rPr>
  </w:style>
  <w:style w:type="character" w:styleId="aa">
    <w:name w:val="FollowedHyperlink"/>
    <w:rsid w:val="00C87806"/>
    <w:rPr>
      <w:color w:val="800080"/>
      <w:u w:val="single"/>
    </w:rPr>
  </w:style>
  <w:style w:type="character" w:customStyle="1" w:styleId="apple-style-span">
    <w:name w:val="apple-style-span"/>
    <w:basedOn w:val="a0"/>
    <w:rsid w:val="00156FA0"/>
  </w:style>
  <w:style w:type="character" w:customStyle="1" w:styleId="hl2">
    <w:name w:val="hl2"/>
    <w:rsid w:val="005F7A9B"/>
    <w:rPr>
      <w:b/>
      <w:bCs/>
    </w:rPr>
  </w:style>
  <w:style w:type="character" w:customStyle="1" w:styleId="keyword3">
    <w:name w:val="keyword3"/>
    <w:rsid w:val="005F7A9B"/>
    <w:rPr>
      <w:b/>
      <w:bCs/>
      <w:color w:val="000000"/>
      <w:sz w:val="30"/>
      <w:szCs w:val="30"/>
    </w:rPr>
  </w:style>
  <w:style w:type="character" w:customStyle="1" w:styleId="12">
    <w:name w:val="正文1"/>
    <w:basedOn w:val="a0"/>
    <w:rsid w:val="00A96C44"/>
  </w:style>
  <w:style w:type="paragraph" w:styleId="HTML">
    <w:name w:val="HTML Preformatted"/>
    <w:basedOn w:val="a"/>
    <w:link w:val="HTMLChar"/>
    <w:uiPriority w:val="99"/>
    <w:unhideWhenUsed/>
    <w:rsid w:val="0022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/>
    </w:rPr>
  </w:style>
  <w:style w:type="character" w:customStyle="1" w:styleId="HTMLChar">
    <w:name w:val="HTML 预设格式 Char"/>
    <w:link w:val="HTML"/>
    <w:rsid w:val="0022293F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570939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ac">
    <w:name w:val="Plain Text"/>
    <w:basedOn w:val="a"/>
    <w:link w:val="Char0"/>
    <w:uiPriority w:val="99"/>
    <w:unhideWhenUsed/>
    <w:rsid w:val="00570939"/>
    <w:rPr>
      <w:rFonts w:ascii="Calibri" w:hAnsi="Calibri" w:cs="宋体"/>
      <w:sz w:val="21"/>
      <w:szCs w:val="21"/>
      <w:lang w:eastAsia="zh-CN"/>
    </w:rPr>
  </w:style>
  <w:style w:type="character" w:customStyle="1" w:styleId="Char0">
    <w:name w:val="纯文本 Char"/>
    <w:link w:val="ac"/>
    <w:uiPriority w:val="99"/>
    <w:rsid w:val="00570939"/>
    <w:rPr>
      <w:rFonts w:ascii="Calibri" w:hAnsi="Calibri" w:cs="宋体"/>
      <w:sz w:val="21"/>
      <w:szCs w:val="21"/>
    </w:rPr>
  </w:style>
  <w:style w:type="paragraph" w:styleId="ad">
    <w:name w:val="List Paragraph"/>
    <w:basedOn w:val="a"/>
    <w:uiPriority w:val="34"/>
    <w:qFormat/>
    <w:rsid w:val="00570939"/>
    <w:pPr>
      <w:ind w:firstLine="420"/>
      <w:jc w:val="both"/>
    </w:pPr>
    <w:rPr>
      <w:rFonts w:ascii="Calibri" w:hAnsi="Calibri" w:cs="宋体"/>
      <w:sz w:val="21"/>
      <w:szCs w:val="21"/>
      <w:lang w:eastAsia="zh-CN"/>
    </w:rPr>
  </w:style>
  <w:style w:type="character" w:styleId="ae">
    <w:name w:val="Strong"/>
    <w:qFormat/>
    <w:rsid w:val="00570939"/>
    <w:rPr>
      <w:b/>
      <w:bCs/>
    </w:rPr>
  </w:style>
  <w:style w:type="character" w:customStyle="1" w:styleId="shorttext1">
    <w:name w:val="short_text1"/>
    <w:rsid w:val="00FF3194"/>
    <w:rPr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5427C"/>
    <w:pPr>
      <w:keepLines/>
      <w:spacing w:before="340" w:after="330" w:line="578" w:lineRule="auto"/>
      <w:outlineLvl w:val="9"/>
    </w:pPr>
    <w:rPr>
      <w:rFonts w:ascii="Courier" w:hAnsi="Courier"/>
      <w:bCs/>
      <w:kern w:val="44"/>
      <w:sz w:val="44"/>
      <w:szCs w:val="44"/>
      <w:lang w:val="en-US"/>
    </w:rPr>
  </w:style>
  <w:style w:type="paragraph" w:customStyle="1" w:styleId="Bullet">
    <w:name w:val="Bullet"/>
    <w:basedOn w:val="a"/>
    <w:link w:val="BulletChar"/>
    <w:autoRedefine/>
    <w:qFormat/>
    <w:rsid w:val="0005427C"/>
    <w:pPr>
      <w:numPr>
        <w:numId w:val="3"/>
      </w:numPr>
      <w:ind w:left="360"/>
    </w:pPr>
    <w:rPr>
      <w:rFonts w:ascii="Calibri" w:hAnsi="Calibri"/>
      <w:sz w:val="20"/>
      <w:szCs w:val="20"/>
    </w:rPr>
  </w:style>
  <w:style w:type="character" w:customStyle="1" w:styleId="BulletChar">
    <w:name w:val="Bullet Char"/>
    <w:link w:val="Bullet"/>
    <w:rsid w:val="0005427C"/>
    <w:rPr>
      <w:rFonts w:ascii="Calibri" w:hAnsi="Calibri"/>
      <w:lang w:eastAsia="en-US"/>
    </w:rPr>
  </w:style>
  <w:style w:type="character" w:customStyle="1" w:styleId="NCBodyCopyChar">
    <w:name w:val="NC Body Copy Char"/>
    <w:link w:val="NCBodyCopy"/>
    <w:rsid w:val="00C95D6A"/>
    <w:rPr>
      <w:rFonts w:ascii="Arial" w:hAnsi="Arial"/>
      <w:szCs w:val="24"/>
      <w:lang w:eastAsia="en-US"/>
    </w:rPr>
  </w:style>
  <w:style w:type="paragraph" w:styleId="af">
    <w:name w:val="Block Text"/>
    <w:basedOn w:val="a"/>
    <w:rsid w:val="008431A4"/>
    <w:rPr>
      <w:rFonts w:ascii="Arial" w:hAnsi="Arial"/>
      <w:sz w:val="22"/>
      <w:szCs w:val="20"/>
    </w:rPr>
  </w:style>
  <w:style w:type="table" w:styleId="21">
    <w:name w:val="Table Simple 2"/>
    <w:basedOn w:val="a1"/>
    <w:rsid w:val="00D95C2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1"/>
    <w:rsid w:val="00D95C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pLabel">
    <w:name w:val="Map Label"/>
    <w:basedOn w:val="a"/>
    <w:link w:val="MapLabelChar"/>
    <w:rsid w:val="001E1D9E"/>
    <w:pPr>
      <w:spacing w:before="60" w:after="60"/>
    </w:pPr>
    <w:rPr>
      <w:rFonts w:ascii="Arial" w:hAnsi="Arial"/>
      <w:b/>
      <w:color w:val="5E82AB"/>
      <w:sz w:val="20"/>
      <w:szCs w:val="20"/>
    </w:rPr>
  </w:style>
  <w:style w:type="paragraph" w:customStyle="1" w:styleId="MapBody">
    <w:name w:val="Map Body"/>
    <w:basedOn w:val="a"/>
    <w:link w:val="MapBodyChar"/>
    <w:rsid w:val="001E1D9E"/>
    <w:pPr>
      <w:keepLines/>
      <w:spacing w:before="60" w:after="120"/>
      <w:jc w:val="both"/>
    </w:pPr>
    <w:rPr>
      <w:rFonts w:ascii="Arial" w:hAnsi="Arial"/>
      <w:sz w:val="22"/>
      <w:szCs w:val="20"/>
    </w:rPr>
  </w:style>
  <w:style w:type="character" w:customStyle="1" w:styleId="MapBodyChar">
    <w:name w:val="Map Body Char"/>
    <w:link w:val="MapBody"/>
    <w:rsid w:val="001E1D9E"/>
    <w:rPr>
      <w:rFonts w:ascii="Arial" w:hAnsi="Arial"/>
      <w:sz w:val="22"/>
      <w:lang w:eastAsia="en-US"/>
    </w:rPr>
  </w:style>
  <w:style w:type="character" w:customStyle="1" w:styleId="MapLabelChar">
    <w:name w:val="Map Label Char"/>
    <w:link w:val="MapLabel"/>
    <w:rsid w:val="001E1D9E"/>
    <w:rPr>
      <w:rFonts w:ascii="Arial" w:hAnsi="Arial"/>
      <w:b/>
      <w:color w:val="5E82AB"/>
      <w:lang w:eastAsia="en-US"/>
    </w:rPr>
  </w:style>
  <w:style w:type="table" w:styleId="-3">
    <w:name w:val="Light Shading Accent 3"/>
    <w:basedOn w:val="a1"/>
    <w:uiPriority w:val="60"/>
    <w:rsid w:val="008A738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DecimalAligned">
    <w:name w:val="Decimal Aligned"/>
    <w:basedOn w:val="a"/>
    <w:uiPriority w:val="40"/>
    <w:qFormat/>
    <w:rsid w:val="00023217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af0">
    <w:name w:val="footnote text"/>
    <w:basedOn w:val="a"/>
    <w:link w:val="Char1"/>
    <w:uiPriority w:val="99"/>
    <w:unhideWhenUsed/>
    <w:rsid w:val="00023217"/>
    <w:rPr>
      <w:rFonts w:ascii="Calibri" w:hAnsi="Calibri"/>
      <w:sz w:val="20"/>
      <w:szCs w:val="20"/>
      <w:lang w:eastAsia="zh-CN"/>
    </w:rPr>
  </w:style>
  <w:style w:type="character" w:customStyle="1" w:styleId="Char1">
    <w:name w:val="脚注文本 Char"/>
    <w:link w:val="af0"/>
    <w:uiPriority w:val="99"/>
    <w:rsid w:val="00023217"/>
    <w:rPr>
      <w:rFonts w:ascii="Calibri" w:eastAsia="宋体" w:hAnsi="Calibri" w:cs="Times New Roman"/>
    </w:rPr>
  </w:style>
  <w:style w:type="character" w:styleId="af1">
    <w:name w:val="Subtle Emphasis"/>
    <w:uiPriority w:val="19"/>
    <w:qFormat/>
    <w:rsid w:val="00023217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023217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tmltxt1">
    <w:name w:val="html_txt1"/>
    <w:rsid w:val="00A12D7B"/>
    <w:rPr>
      <w:color w:val="000000"/>
    </w:rPr>
  </w:style>
  <w:style w:type="character" w:customStyle="1" w:styleId="1Char">
    <w:name w:val="标题 1 Char"/>
    <w:link w:val="1"/>
    <w:rsid w:val="00153392"/>
    <w:rPr>
      <w:rFonts w:ascii="Arial" w:hAnsi="Arial"/>
      <w:b/>
      <w:sz w:val="32"/>
      <w:szCs w:val="32"/>
      <w:lang w:val="en-AU" w:eastAsia="en-US"/>
    </w:rPr>
  </w:style>
  <w:style w:type="paragraph" w:styleId="af2">
    <w:name w:val="Title"/>
    <w:basedOn w:val="a"/>
    <w:next w:val="a"/>
    <w:link w:val="Char2"/>
    <w:uiPriority w:val="10"/>
    <w:qFormat/>
    <w:rsid w:val="00153392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customStyle="1" w:styleId="Char2">
    <w:name w:val="标题 Char"/>
    <w:link w:val="af2"/>
    <w:uiPriority w:val="10"/>
    <w:rsid w:val="00153392"/>
    <w:rPr>
      <w:rFonts w:ascii="Cambria" w:hAnsi="Cambria" w:cs="Times New Roman"/>
      <w:b/>
      <w:bCs/>
      <w:kern w:val="2"/>
      <w:sz w:val="32"/>
      <w:szCs w:val="32"/>
    </w:rPr>
  </w:style>
  <w:style w:type="character" w:styleId="af3">
    <w:name w:val="Emphasis"/>
    <w:uiPriority w:val="20"/>
    <w:qFormat/>
    <w:rsid w:val="00FA01F0"/>
    <w:rPr>
      <w:i w:val="0"/>
      <w:iCs w:val="0"/>
      <w:color w:val="CC0000"/>
    </w:rPr>
  </w:style>
  <w:style w:type="paragraph" w:styleId="af4">
    <w:name w:val="No Spacing"/>
    <w:uiPriority w:val="1"/>
    <w:qFormat/>
    <w:rsid w:val="00B71962"/>
    <w:rPr>
      <w:sz w:val="24"/>
      <w:szCs w:val="24"/>
      <w:lang w:eastAsia="en-US"/>
    </w:rPr>
  </w:style>
  <w:style w:type="paragraph" w:styleId="af5">
    <w:name w:val="Document Map"/>
    <w:basedOn w:val="a"/>
    <w:link w:val="Char3"/>
    <w:rsid w:val="003C6366"/>
    <w:rPr>
      <w:rFonts w:ascii="宋体"/>
      <w:sz w:val="18"/>
      <w:szCs w:val="18"/>
    </w:rPr>
  </w:style>
  <w:style w:type="character" w:customStyle="1" w:styleId="Char3">
    <w:name w:val="文档结构图 Char"/>
    <w:link w:val="af5"/>
    <w:rsid w:val="003C6366"/>
    <w:rPr>
      <w:rFonts w:ascii="宋体"/>
      <w:sz w:val="18"/>
      <w:szCs w:val="18"/>
      <w:lang w:eastAsia="en-US"/>
    </w:rPr>
  </w:style>
  <w:style w:type="table" w:styleId="af6">
    <w:name w:val="Table Contemporary"/>
    <w:basedOn w:val="a1"/>
    <w:rsid w:val="00325C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2Char">
    <w:name w:val="标题 2 Char"/>
    <w:basedOn w:val="a0"/>
    <w:link w:val="2"/>
    <w:rsid w:val="00992532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HTML1">
    <w:name w:val="HTML 预设格式1"/>
    <w:basedOn w:val="a"/>
    <w:rsid w:val="000F1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customStyle="1" w:styleId="13">
    <w:name w:val="列出段落1"/>
    <w:basedOn w:val="a"/>
    <w:rsid w:val="00390E95"/>
    <w:pPr>
      <w:ind w:firstLine="420"/>
      <w:jc w:val="both"/>
    </w:pPr>
    <w:rPr>
      <w:rFonts w:ascii="Calibri" w:hAnsi="Calibri" w:cs="宋体"/>
      <w:sz w:val="21"/>
      <w:szCs w:val="21"/>
      <w:lang w:eastAsia="zh-CN"/>
    </w:rPr>
  </w:style>
  <w:style w:type="paragraph" w:styleId="af7">
    <w:name w:val="Subtitle"/>
    <w:basedOn w:val="a"/>
    <w:next w:val="a"/>
    <w:link w:val="Char4"/>
    <w:qFormat/>
    <w:rsid w:val="00A6103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7"/>
    <w:rsid w:val="00A6103B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basedOn w:val="a0"/>
    <w:rsid w:val="00A11DBB"/>
  </w:style>
  <w:style w:type="paragraph" w:customStyle="1" w:styleId="Default">
    <w:name w:val="Default"/>
    <w:rsid w:val="00D20DB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4Char">
    <w:name w:val="标题 4 Char"/>
    <w:basedOn w:val="a0"/>
    <w:link w:val="4"/>
    <w:rsid w:val="00B90471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5Char">
    <w:name w:val="标题 5 Char"/>
    <w:basedOn w:val="a0"/>
    <w:link w:val="5"/>
    <w:semiHidden/>
    <w:rsid w:val="00893E69"/>
    <w:rPr>
      <w:b/>
      <w:bCs/>
      <w:sz w:val="28"/>
      <w:szCs w:val="28"/>
      <w:lang w:eastAsia="en-US"/>
    </w:rPr>
  </w:style>
  <w:style w:type="character" w:customStyle="1" w:styleId="6Char">
    <w:name w:val="标题 6 Char"/>
    <w:basedOn w:val="a0"/>
    <w:link w:val="6"/>
    <w:semiHidden/>
    <w:rsid w:val="00893E69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Char">
    <w:name w:val="标题 7 Char"/>
    <w:basedOn w:val="a0"/>
    <w:link w:val="7"/>
    <w:semiHidden/>
    <w:rsid w:val="00893E69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0"/>
    <w:link w:val="8"/>
    <w:semiHidden/>
    <w:rsid w:val="00893E69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Char">
    <w:name w:val="标题 9 Char"/>
    <w:basedOn w:val="a0"/>
    <w:link w:val="9"/>
    <w:semiHidden/>
    <w:rsid w:val="00893E69"/>
    <w:rPr>
      <w:rFonts w:asciiTheme="majorHAnsi" w:eastAsiaTheme="majorEastAsia" w:hAnsiTheme="majorHAnsi" w:cstheme="majorBidi"/>
      <w:sz w:val="21"/>
      <w:szCs w:val="21"/>
      <w:lang w:eastAsia="en-US"/>
    </w:rPr>
  </w:style>
  <w:style w:type="numbering" w:customStyle="1" w:styleId="10">
    <w:name w:val="样式1"/>
    <w:uiPriority w:val="99"/>
    <w:rsid w:val="00C805E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4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0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2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qui\Local%20Settings\Temporary%20Internet%20Files\OLKC9\creative-brief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348EC-8FA0-4AA1-8782-D8AB50A6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creative-brief.dot</Template>
  <TotalTime>819</TotalTime>
  <Pages>8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 Redirect Rules</vt:lpstr>
    </vt:vector>
  </TitlesOfParts>
  <Company>Netconcepts</Company>
  <LinksUpToDate>false</LinksUpToDate>
  <CharactersWithSpaces>1870</CharactersWithSpaces>
  <SharedDoc>false</SharedDoc>
  <HLinks>
    <vt:vector size="66" baseType="variant">
      <vt:variant>
        <vt:i4>1835095</vt:i4>
      </vt:variant>
      <vt:variant>
        <vt:i4>30</vt:i4>
      </vt:variant>
      <vt:variant>
        <vt:i4>0</vt:i4>
      </vt:variant>
      <vt:variant>
        <vt:i4>5</vt:i4>
      </vt:variant>
      <vt:variant>
        <vt:lpwstr>http://www.yeesha.com/zixun/zmhs/</vt:lpwstr>
      </vt:variant>
      <vt:variant>
        <vt:lpwstr/>
      </vt:variant>
      <vt:variant>
        <vt:i4>1835095</vt:i4>
      </vt:variant>
      <vt:variant>
        <vt:i4>27</vt:i4>
      </vt:variant>
      <vt:variant>
        <vt:i4>0</vt:i4>
      </vt:variant>
      <vt:variant>
        <vt:i4>5</vt:i4>
      </vt:variant>
      <vt:variant>
        <vt:lpwstr>http://www.yeesha.com/zixun/zmhs/</vt:lpwstr>
      </vt:variant>
      <vt:variant>
        <vt:lpwstr/>
      </vt:variant>
      <vt:variant>
        <vt:i4>7536692</vt:i4>
      </vt:variant>
      <vt:variant>
        <vt:i4>24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21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18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15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131141</vt:i4>
      </vt:variant>
      <vt:variant>
        <vt:i4>12</vt:i4>
      </vt:variant>
      <vt:variant>
        <vt:i4>0</vt:i4>
      </vt:variant>
      <vt:variant>
        <vt:i4>5</vt:i4>
      </vt:variant>
      <vt:variant>
        <vt:lpwstr>http://www.yeesha.com/zixun/</vt:lpwstr>
      </vt:variant>
      <vt:variant>
        <vt:lpwstr/>
      </vt:variant>
      <vt:variant>
        <vt:i4>3211305</vt:i4>
      </vt:variant>
      <vt:variant>
        <vt:i4>9</vt:i4>
      </vt:variant>
      <vt:variant>
        <vt:i4>0</vt:i4>
      </vt:variant>
      <vt:variant>
        <vt:i4>5</vt:i4>
      </vt:variant>
      <vt:variant>
        <vt:lpwstr>http://www.yeesha.com/</vt:lpwstr>
      </vt:variant>
      <vt:variant>
        <vt:lpwstr/>
      </vt:variant>
      <vt:variant>
        <vt:i4>7536692</vt:i4>
      </vt:variant>
      <vt:variant>
        <vt:i4>6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3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0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海尔商城</dc:subject>
  <dc:creator>Administrator</dc:creator>
  <cp:lastModifiedBy>范文慧</cp:lastModifiedBy>
  <cp:revision>123</cp:revision>
  <cp:lastPrinted>2012-11-27T07:29:00Z</cp:lastPrinted>
  <dcterms:created xsi:type="dcterms:W3CDTF">2016-07-22T09:49:00Z</dcterms:created>
  <dcterms:modified xsi:type="dcterms:W3CDTF">2016-11-28T11:06:00Z</dcterms:modified>
</cp:coreProperties>
</file>