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7AD" w:rsidRPr="00141076" w:rsidRDefault="00E347AD" w:rsidP="001D6623">
      <w:pPr>
        <w:pStyle w:val="NCSubheadings"/>
        <w:spacing w:line="360" w:lineRule="auto"/>
        <w:rPr>
          <w:rFonts w:ascii="微软雅黑" w:eastAsia="微软雅黑" w:hAnsi="微软雅黑" w:cs="Arial"/>
          <w:color w:val="000000"/>
          <w:sz w:val="21"/>
          <w:szCs w:val="21"/>
          <w:lang w:val="en-US" w:eastAsia="zh-CN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634624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313055</wp:posOffset>
                </wp:positionV>
                <wp:extent cx="6057900" cy="1769110"/>
                <wp:effectExtent l="0" t="0" r="0" b="254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Default="007B6976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爱空间</w:t>
                            </w:r>
                            <w:proofErr w:type="gramEnd"/>
                            <w:r w:rsidR="00EB2C3A" w:rsidRPr="003F2FE7"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-</w:t>
                            </w:r>
                            <w:r w:rsidRPr="00361563"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资讯频道PC资讯</w:t>
                            </w:r>
                            <w:r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文章</w:t>
                            </w:r>
                            <w:r w:rsidRPr="00361563">
                              <w:rPr>
                                <w:rFonts w:ascii="微软雅黑" w:eastAsia="微软雅黑" w:hAnsi="微软雅黑" w:cs="Arial" w:hint="eastAsia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页优化方案</w:t>
                            </w:r>
                          </w:p>
                          <w:p w:rsidR="00EB2C3A" w:rsidRPr="00952E50" w:rsidRDefault="007B6976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ikongjian</w:t>
                            </w:r>
                            <w:r w:rsidRPr="004265C4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  <w:t>.com</w:t>
                            </w:r>
                          </w:p>
                          <w:p w:rsidR="00EB2C3A" w:rsidRPr="00952E50" w:rsidRDefault="00EB2C3A" w:rsidP="00E347AD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i/>
                                <w:color w:val="FFFFFF"/>
                                <w:sz w:val="32"/>
                                <w:lang w:eastAsia="zh-CN"/>
                              </w:rPr>
                            </w:pPr>
                            <w:r w:rsidRPr="00952E50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2016</w:t>
                            </w:r>
                            <w:r w:rsidRPr="00952E50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年</w:t>
                            </w:r>
                            <w:r w:rsidR="007B6976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11</w:t>
                            </w:r>
                            <w:r w:rsidRPr="00952E50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月</w:t>
                            </w:r>
                            <w:r w:rsidR="009F0A6F">
                              <w:rPr>
                                <w:rFonts w:ascii="微软雅黑" w:eastAsia="微软雅黑" w:hAnsi="微软雅黑" w:cs="Arial"/>
                                <w:b/>
                                <w:color w:val="FFFFFF"/>
                                <w:sz w:val="32"/>
                                <w:lang w:eastAsia="zh-CN"/>
                              </w:rPr>
                              <w:t>28</w:t>
                            </w:r>
                            <w:r w:rsidRPr="00952E50">
                              <w:rPr>
                                <w:rFonts w:ascii="微软雅黑" w:eastAsia="微软雅黑" w:hAnsi="微软雅黑" w:cs="Arial" w:hint="eastAsia"/>
                                <w:color w:val="FFFFFF"/>
                                <w:sz w:val="32"/>
                                <w:lang w:eastAsia="zh-CN"/>
                              </w:rPr>
                              <w:t>日</w:t>
                            </w:r>
                          </w:p>
                          <w:p w:rsidR="00EB2C3A" w:rsidRPr="00FF3194" w:rsidRDefault="00EB2C3A" w:rsidP="00E347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5.4pt;margin-top:24.65pt;width:477pt;height:1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" filled="f" stroked="f">
                <v:textbox>
                  <w:txbxContent>
                    <w:p w:rsidR="00EB2C3A" w:rsidRDefault="007B6976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爱空间</w:t>
                      </w:r>
                      <w:proofErr w:type="gramEnd"/>
                      <w:r w:rsidR="00EB2C3A" w:rsidRPr="003F2FE7"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-</w:t>
                      </w:r>
                      <w:r w:rsidRPr="00361563"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资讯频道PC资讯</w:t>
                      </w:r>
                      <w:r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文章</w:t>
                      </w:r>
                      <w:r w:rsidRPr="00361563">
                        <w:rPr>
                          <w:rFonts w:ascii="微软雅黑" w:eastAsia="微软雅黑" w:hAnsi="微软雅黑" w:cs="Arial" w:hint="eastAsia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页优化方案</w:t>
                      </w:r>
                    </w:p>
                    <w:p w:rsidR="00EB2C3A" w:rsidRPr="00952E50" w:rsidRDefault="007B6976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ikongjian</w:t>
                      </w:r>
                      <w:r w:rsidRPr="004265C4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  <w:t>.com</w:t>
                      </w:r>
                    </w:p>
                    <w:p w:rsidR="00EB2C3A" w:rsidRPr="00952E50" w:rsidRDefault="00EB2C3A" w:rsidP="00E347AD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cs="Arial"/>
                          <w:b/>
                          <w:i/>
                          <w:color w:val="FFFFFF"/>
                          <w:sz w:val="32"/>
                          <w:lang w:eastAsia="zh-CN"/>
                        </w:rPr>
                      </w:pPr>
                      <w:r w:rsidRPr="00952E50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2016</w:t>
                      </w:r>
                      <w:r w:rsidRPr="00952E50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年</w:t>
                      </w:r>
                      <w:r w:rsidR="007B6976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11</w:t>
                      </w:r>
                      <w:r w:rsidRPr="00952E50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月</w:t>
                      </w:r>
                      <w:r w:rsidR="009F0A6F">
                        <w:rPr>
                          <w:rFonts w:ascii="微软雅黑" w:eastAsia="微软雅黑" w:hAnsi="微软雅黑" w:cs="Arial"/>
                          <w:b/>
                          <w:color w:val="FFFFFF"/>
                          <w:sz w:val="32"/>
                          <w:lang w:eastAsia="zh-CN"/>
                        </w:rPr>
                        <w:t>28</w:t>
                      </w:r>
                      <w:r w:rsidRPr="00952E50">
                        <w:rPr>
                          <w:rFonts w:ascii="微软雅黑" w:eastAsia="微软雅黑" w:hAnsi="微软雅黑" w:cs="Arial" w:hint="eastAsia"/>
                          <w:color w:val="FFFFFF"/>
                          <w:sz w:val="32"/>
                          <w:lang w:eastAsia="zh-CN"/>
                        </w:rPr>
                        <w:t>日</w:t>
                      </w:r>
                    </w:p>
                    <w:p w:rsidR="00EB2C3A" w:rsidRPr="00FF3194" w:rsidRDefault="00EB2C3A" w:rsidP="00E347AD"/>
                  </w:txbxContent>
                </v:textbox>
              </v:shape>
            </w:pict>
          </mc:Fallback>
        </mc:AlternateContent>
      </w: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173355</wp:posOffset>
                </wp:positionV>
                <wp:extent cx="7886700" cy="209804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6700" cy="2098040"/>
                        </a:xfrm>
                        <a:prstGeom prst="rect">
                          <a:avLst/>
                        </a:prstGeom>
                        <a:solidFill>
                          <a:srgbClr val="5E82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B6D20D" id="Rectangle 6" o:spid="_x0000_s1026" style="position:absolute;left:0;text-align:left;margin-left:-56.8pt;margin-top:13.65pt;width:621pt;height:165.2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" fillcolor="#5e82ab" stroked="f"/>
            </w:pict>
          </mc:Fallback>
        </mc:AlternateContent>
      </w: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before="240" w:line="360" w:lineRule="auto"/>
        <w:jc w:val="both"/>
        <w:rPr>
          <w:rFonts w:ascii="微软雅黑" w:eastAsia="微软雅黑" w:hAnsi="微软雅黑" w:cs="Arial"/>
          <w:b/>
          <w:color w:val="000000"/>
          <w:sz w:val="21"/>
          <w:szCs w:val="21"/>
        </w:rPr>
      </w:pPr>
    </w:p>
    <w:p w:rsidR="00E347AD" w:rsidRPr="00141076" w:rsidRDefault="00E347AD" w:rsidP="001D6623">
      <w:pPr>
        <w:spacing w:line="360" w:lineRule="auto"/>
        <w:ind w:left="900"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634624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4935855</wp:posOffset>
                </wp:positionV>
                <wp:extent cx="7886700" cy="8001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Default="00EB2C3A" w:rsidP="00E347AD">
                            <w:pPr>
                              <w:pStyle w:val="a5"/>
                              <w:pBdr>
                                <w:bottom w:val="single" w:sz="2" w:space="1" w:color="ADADAD"/>
                                <w:between w:val="single" w:sz="2" w:space="1" w:color="ADADAD"/>
                              </w:pBdr>
                              <w:tabs>
                                <w:tab w:val="left" w:pos="6300"/>
                                <w:tab w:val="right" w:pos="9000"/>
                              </w:tabs>
                              <w:spacing w:before="60" w:after="60"/>
                              <w:ind w:right="-9"/>
                              <w:jc w:val="left"/>
                              <w:rPr>
                                <w:b/>
                                <w:color w:val="ADADAD"/>
                                <w:sz w:val="20"/>
                              </w:rPr>
                            </w:pPr>
                          </w:p>
                          <w:p w:rsidR="00EB2C3A" w:rsidRDefault="00EB2C3A" w:rsidP="00E347AD">
                            <w:pPr>
                              <w:tabs>
                                <w:tab w:val="right" w:pos="10620"/>
                              </w:tabs>
                              <w:ind w:left="180" w:firstLine="1980"/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ab/>
                              <w:t>CONFIDENTIAL / ©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>Netconcepts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 xml:space="preserve"> LTD / </w: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instrText xml:space="preserve"> DATE \@ "MMMM d, yyyy" \* MERGEFORMAT </w:instrTex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separate"/>
                            </w:r>
                            <w:r w:rsidR="009F0A6F">
                              <w:rPr>
                                <w:rFonts w:ascii="Arial" w:hAnsi="Arial"/>
                                <w:noProof/>
                                <w:color w:val="ADADAD"/>
                                <w:sz w:val="18"/>
                              </w:rPr>
                              <w:t>November 28, 2016</w:t>
                            </w: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fldChar w:fldCharType="end"/>
                            </w:r>
                          </w:p>
                          <w:p w:rsidR="00EB2C3A" w:rsidRDefault="00EB2C3A" w:rsidP="00E347AD">
                            <w:pPr>
                              <w:tabs>
                                <w:tab w:val="right" w:pos="10620"/>
                              </w:tabs>
                              <w:ind w:firstLine="180"/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DADAD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-61.75pt;margin-top:388.65pt;width:621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d1uQIAAMA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" filled="f" stroked="f">
                <v:textbox>
                  <w:txbxContent>
                    <w:p w:rsidR="00EB2C3A" w:rsidRDefault="00EB2C3A" w:rsidP="00E347AD">
                      <w:pPr>
                        <w:pStyle w:val="a5"/>
                        <w:pBdr>
                          <w:bottom w:val="single" w:sz="2" w:space="1" w:color="ADADAD"/>
                          <w:between w:val="single" w:sz="2" w:space="1" w:color="ADADAD"/>
                        </w:pBdr>
                        <w:tabs>
                          <w:tab w:val="left" w:pos="6300"/>
                          <w:tab w:val="right" w:pos="9000"/>
                        </w:tabs>
                        <w:spacing w:before="60" w:after="60"/>
                        <w:ind w:right="-9"/>
                        <w:jc w:val="left"/>
                        <w:rPr>
                          <w:b/>
                          <w:color w:val="ADADAD"/>
                          <w:sz w:val="20"/>
                        </w:rPr>
                      </w:pPr>
                    </w:p>
                    <w:p w:rsidR="00EB2C3A" w:rsidRDefault="00EB2C3A" w:rsidP="00E347AD">
                      <w:pPr>
                        <w:tabs>
                          <w:tab w:val="right" w:pos="10620"/>
                        </w:tabs>
                        <w:ind w:left="180" w:firstLine="1980"/>
                        <w:rPr>
                          <w:rFonts w:ascii="Arial" w:hAnsi="Arial"/>
                          <w:color w:val="ADADAD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ab/>
                        <w:t>CONFIDENTIAL / ©</w:t>
                      </w:r>
                      <w:proofErr w:type="spellStart"/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>Netconcepts</w:t>
                      </w:r>
                      <w:proofErr w:type="spellEnd"/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 xml:space="preserve"> LTD / </w: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instrText xml:space="preserve"> DATE \@ "MMMM d, yyyy" \* MERGEFORMAT </w:instrTex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separate"/>
                      </w:r>
                      <w:r w:rsidR="009F0A6F">
                        <w:rPr>
                          <w:rFonts w:ascii="Arial" w:hAnsi="Arial"/>
                          <w:noProof/>
                          <w:color w:val="ADADAD"/>
                          <w:sz w:val="18"/>
                        </w:rPr>
                        <w:t>November 28, 2016</w:t>
                      </w: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fldChar w:fldCharType="end"/>
                      </w:r>
                    </w:p>
                    <w:p w:rsidR="00EB2C3A" w:rsidRDefault="00EB2C3A" w:rsidP="00E347AD">
                      <w:pPr>
                        <w:tabs>
                          <w:tab w:val="right" w:pos="10620"/>
                        </w:tabs>
                        <w:ind w:firstLine="180"/>
                        <w:rPr>
                          <w:rFonts w:ascii="Arial" w:hAnsi="Arial"/>
                          <w:color w:val="ADADAD"/>
                          <w:sz w:val="18"/>
                        </w:rPr>
                      </w:pPr>
                      <w:r>
                        <w:rPr>
                          <w:rFonts w:ascii="Arial" w:hAnsi="Arial"/>
                          <w:color w:val="ADADAD"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-784225</wp:posOffset>
                </wp:positionH>
                <wp:positionV relativeFrom="paragraph">
                  <wp:posOffset>706754</wp:posOffset>
                </wp:positionV>
                <wp:extent cx="7886700" cy="0"/>
                <wp:effectExtent l="0" t="0" r="19050" b="19050"/>
                <wp:wrapNone/>
                <wp:docPr id="1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86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BA553" id="Line 7" o:spid="_x0000_s1026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61.75pt,55.65pt" to="559.2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" strokecolor="white" strokeweight="1pt"/>
            </w:pict>
          </mc:Fallback>
        </mc:AlternateContent>
      </w:r>
    </w:p>
    <w:p w:rsidR="00E347AD" w:rsidRPr="00141076" w:rsidRDefault="00E347A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C408F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  <w:r w:rsidRPr="00141076">
        <w:rPr>
          <w:rFonts w:ascii="微软雅黑" w:eastAsia="微软雅黑" w:hAnsi="微软雅黑" w:cs="Arial"/>
          <w:b/>
          <w:noProof/>
          <w:color w:val="000000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BB7E99E" wp14:editId="598A402B">
                <wp:simplePos x="0" y="0"/>
                <wp:positionH relativeFrom="column">
                  <wp:posOffset>4136390</wp:posOffset>
                </wp:positionH>
                <wp:positionV relativeFrom="paragraph">
                  <wp:posOffset>351790</wp:posOffset>
                </wp:positionV>
                <wp:extent cx="2400300" cy="2228850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2C3A" w:rsidRPr="00C408FD" w:rsidRDefault="00EB2C3A" w:rsidP="00E347AD">
                            <w:pPr>
                              <w:spacing w:line="276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  <w:t>China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北京市朝阳区三丰北里1号楼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proofErr w:type="gramStart"/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悠唐国际</w:t>
                            </w:r>
                            <w:proofErr w:type="gramEnd"/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写字楼A座1301-1306</w:t>
                            </w:r>
                          </w:p>
                          <w:p w:rsidR="00EB2C3A" w:rsidRPr="00C408FD" w:rsidRDefault="00EB2C3A" w:rsidP="00E347AD">
                            <w:pPr>
                              <w:spacing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  <w:t>邮编：10002</w:t>
                            </w: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0</w:t>
                            </w:r>
                          </w:p>
                          <w:p w:rsidR="00EB2C3A" w:rsidRPr="00C408FD" w:rsidRDefault="00EB2C3A" w:rsidP="00E347AD">
                            <w:pPr>
                              <w:spacing w:before="120" w:line="360" w:lineRule="auto"/>
                              <w:ind w:right="80"/>
                              <w:jc w:val="right"/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C408FD">
                              <w:rPr>
                                <w:rFonts w:ascii="微软雅黑" w:eastAsia="微软雅黑" w:hAnsi="微软雅黑" w:cs="Arial"/>
                                <w:color w:val="ADADAD"/>
                                <w:sz w:val="20"/>
                                <w:lang w:eastAsia="zh-CN"/>
                              </w:rPr>
                              <w:t>Phone: +86（010）85</w:t>
                            </w:r>
                            <w:r w:rsidRPr="00C408FD">
                              <w:rPr>
                                <w:rFonts w:ascii="微软雅黑" w:eastAsia="微软雅黑" w:hAnsi="微软雅黑" w:cs="Arial" w:hint="eastAsia"/>
                                <w:color w:val="ADADAD"/>
                                <w:sz w:val="20"/>
                                <w:lang w:eastAsia="zh-CN"/>
                              </w:rPr>
                              <w:t>615592</w:t>
                            </w:r>
                          </w:p>
                          <w:p w:rsidR="000D37CB" w:rsidRPr="00411AD1" w:rsidRDefault="000D37CB" w:rsidP="000D37CB">
                            <w:pPr>
                              <w:spacing w:before="120"/>
                              <w:ind w:right="8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</w:pPr>
                            <w:r w:rsidRPr="00411AD1">
                              <w:rPr>
                                <w:rFonts w:ascii="微软雅黑" w:eastAsia="微软雅黑" w:hAnsi="微软雅黑" w:hint="eastAsia"/>
                                <w:b/>
                                <w:color w:val="ADADAD"/>
                                <w:sz w:val="20"/>
                                <w:lang w:eastAsia="zh-CN"/>
                              </w:rPr>
                              <w:t>www.netconcepts.cn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7E99E" id="Text Box 16" o:spid="_x0000_s1028" type="#_x0000_t202" style="position:absolute;left:0;text-align:left;margin-left:325.7pt;margin-top:27.7pt;width:189pt;height:17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70K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" filled="f" stroked="f">
                <v:textbox>
                  <w:txbxContent>
                    <w:p w:rsidR="00EB2C3A" w:rsidRPr="00C408FD" w:rsidRDefault="00EB2C3A" w:rsidP="00E347AD">
                      <w:pPr>
                        <w:spacing w:line="276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b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b/>
                          <w:color w:val="ADADAD"/>
                          <w:sz w:val="20"/>
                          <w:lang w:eastAsia="zh-CN"/>
                        </w:rPr>
                        <w:t>China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北京市朝阳区三丰北里1号楼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proofErr w:type="gramStart"/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悠唐国际</w:t>
                      </w:r>
                      <w:proofErr w:type="gramEnd"/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写字楼A座1301-1306</w:t>
                      </w:r>
                    </w:p>
                    <w:p w:rsidR="00EB2C3A" w:rsidRPr="00C408FD" w:rsidRDefault="00EB2C3A" w:rsidP="00E347AD">
                      <w:pPr>
                        <w:spacing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  <w:t>邮编：10002</w:t>
                      </w: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0</w:t>
                      </w:r>
                    </w:p>
                    <w:p w:rsidR="00EB2C3A" w:rsidRPr="00C408FD" w:rsidRDefault="00EB2C3A" w:rsidP="00E347AD">
                      <w:pPr>
                        <w:spacing w:before="120" w:line="360" w:lineRule="auto"/>
                        <w:ind w:right="80"/>
                        <w:jc w:val="right"/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</w:pPr>
                      <w:r w:rsidRPr="00C408FD">
                        <w:rPr>
                          <w:rFonts w:ascii="微软雅黑" w:eastAsia="微软雅黑" w:hAnsi="微软雅黑" w:cs="Arial"/>
                          <w:color w:val="ADADAD"/>
                          <w:sz w:val="20"/>
                          <w:lang w:eastAsia="zh-CN"/>
                        </w:rPr>
                        <w:t>Phone: +86（010）85</w:t>
                      </w:r>
                      <w:r w:rsidRPr="00C408FD">
                        <w:rPr>
                          <w:rFonts w:ascii="微软雅黑" w:eastAsia="微软雅黑" w:hAnsi="微软雅黑" w:cs="Arial" w:hint="eastAsia"/>
                          <w:color w:val="ADADAD"/>
                          <w:sz w:val="20"/>
                          <w:lang w:eastAsia="zh-CN"/>
                        </w:rPr>
                        <w:t>615592</w:t>
                      </w:r>
                    </w:p>
                    <w:p w:rsidR="000D37CB" w:rsidRPr="00411AD1" w:rsidRDefault="000D37CB" w:rsidP="000D37CB">
                      <w:pPr>
                        <w:spacing w:before="120"/>
                        <w:ind w:right="80"/>
                        <w:jc w:val="right"/>
                        <w:rPr>
                          <w:rFonts w:ascii="微软雅黑" w:eastAsia="微软雅黑" w:hAnsi="微软雅黑"/>
                          <w:b/>
                          <w:color w:val="ADADAD"/>
                          <w:sz w:val="20"/>
                          <w:lang w:eastAsia="zh-CN"/>
                        </w:rPr>
                      </w:pPr>
                      <w:r w:rsidRPr="00411AD1">
                        <w:rPr>
                          <w:rFonts w:ascii="微软雅黑" w:eastAsia="微软雅黑" w:hAnsi="微软雅黑" w:hint="eastAsia"/>
                          <w:b/>
                          <w:color w:val="ADADAD"/>
                          <w:sz w:val="20"/>
                          <w:lang w:eastAsia="zh-CN"/>
                        </w:rPr>
                        <w:t>www.netconcepts.cn</w:t>
                      </w:r>
                    </w:p>
                  </w:txbxContent>
                </v:textbox>
              </v:shape>
            </w:pict>
          </mc:Fallback>
        </mc:AlternateContent>
      </w:r>
    </w:p>
    <w:p w:rsidR="00E347AD" w:rsidRPr="00141076" w:rsidRDefault="00E347A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952E50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E347AD" w:rsidRPr="00141076" w:rsidRDefault="00E347AD" w:rsidP="001D6623">
      <w:pPr>
        <w:widowControl w:val="0"/>
        <w:tabs>
          <w:tab w:val="left" w:pos="900"/>
          <w:tab w:val="left" w:pos="9000"/>
        </w:tabs>
        <w:autoSpaceDE w:val="0"/>
        <w:autoSpaceDN w:val="0"/>
        <w:adjustRightInd w:val="0"/>
        <w:spacing w:before="240" w:line="360" w:lineRule="auto"/>
        <w:ind w:right="-56"/>
        <w:jc w:val="both"/>
        <w:rPr>
          <w:rFonts w:ascii="微软雅黑" w:eastAsia="微软雅黑" w:hAnsi="微软雅黑" w:cs="Arial"/>
          <w:b/>
          <w:color w:val="000000"/>
          <w:sz w:val="21"/>
          <w:szCs w:val="21"/>
          <w:lang w:eastAsia="zh-CN"/>
        </w:rPr>
      </w:pPr>
    </w:p>
    <w:p w:rsidR="0012105A" w:rsidRPr="00141076" w:rsidRDefault="0012105A" w:rsidP="001D6623">
      <w:pPr>
        <w:pStyle w:val="1"/>
        <w:numPr>
          <w:ilvl w:val="0"/>
          <w:numId w:val="0"/>
        </w:numPr>
        <w:spacing w:line="360" w:lineRule="auto"/>
        <w:rPr>
          <w:rFonts w:ascii="微软雅黑" w:eastAsia="微软雅黑" w:hAnsi="微软雅黑"/>
          <w:color w:val="0070C0"/>
          <w:sz w:val="28"/>
          <w:lang w:val="en-US" w:eastAsia="zh-CN"/>
        </w:rPr>
      </w:pPr>
      <w:r w:rsidRPr="00141076">
        <w:rPr>
          <w:rFonts w:ascii="微软雅黑" w:eastAsia="微软雅黑" w:hAnsi="微软雅黑"/>
          <w:color w:val="0070C0"/>
          <w:sz w:val="28"/>
          <w:lang w:val="en-US" w:eastAsia="zh-CN"/>
        </w:rPr>
        <w:lastRenderedPageBreak/>
        <w:t>概述</w:t>
      </w:r>
    </w:p>
    <w:p w:rsidR="00403DC3" w:rsidRDefault="007B6976" w:rsidP="00403DC3">
      <w:pPr>
        <w:spacing w:line="360" w:lineRule="auto"/>
        <w:ind w:firstLine="420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/>
          <w:lang w:eastAsia="zh-CN"/>
        </w:rPr>
        <w:t>本方案旨在为</w:t>
      </w:r>
      <w:proofErr w:type="gramStart"/>
      <w:r>
        <w:rPr>
          <w:rFonts w:ascii="微软雅黑" w:eastAsia="微软雅黑" w:hAnsi="微软雅黑" w:hint="eastAsia"/>
          <w:lang w:eastAsia="zh-CN"/>
        </w:rPr>
        <w:t>爱空间</w:t>
      </w:r>
      <w:proofErr w:type="gramEnd"/>
      <w:r>
        <w:rPr>
          <w:rFonts w:ascii="微软雅黑" w:eastAsia="微软雅黑" w:hAnsi="微软雅黑" w:hint="eastAsia"/>
          <w:lang w:eastAsia="zh-CN"/>
        </w:rPr>
        <w:t>资讯</w:t>
      </w:r>
      <w:r w:rsidRPr="00141076">
        <w:rPr>
          <w:rFonts w:ascii="微软雅黑" w:eastAsia="微软雅黑" w:hAnsi="微软雅黑"/>
          <w:lang w:eastAsia="zh-CN"/>
        </w:rPr>
        <w:t>频道</w:t>
      </w:r>
      <w:r>
        <w:rPr>
          <w:rFonts w:ascii="微软雅黑" w:eastAsia="微软雅黑" w:hAnsi="微软雅黑" w:hint="eastAsia"/>
          <w:lang w:eastAsia="zh-CN"/>
        </w:rPr>
        <w:t>进行新建，对其资讯文章</w:t>
      </w:r>
      <w:proofErr w:type="gramStart"/>
      <w:r>
        <w:rPr>
          <w:rFonts w:ascii="微软雅黑" w:eastAsia="微软雅黑" w:hAnsi="微软雅黑" w:hint="eastAsia"/>
          <w:lang w:eastAsia="zh-CN"/>
        </w:rPr>
        <w:t>页</w:t>
      </w:r>
      <w:r w:rsidRPr="00141076">
        <w:rPr>
          <w:rFonts w:ascii="微软雅黑" w:eastAsia="微软雅黑" w:hAnsi="微软雅黑" w:hint="eastAsia"/>
          <w:lang w:eastAsia="zh-CN"/>
        </w:rPr>
        <w:t>进行</w:t>
      </w:r>
      <w:proofErr w:type="gramEnd"/>
      <w:r w:rsidRPr="00141076">
        <w:rPr>
          <w:rFonts w:ascii="微软雅黑" w:eastAsia="微软雅黑" w:hAnsi="微软雅黑" w:hint="eastAsia"/>
          <w:lang w:eastAsia="zh-CN"/>
        </w:rPr>
        <w:t>优化，</w:t>
      </w:r>
      <w:r w:rsidRPr="00141076">
        <w:rPr>
          <w:rFonts w:ascii="微软雅黑" w:eastAsia="微软雅黑" w:hAnsi="微软雅黑"/>
          <w:lang w:eastAsia="zh-CN"/>
        </w:rPr>
        <w:t>使其对搜索引擎更有利于抓取</w:t>
      </w:r>
      <w:r>
        <w:rPr>
          <w:rFonts w:ascii="微软雅黑" w:eastAsia="微软雅黑" w:hAnsi="微软雅黑" w:hint="eastAsia"/>
          <w:lang w:eastAsia="zh-CN"/>
        </w:rPr>
        <w:t>，</w:t>
      </w:r>
      <w:r>
        <w:rPr>
          <w:rFonts w:ascii="微软雅黑" w:eastAsia="微软雅黑" w:hAnsi="微软雅黑"/>
          <w:lang w:eastAsia="zh-CN"/>
        </w:rPr>
        <w:t>提升页面关键词的相关排名</w:t>
      </w:r>
      <w:r>
        <w:rPr>
          <w:rFonts w:ascii="微软雅黑" w:eastAsia="微软雅黑" w:hAnsi="微软雅黑" w:hint="eastAsia"/>
          <w:lang w:eastAsia="zh-CN"/>
        </w:rPr>
        <w:t>，从而提升网站的流量</w:t>
      </w:r>
      <w:r w:rsidR="00403DC3" w:rsidRPr="00141076">
        <w:rPr>
          <w:rFonts w:ascii="微软雅黑" w:eastAsia="微软雅黑" w:hAnsi="微软雅黑"/>
          <w:lang w:eastAsia="zh-CN"/>
        </w:rPr>
        <w:t>；</w:t>
      </w:r>
    </w:p>
    <w:p w:rsidR="00742427" w:rsidRPr="00141076" w:rsidRDefault="00742427" w:rsidP="001D6623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i/>
          <w:color w:val="0070C0"/>
          <w:lang w:eastAsia="zh-CN"/>
        </w:rPr>
      </w:pPr>
      <w:r w:rsidRPr="00141076">
        <w:rPr>
          <w:rFonts w:ascii="微软雅黑" w:eastAsia="微软雅黑" w:hAnsi="微软雅黑"/>
          <w:color w:val="0070C0"/>
          <w:lang w:eastAsia="zh-CN"/>
        </w:rPr>
        <w:t>URL</w:t>
      </w:r>
      <w:r w:rsidRPr="00141076">
        <w:rPr>
          <w:rFonts w:ascii="微软雅黑" w:eastAsia="微软雅黑" w:hAnsi="微软雅黑" w:hint="eastAsia"/>
          <w:color w:val="0070C0"/>
          <w:lang w:eastAsia="zh-CN"/>
        </w:rPr>
        <w:t>规则</w:t>
      </w:r>
    </w:p>
    <w:p w:rsidR="00CA36B4" w:rsidRPr="00141076" w:rsidRDefault="00CA36B4" w:rsidP="001D6623">
      <w:pPr>
        <w:spacing w:line="360" w:lineRule="auto"/>
        <w:rPr>
          <w:rFonts w:ascii="微软雅黑" w:eastAsia="微软雅黑" w:hAnsi="微软雅黑"/>
          <w:lang w:eastAsia="zh-CN"/>
        </w:rPr>
      </w:pPr>
      <w:r w:rsidRPr="008C4A1F">
        <w:rPr>
          <w:rFonts w:ascii="微软雅黑" w:eastAsia="微软雅黑" w:hAnsi="微软雅黑" w:hint="eastAsia"/>
          <w:b/>
          <w:lang w:eastAsia="zh-CN"/>
        </w:rPr>
        <w:t>规则：</w:t>
      </w:r>
      <w:r w:rsidRPr="008C4A1F">
        <w:rPr>
          <w:rFonts w:ascii="微软雅黑" w:eastAsia="微软雅黑" w:hAnsi="微软雅黑"/>
          <w:lang w:eastAsia="zh-CN"/>
        </w:rPr>
        <w:t>http://</w:t>
      </w:r>
      <w:r w:rsidR="007B6976" w:rsidRPr="007B6976">
        <w:rPr>
          <w:rFonts w:ascii="微软雅黑" w:eastAsia="微软雅黑" w:hAnsi="微软雅黑"/>
          <w:lang w:eastAsia="zh-CN"/>
        </w:rPr>
        <w:t>zx.ikongjian.com</w:t>
      </w:r>
      <w:r w:rsidRPr="008C4A1F">
        <w:rPr>
          <w:rFonts w:ascii="微软雅黑" w:eastAsia="微软雅黑" w:hAnsi="微软雅黑"/>
          <w:lang w:eastAsia="zh-CN"/>
        </w:rPr>
        <w:t>/news/</w:t>
      </w:r>
      <w:r>
        <w:rPr>
          <w:rFonts w:ascii="微软雅黑" w:eastAsia="微软雅黑" w:hAnsi="微软雅黑"/>
          <w:lang w:eastAsia="zh-CN"/>
        </w:rPr>
        <w:t>{</w:t>
      </w:r>
      <w:r>
        <w:rPr>
          <w:rFonts w:ascii="微软雅黑" w:eastAsia="微软雅黑" w:hAnsi="微软雅黑" w:hint="eastAsia"/>
          <w:lang w:eastAsia="zh-CN"/>
        </w:rPr>
        <w:t>新闻分类名称</w:t>
      </w:r>
      <w:r w:rsidR="007B6976">
        <w:rPr>
          <w:rFonts w:ascii="微软雅黑" w:eastAsia="微软雅黑" w:hAnsi="微软雅黑" w:hint="eastAsia"/>
          <w:lang w:eastAsia="zh-CN"/>
        </w:rPr>
        <w:t>首字母</w:t>
      </w:r>
      <w:r>
        <w:rPr>
          <w:rFonts w:ascii="微软雅黑" w:eastAsia="微软雅黑" w:hAnsi="微软雅黑" w:hint="eastAsia"/>
          <w:lang w:eastAsia="zh-CN"/>
        </w:rPr>
        <w:t>缩写</w:t>
      </w:r>
      <w:r>
        <w:rPr>
          <w:rFonts w:ascii="微软雅黑" w:eastAsia="微软雅黑" w:hAnsi="微软雅黑"/>
          <w:lang w:eastAsia="zh-CN"/>
        </w:rPr>
        <w:t>}</w:t>
      </w:r>
      <w:r>
        <w:rPr>
          <w:rFonts w:ascii="微软雅黑" w:eastAsia="微软雅黑" w:hAnsi="微软雅黑" w:hint="eastAsia"/>
          <w:lang w:eastAsia="zh-CN"/>
        </w:rPr>
        <w:t>/</w:t>
      </w:r>
      <w:r>
        <w:rPr>
          <w:rFonts w:ascii="微软雅黑" w:eastAsia="微软雅黑" w:hAnsi="微软雅黑"/>
          <w:lang w:eastAsia="zh-CN"/>
        </w:rPr>
        <w:t>{</w:t>
      </w:r>
      <w:r>
        <w:rPr>
          <w:rFonts w:ascii="微软雅黑" w:eastAsia="微软雅黑" w:hAnsi="微软雅黑" w:hint="eastAsia"/>
          <w:lang w:eastAsia="zh-CN"/>
        </w:rPr>
        <w:t>文章ID</w:t>
      </w:r>
      <w:r>
        <w:rPr>
          <w:rFonts w:ascii="微软雅黑" w:eastAsia="微软雅黑" w:hAnsi="微软雅黑"/>
          <w:lang w:eastAsia="zh-CN"/>
        </w:rPr>
        <w:t>}.</w:t>
      </w:r>
      <w:proofErr w:type="gramStart"/>
      <w:r>
        <w:rPr>
          <w:rFonts w:ascii="微软雅黑" w:eastAsia="微软雅黑" w:hAnsi="微软雅黑"/>
          <w:lang w:eastAsia="zh-CN"/>
        </w:rPr>
        <w:t>html</w:t>
      </w:r>
      <w:proofErr w:type="gramEnd"/>
    </w:p>
    <w:p w:rsidR="00CA36B4" w:rsidRDefault="00CA36B4" w:rsidP="001D6623">
      <w:pPr>
        <w:spacing w:line="360" w:lineRule="auto"/>
        <w:rPr>
          <w:rFonts w:ascii="微软雅黑" w:eastAsia="微软雅黑" w:hAnsi="微软雅黑"/>
          <w:lang w:eastAsia="zh-CN"/>
        </w:rPr>
      </w:pPr>
      <w:r w:rsidRPr="008C4A1F"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示例：</w:t>
      </w:r>
      <w:r w:rsidRPr="008C4A1F">
        <w:rPr>
          <w:rFonts w:ascii="微软雅黑" w:eastAsia="微软雅黑" w:hAnsi="微软雅黑"/>
          <w:lang w:eastAsia="zh-CN"/>
        </w:rPr>
        <w:t>http://</w:t>
      </w:r>
      <w:r w:rsidR="002A6C34" w:rsidRPr="007B6976">
        <w:rPr>
          <w:rFonts w:ascii="微软雅黑" w:eastAsia="微软雅黑" w:hAnsi="微软雅黑"/>
          <w:lang w:eastAsia="zh-CN"/>
        </w:rPr>
        <w:t>zx.ikongjian.com</w:t>
      </w:r>
      <w:r w:rsidRPr="008C4A1F">
        <w:rPr>
          <w:rFonts w:ascii="微软雅黑" w:eastAsia="微软雅黑" w:hAnsi="微软雅黑"/>
          <w:lang w:eastAsia="zh-CN"/>
        </w:rPr>
        <w:t>/news/</w:t>
      </w:r>
      <w:r w:rsidR="007B6976">
        <w:rPr>
          <w:rFonts w:ascii="微软雅黑" w:eastAsia="微软雅黑" w:hAnsi="微软雅黑"/>
          <w:lang w:eastAsia="zh-CN"/>
        </w:rPr>
        <w:t>zxtt</w:t>
      </w:r>
      <w:r w:rsidRPr="008C4A1F">
        <w:rPr>
          <w:rFonts w:ascii="微软雅黑" w:eastAsia="微软雅黑" w:hAnsi="微软雅黑"/>
          <w:lang w:eastAsia="zh-CN"/>
        </w:rPr>
        <w:t>/</w:t>
      </w:r>
      <w:r>
        <w:rPr>
          <w:rFonts w:ascii="微软雅黑" w:eastAsia="微软雅黑" w:hAnsi="微软雅黑"/>
          <w:lang w:eastAsia="zh-CN"/>
        </w:rPr>
        <w:t>223.html</w:t>
      </w:r>
    </w:p>
    <w:p w:rsidR="00CA36B4" w:rsidRPr="008C4A1F" w:rsidRDefault="00CA36B4" w:rsidP="001D6623">
      <w:pPr>
        <w:spacing w:line="360" w:lineRule="auto"/>
        <w:rPr>
          <w:rStyle w:val="htmltxt1"/>
          <w:rFonts w:ascii="微软雅黑" w:eastAsia="微软雅黑" w:hAnsi="微软雅黑"/>
          <w:b/>
          <w:color w:val="auto"/>
          <w:lang w:eastAsia="zh-CN"/>
        </w:rPr>
      </w:pPr>
      <w:r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备注：</w:t>
      </w:r>
      <w:r w:rsidR="007B6976">
        <w:rPr>
          <w:rStyle w:val="htmltxt1"/>
          <w:rFonts w:ascii="微软雅黑" w:eastAsia="微软雅黑" w:hAnsi="微软雅黑" w:hint="eastAsia"/>
          <w:color w:val="auto"/>
          <w:lang w:eastAsia="zh-CN"/>
        </w:rPr>
        <w:t>装修头条</w:t>
      </w:r>
      <w:r>
        <w:rPr>
          <w:rStyle w:val="htmltxt1"/>
          <w:rFonts w:ascii="微软雅黑" w:eastAsia="微软雅黑" w:hAnsi="微软雅黑" w:hint="eastAsia"/>
          <w:color w:val="auto"/>
          <w:lang w:eastAsia="zh-CN"/>
        </w:rPr>
        <w:t>文章页；</w:t>
      </w:r>
    </w:p>
    <w:p w:rsidR="00742427" w:rsidRPr="00141076" w:rsidRDefault="00742427" w:rsidP="001D6623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141076">
        <w:rPr>
          <w:rFonts w:ascii="微软雅黑" w:eastAsia="微软雅黑" w:hAnsi="微软雅黑"/>
          <w:color w:val="0070C0"/>
          <w:lang w:eastAsia="zh-CN"/>
        </w:rPr>
        <w:t>TDK</w:t>
      </w:r>
      <w:r w:rsidRPr="00141076">
        <w:rPr>
          <w:rFonts w:ascii="微软雅黑" w:eastAsia="微软雅黑" w:hAnsi="微软雅黑" w:hint="eastAsia"/>
          <w:color w:val="0070C0"/>
          <w:lang w:eastAsia="zh-CN"/>
        </w:rPr>
        <w:t>规则</w:t>
      </w:r>
    </w:p>
    <w:p w:rsidR="001D6623" w:rsidRPr="00AA1A1C" w:rsidRDefault="001D6623" w:rsidP="001D6623">
      <w:pPr>
        <w:spacing w:line="360" w:lineRule="auto"/>
        <w:rPr>
          <w:rStyle w:val="htmltxt1"/>
          <w:rFonts w:ascii="微软雅黑" w:eastAsia="微软雅黑" w:hAnsi="微软雅黑"/>
          <w:b/>
          <w:color w:val="auto"/>
          <w:lang w:eastAsia="zh-CN"/>
        </w:rPr>
      </w:pPr>
      <w:r w:rsidRPr="00AA1A1C">
        <w:rPr>
          <w:rStyle w:val="htmltxt1"/>
          <w:rFonts w:ascii="微软雅黑" w:eastAsia="微软雅黑" w:hAnsi="微软雅黑"/>
          <w:b/>
          <w:color w:val="auto"/>
          <w:lang w:eastAsia="zh-CN"/>
        </w:rPr>
        <w:t>规则：</w:t>
      </w:r>
    </w:p>
    <w:p w:rsidR="001D6623" w:rsidRPr="007F1D0C" w:rsidRDefault="001D6623" w:rsidP="001D6623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7F1D0C">
        <w:rPr>
          <w:rFonts w:ascii="微软雅黑" w:eastAsia="微软雅黑" w:hAnsi="微软雅黑" w:hint="eastAsia"/>
          <w:b/>
          <w:lang w:eastAsia="zh-CN"/>
        </w:rPr>
        <w:t>T</w:t>
      </w:r>
      <w:r w:rsidRPr="007F1D0C">
        <w:rPr>
          <w:rFonts w:ascii="微软雅黑" w:eastAsia="微软雅黑" w:hAnsi="微软雅黑" w:hint="eastAsia"/>
          <w:lang w:eastAsia="zh-CN"/>
        </w:rPr>
        <w:t>：{新闻标题}-</w:t>
      </w:r>
      <w:r w:rsidR="007B6976">
        <w:rPr>
          <w:rFonts w:ascii="微软雅黑" w:eastAsia="微软雅黑" w:hAnsi="微软雅黑" w:hint="eastAsia"/>
          <w:lang w:eastAsia="zh-CN"/>
        </w:rPr>
        <w:t>爱空间</w:t>
      </w:r>
      <w:r w:rsidRPr="007F1D0C">
        <w:rPr>
          <w:rFonts w:ascii="微软雅黑" w:eastAsia="微软雅黑" w:hAnsi="微软雅黑"/>
          <w:b/>
          <w:lang w:eastAsia="zh-CN"/>
        </w:rPr>
        <w:t xml:space="preserve"> </w:t>
      </w:r>
    </w:p>
    <w:p w:rsidR="001D6623" w:rsidRPr="007F1D0C" w:rsidRDefault="001D6623" w:rsidP="001D6623">
      <w:pPr>
        <w:spacing w:line="360" w:lineRule="auto"/>
        <w:rPr>
          <w:rStyle w:val="htmltxt1"/>
          <w:rFonts w:ascii="微软雅黑" w:eastAsia="微软雅黑" w:hAnsi="微软雅黑"/>
          <w:b/>
          <w:color w:val="auto"/>
          <w:lang w:eastAsia="zh-CN"/>
        </w:rPr>
      </w:pPr>
      <w:r w:rsidRPr="007F1D0C"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K：</w:t>
      </w:r>
      <w:r w:rsidRPr="007F1D0C">
        <w:rPr>
          <w:rFonts w:ascii="微软雅黑" w:eastAsia="微软雅黑" w:hAnsi="微软雅黑" w:hint="eastAsia"/>
          <w:lang w:eastAsia="zh-CN"/>
        </w:rPr>
        <w:t>新闻标题</w:t>
      </w:r>
    </w:p>
    <w:p w:rsidR="001D6623" w:rsidRDefault="001D6623" w:rsidP="001D6623">
      <w:pPr>
        <w:spacing w:line="360" w:lineRule="auto"/>
        <w:rPr>
          <w:rStyle w:val="htmltxt1"/>
          <w:rFonts w:ascii="微软雅黑" w:eastAsia="微软雅黑" w:hAnsi="微软雅黑"/>
          <w:color w:val="auto"/>
          <w:lang w:eastAsia="zh-CN"/>
        </w:rPr>
      </w:pPr>
      <w:r w:rsidRPr="007F1D0C">
        <w:rPr>
          <w:rStyle w:val="htmltxt1"/>
          <w:rFonts w:ascii="微软雅黑" w:eastAsia="微软雅黑" w:hAnsi="微软雅黑" w:hint="eastAsia"/>
          <w:b/>
          <w:color w:val="auto"/>
          <w:lang w:eastAsia="zh-CN"/>
        </w:rPr>
        <w:t>D：</w:t>
      </w:r>
      <w:r w:rsidRPr="007F1D0C">
        <w:rPr>
          <w:rStyle w:val="htmltxt1"/>
          <w:rFonts w:ascii="微软雅黑" w:eastAsia="微软雅黑" w:hAnsi="微软雅黑" w:hint="eastAsia"/>
          <w:color w:val="auto"/>
          <w:lang w:eastAsia="zh-CN"/>
        </w:rPr>
        <w:t>调用文章前200个汉字；</w:t>
      </w:r>
    </w:p>
    <w:p w:rsidR="00266237" w:rsidRPr="00FF656D" w:rsidRDefault="00266237" w:rsidP="0026623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FF656D">
        <w:rPr>
          <w:rFonts w:ascii="微软雅黑" w:eastAsia="微软雅黑" w:hAnsi="微软雅黑"/>
          <w:color w:val="0070C0"/>
          <w:lang w:eastAsia="zh-CN"/>
        </w:rPr>
        <w:t>面包屑</w:t>
      </w:r>
      <w:r w:rsidR="007B6976">
        <w:rPr>
          <w:rFonts w:ascii="微软雅黑" w:eastAsia="微软雅黑" w:hAnsi="微软雅黑" w:hint="eastAsia"/>
          <w:color w:val="0070C0"/>
          <w:lang w:eastAsia="zh-CN"/>
        </w:rPr>
        <w:t>导航</w:t>
      </w:r>
    </w:p>
    <w:p w:rsidR="00266237" w:rsidRPr="00141076" w:rsidRDefault="007B6976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5AA1F1" wp14:editId="4F3DFD40">
            <wp:extent cx="5238750" cy="15716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6237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lastRenderedPageBreak/>
        <w:t>图示</w:t>
      </w:r>
      <w:r w:rsidRPr="00141076">
        <w:rPr>
          <w:rFonts w:ascii="微软雅黑" w:eastAsia="微软雅黑" w:hAnsi="微软雅黑"/>
          <w:lang w:eastAsia="zh-CN"/>
        </w:rPr>
        <w:t>-为面包屑导航</w:t>
      </w:r>
    </w:p>
    <w:p w:rsidR="00266237" w:rsidRPr="00141076" w:rsidRDefault="001268E7" w:rsidP="00266237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266237" w:rsidRPr="00E0689D">
        <w:rPr>
          <w:rFonts w:ascii="微软雅黑" w:eastAsia="微软雅黑" w:hAnsi="微软雅黑" w:hint="eastAsia"/>
          <w:b/>
          <w:lang w:eastAsia="zh-CN"/>
        </w:rPr>
        <w:t>：</w:t>
      </w:r>
    </w:p>
    <w:p w:rsidR="00266237" w:rsidRPr="000B021F" w:rsidRDefault="007B6976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爱空间</w:t>
      </w:r>
      <w:proofErr w:type="gramEnd"/>
      <w:r w:rsidR="00266237" w:rsidRPr="000B021F">
        <w:rPr>
          <w:rFonts w:ascii="微软雅黑" w:eastAsia="微软雅黑" w:hAnsi="微软雅黑" w:hint="eastAsia"/>
          <w:b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资讯</w:t>
      </w:r>
      <w:r w:rsidR="00266237" w:rsidRPr="000B021F">
        <w:rPr>
          <w:rFonts w:ascii="微软雅黑" w:eastAsia="微软雅黑" w:hAnsi="微软雅黑" w:hint="eastAsia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装修资讯&gt;</w:t>
      </w:r>
      <w:r w:rsidR="00266237" w:rsidRPr="000B021F">
        <w:rPr>
          <w:rFonts w:ascii="微软雅黑" w:eastAsia="微软雅黑" w:hAnsi="微软雅黑" w:hint="eastAsia"/>
          <w:sz w:val="24"/>
          <w:szCs w:val="24"/>
        </w:rPr>
        <w:t>{</w:t>
      </w:r>
      <w:r w:rsidR="00266237">
        <w:rPr>
          <w:rFonts w:ascii="微软雅黑" w:eastAsia="微软雅黑" w:hAnsi="微软雅黑" w:hint="eastAsia"/>
          <w:sz w:val="24"/>
          <w:szCs w:val="24"/>
        </w:rPr>
        <w:t>新闻</w:t>
      </w:r>
      <w:r w:rsidR="00266237" w:rsidRPr="000B021F">
        <w:rPr>
          <w:rFonts w:ascii="微软雅黑" w:eastAsia="微软雅黑" w:hAnsi="微软雅黑" w:hint="eastAsia"/>
          <w:sz w:val="24"/>
          <w:szCs w:val="24"/>
        </w:rPr>
        <w:t>分类</w:t>
      </w:r>
      <w:r w:rsidR="00266237" w:rsidRPr="000B021F">
        <w:rPr>
          <w:rFonts w:ascii="微软雅黑" w:eastAsia="微软雅黑" w:hAnsi="微软雅黑"/>
          <w:sz w:val="24"/>
          <w:szCs w:val="24"/>
        </w:rPr>
        <w:t>名称</w:t>
      </w:r>
      <w:r w:rsidR="00266237" w:rsidRPr="000B021F">
        <w:rPr>
          <w:rFonts w:ascii="微软雅黑" w:eastAsia="微软雅黑" w:hAnsi="微软雅黑" w:hint="eastAsia"/>
          <w:sz w:val="24"/>
          <w:szCs w:val="24"/>
        </w:rPr>
        <w:t xml:space="preserve">} </w:t>
      </w:r>
      <w:r w:rsidR="00266237">
        <w:rPr>
          <w:rFonts w:ascii="微软雅黑" w:eastAsia="微软雅黑" w:hAnsi="微软雅黑"/>
          <w:sz w:val="24"/>
          <w:szCs w:val="24"/>
        </w:rPr>
        <w:t>&gt;{</w:t>
      </w:r>
      <w:r w:rsidR="00266237">
        <w:rPr>
          <w:rFonts w:ascii="微软雅黑" w:eastAsia="微软雅黑" w:hAnsi="微软雅黑" w:hint="eastAsia"/>
          <w:sz w:val="24"/>
          <w:szCs w:val="24"/>
        </w:rPr>
        <w:t>正文标题</w:t>
      </w:r>
      <w:r w:rsidR="00266237">
        <w:rPr>
          <w:rFonts w:ascii="微软雅黑" w:eastAsia="微软雅黑" w:hAnsi="微软雅黑"/>
          <w:sz w:val="24"/>
          <w:szCs w:val="24"/>
        </w:rPr>
        <w:t>}</w:t>
      </w:r>
    </w:p>
    <w:p w:rsidR="00266237" w:rsidRPr="000B021F" w:rsidRDefault="00266237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0B021F">
        <w:rPr>
          <w:rFonts w:ascii="微软雅黑" w:eastAsia="微软雅黑" w:hAnsi="微软雅黑" w:hint="eastAsia"/>
          <w:sz w:val="24"/>
          <w:szCs w:val="24"/>
        </w:rPr>
        <w:t>面包屑导航的最后一层不添加任何链接；</w:t>
      </w:r>
    </w:p>
    <w:p w:rsidR="00266237" w:rsidRPr="00266237" w:rsidRDefault="00266237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0B021F">
        <w:rPr>
          <w:rFonts w:ascii="微软雅黑" w:eastAsia="微软雅黑" w:hAnsi="微软雅黑" w:hint="eastAsia"/>
          <w:sz w:val="24"/>
          <w:szCs w:val="24"/>
        </w:rPr>
        <w:t>以绝对静态化链接至对应页面；</w:t>
      </w:r>
    </w:p>
    <w:p w:rsidR="00266237" w:rsidRPr="00E01A0B" w:rsidRDefault="007B6976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爱空间</w:t>
      </w:r>
      <w:proofErr w:type="gramEnd"/>
      <w:r w:rsidR="00266237" w:rsidRPr="00E01A0B">
        <w:rPr>
          <w:rFonts w:ascii="微软雅黑" w:eastAsia="微软雅黑" w:hAnsi="微软雅黑"/>
          <w:sz w:val="24"/>
          <w:szCs w:val="24"/>
        </w:rPr>
        <w:t>http://</w:t>
      </w:r>
      <w:r>
        <w:rPr>
          <w:rFonts w:ascii="微软雅黑" w:eastAsia="微软雅黑" w:hAnsi="微软雅黑"/>
          <w:sz w:val="24"/>
          <w:szCs w:val="24"/>
        </w:rPr>
        <w:t>www.ikongjian.com</w:t>
      </w:r>
      <w:r w:rsidR="00266237" w:rsidRPr="00E01A0B">
        <w:rPr>
          <w:rFonts w:ascii="微软雅黑" w:eastAsia="微软雅黑" w:hAnsi="微软雅黑"/>
          <w:sz w:val="24"/>
          <w:szCs w:val="24"/>
        </w:rPr>
        <w:t>/</w:t>
      </w:r>
    </w:p>
    <w:p w:rsidR="00266237" w:rsidRPr="007B6976" w:rsidRDefault="007B6976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资讯</w:t>
      </w:r>
      <w:r w:rsidRPr="007B6976">
        <w:rPr>
          <w:rFonts w:ascii="微软雅黑" w:eastAsia="微软雅黑" w:hAnsi="微软雅黑"/>
          <w:sz w:val="24"/>
          <w:szCs w:val="24"/>
        </w:rPr>
        <w:t>http://zx.ikongjian.com/</w:t>
      </w:r>
    </w:p>
    <w:p w:rsidR="007B6976" w:rsidRPr="000B021F" w:rsidRDefault="007B6976" w:rsidP="00266237">
      <w:pPr>
        <w:pStyle w:val="ad"/>
        <w:numPr>
          <w:ilvl w:val="0"/>
          <w:numId w:val="15"/>
        </w:num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装修资讯</w:t>
      </w:r>
      <w:r w:rsidRPr="007B6976">
        <w:rPr>
          <w:rFonts w:ascii="微软雅黑" w:eastAsia="微软雅黑" w:hAnsi="微软雅黑"/>
          <w:sz w:val="24"/>
          <w:szCs w:val="24"/>
        </w:rPr>
        <w:t>http://zx.ikongjian.com</w:t>
      </w:r>
      <w:r>
        <w:rPr>
          <w:rFonts w:ascii="微软雅黑" w:eastAsia="微软雅黑" w:hAnsi="微软雅黑"/>
          <w:sz w:val="24"/>
          <w:szCs w:val="24"/>
        </w:rPr>
        <w:t>/news/</w:t>
      </w:r>
    </w:p>
    <w:p w:rsidR="00266237" w:rsidRPr="00141076" w:rsidRDefault="00266237" w:rsidP="0026623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正文内容</w:t>
      </w:r>
      <w:r w:rsidRPr="00141076">
        <w:rPr>
          <w:rFonts w:ascii="微软雅黑" w:eastAsia="微软雅黑" w:hAnsi="微软雅黑"/>
          <w:color w:val="0070C0"/>
          <w:lang w:eastAsia="zh-CN"/>
        </w:rPr>
        <w:t>模块</w:t>
      </w:r>
    </w:p>
    <w:p w:rsidR="00266237" w:rsidRDefault="00D72CD3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2FB4004F" wp14:editId="48759AD0">
            <wp:extent cx="6022340" cy="2703830"/>
            <wp:effectExtent l="19050" t="19050" r="16510" b="203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70383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72CD3" w:rsidRPr="00141076" w:rsidRDefault="00D72CD3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80E411E" wp14:editId="2B1FF4B3">
            <wp:extent cx="6022340" cy="1887220"/>
            <wp:effectExtent l="19050" t="19050" r="16510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188722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6237" w:rsidRPr="00141076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>
        <w:rPr>
          <w:rFonts w:ascii="微软雅黑" w:eastAsia="微软雅黑" w:hAnsi="微软雅黑" w:hint="eastAsia"/>
          <w:lang w:eastAsia="zh-CN"/>
        </w:rPr>
        <w:t>正文内容</w:t>
      </w:r>
      <w:r w:rsidRPr="00141076">
        <w:rPr>
          <w:rFonts w:ascii="微软雅黑" w:eastAsia="微软雅黑" w:hAnsi="微软雅黑" w:hint="eastAsia"/>
          <w:lang w:eastAsia="zh-CN"/>
        </w:rPr>
        <w:t>模块</w:t>
      </w:r>
    </w:p>
    <w:p w:rsidR="00266237" w:rsidRPr="00B7147D" w:rsidRDefault="001268E7" w:rsidP="00266237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/>
          <w:b/>
          <w:lang w:eastAsia="zh-CN"/>
        </w:rPr>
        <w:t>优化规则</w:t>
      </w:r>
      <w:r w:rsidR="00266237" w:rsidRPr="00B7147D">
        <w:rPr>
          <w:rFonts w:ascii="微软雅黑" w:eastAsia="微软雅黑" w:hAnsi="微软雅黑"/>
          <w:b/>
          <w:lang w:eastAsia="zh-CN"/>
        </w:rPr>
        <w:t>：</w:t>
      </w:r>
    </w:p>
    <w:p w:rsidR="00266237" w:rsidRPr="00B7147D" w:rsidRDefault="00266237" w:rsidP="00266237">
      <w:pPr>
        <w:pStyle w:val="ad"/>
        <w:numPr>
          <w:ilvl w:val="0"/>
          <w:numId w:val="16"/>
        </w:num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B7147D">
        <w:rPr>
          <w:rFonts w:ascii="微软雅黑" w:eastAsia="微软雅黑" w:hAnsi="微软雅黑"/>
          <w:sz w:val="24"/>
          <w:szCs w:val="24"/>
        </w:rPr>
        <w:t>为文章标题添加</w:t>
      </w:r>
      <w:r w:rsidRPr="00B7147D">
        <w:rPr>
          <w:rFonts w:ascii="微软雅黑" w:eastAsia="微软雅黑" w:hAnsi="微软雅黑" w:hint="eastAsia"/>
          <w:sz w:val="24"/>
          <w:szCs w:val="24"/>
        </w:rPr>
        <w:t>H</w:t>
      </w:r>
      <w:r w:rsidRPr="00B7147D">
        <w:rPr>
          <w:rFonts w:ascii="微软雅黑" w:eastAsia="微软雅黑" w:hAnsi="微软雅黑"/>
          <w:sz w:val="24"/>
          <w:szCs w:val="24"/>
        </w:rPr>
        <w:t>1标签；</w:t>
      </w:r>
    </w:p>
    <w:p w:rsidR="00266237" w:rsidRPr="00B7147D" w:rsidRDefault="00266237" w:rsidP="00266237">
      <w:pPr>
        <w:pStyle w:val="ad"/>
        <w:numPr>
          <w:ilvl w:val="0"/>
          <w:numId w:val="16"/>
        </w:num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B7147D">
        <w:rPr>
          <w:rFonts w:ascii="微软雅黑" w:eastAsia="微软雅黑" w:hAnsi="微软雅黑" w:hint="eastAsia"/>
          <w:sz w:val="24"/>
          <w:szCs w:val="24"/>
        </w:rPr>
        <w:t>主体模块</w:t>
      </w:r>
      <w:r w:rsidRPr="00B7147D">
        <w:rPr>
          <w:rFonts w:ascii="微软雅黑" w:eastAsia="微软雅黑" w:hAnsi="微软雅黑"/>
          <w:sz w:val="24"/>
          <w:szCs w:val="24"/>
        </w:rPr>
        <w:t>内容有“</w:t>
      </w:r>
      <w:r w:rsidRPr="00B7147D">
        <w:rPr>
          <w:rFonts w:ascii="微软雅黑" w:eastAsia="微软雅黑" w:hAnsi="微软雅黑" w:hint="eastAsia"/>
          <w:sz w:val="24"/>
          <w:szCs w:val="24"/>
        </w:rPr>
        <w:t>文章标题</w:t>
      </w:r>
      <w:r w:rsidRPr="00B7147D">
        <w:rPr>
          <w:rFonts w:ascii="微软雅黑" w:eastAsia="微软雅黑" w:hAnsi="微软雅黑"/>
          <w:sz w:val="24"/>
          <w:szCs w:val="24"/>
        </w:rPr>
        <w:t>”“</w:t>
      </w:r>
      <w:r w:rsidRPr="00B7147D">
        <w:rPr>
          <w:rFonts w:ascii="微软雅黑" w:eastAsia="微软雅黑" w:hAnsi="微软雅黑" w:hint="eastAsia"/>
          <w:sz w:val="24"/>
          <w:szCs w:val="24"/>
        </w:rPr>
        <w:t>文章内容</w:t>
      </w:r>
      <w:r w:rsidRPr="00B7147D">
        <w:rPr>
          <w:rFonts w:ascii="微软雅黑" w:eastAsia="微软雅黑" w:hAnsi="微软雅黑"/>
          <w:sz w:val="24"/>
          <w:szCs w:val="24"/>
        </w:rPr>
        <w:t>”“</w:t>
      </w:r>
      <w:r w:rsidRPr="00B7147D">
        <w:rPr>
          <w:rFonts w:ascii="微软雅黑" w:eastAsia="微软雅黑" w:hAnsi="微软雅黑" w:hint="eastAsia"/>
          <w:sz w:val="24"/>
          <w:szCs w:val="24"/>
        </w:rPr>
        <w:t>文章内</w:t>
      </w:r>
      <w:r w:rsidRPr="00B7147D">
        <w:rPr>
          <w:rFonts w:ascii="微软雅黑" w:eastAsia="微软雅黑" w:hAnsi="微软雅黑"/>
          <w:sz w:val="24"/>
          <w:szCs w:val="24"/>
        </w:rPr>
        <w:t>图片”“</w:t>
      </w:r>
      <w:r w:rsidRPr="00B7147D">
        <w:rPr>
          <w:rFonts w:ascii="微软雅黑" w:eastAsia="微软雅黑" w:hAnsi="微软雅黑" w:hint="eastAsia"/>
          <w:sz w:val="24"/>
          <w:szCs w:val="24"/>
        </w:rPr>
        <w:t>发布时间</w:t>
      </w:r>
      <w:r w:rsidRPr="00B7147D">
        <w:rPr>
          <w:rFonts w:ascii="微软雅黑" w:eastAsia="微软雅黑" w:hAnsi="微软雅黑"/>
          <w:sz w:val="24"/>
          <w:szCs w:val="24"/>
        </w:rPr>
        <w:t>”“</w:t>
      </w:r>
      <w:r w:rsidRPr="00B7147D">
        <w:rPr>
          <w:rFonts w:ascii="微软雅黑" w:eastAsia="微软雅黑" w:hAnsi="微软雅黑" w:hint="eastAsia"/>
          <w:sz w:val="24"/>
          <w:szCs w:val="24"/>
        </w:rPr>
        <w:t>来源</w:t>
      </w:r>
      <w:r w:rsidRPr="00B7147D">
        <w:rPr>
          <w:rFonts w:ascii="微软雅黑" w:eastAsia="微软雅黑" w:hAnsi="微软雅黑"/>
          <w:sz w:val="24"/>
          <w:szCs w:val="24"/>
        </w:rPr>
        <w:t>”“</w:t>
      </w:r>
      <w:r w:rsidRPr="00B7147D">
        <w:rPr>
          <w:rFonts w:ascii="微软雅黑" w:eastAsia="微软雅黑" w:hAnsi="微软雅黑" w:hint="eastAsia"/>
          <w:sz w:val="24"/>
          <w:szCs w:val="24"/>
        </w:rPr>
        <w:t>阅读</w:t>
      </w:r>
      <w:r w:rsidRPr="00B7147D">
        <w:rPr>
          <w:rFonts w:ascii="微软雅黑" w:eastAsia="微软雅黑" w:hAnsi="微软雅黑"/>
          <w:sz w:val="24"/>
          <w:szCs w:val="24"/>
        </w:rPr>
        <w:t>数量”</w:t>
      </w:r>
      <w:r w:rsidR="00D72CD3">
        <w:rPr>
          <w:rFonts w:ascii="微软雅黑" w:eastAsia="微软雅黑" w:hAnsi="微软雅黑"/>
          <w:sz w:val="24"/>
          <w:szCs w:val="24"/>
        </w:rPr>
        <w:t>”</w:t>
      </w:r>
      <w:r w:rsidR="00D72CD3">
        <w:rPr>
          <w:rFonts w:ascii="微软雅黑" w:eastAsia="微软雅黑" w:hAnsi="微软雅黑" w:hint="eastAsia"/>
          <w:sz w:val="24"/>
          <w:szCs w:val="24"/>
        </w:rPr>
        <w:t>作者</w:t>
      </w:r>
      <w:proofErr w:type="gramStart"/>
      <w:r w:rsidR="00D72CD3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="00D72CD3">
        <w:rPr>
          <w:rFonts w:ascii="微软雅黑" w:eastAsia="微软雅黑" w:hAnsi="微软雅黑" w:hint="eastAsia"/>
          <w:sz w:val="24"/>
          <w:szCs w:val="24"/>
        </w:rPr>
        <w:t>组成</w:t>
      </w:r>
      <w:r w:rsidRPr="00B7147D">
        <w:rPr>
          <w:rFonts w:ascii="微软雅黑" w:eastAsia="微软雅黑" w:hAnsi="微软雅黑" w:hint="eastAsia"/>
          <w:sz w:val="24"/>
          <w:szCs w:val="24"/>
        </w:rPr>
        <w:t>；</w:t>
      </w:r>
    </w:p>
    <w:p w:rsidR="00266237" w:rsidRPr="00B7147D" w:rsidRDefault="00266237" w:rsidP="00266237">
      <w:pPr>
        <w:pStyle w:val="ad"/>
        <w:numPr>
          <w:ilvl w:val="0"/>
          <w:numId w:val="16"/>
        </w:num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如果文章添加</w:t>
      </w:r>
      <w:r w:rsidRPr="00B7147D">
        <w:rPr>
          <w:rFonts w:ascii="微软雅黑" w:eastAsia="微软雅黑" w:hAnsi="微软雅黑"/>
          <w:sz w:val="24"/>
          <w:szCs w:val="24"/>
        </w:rPr>
        <w:t>“图片”</w:t>
      </w:r>
      <w:r w:rsidRPr="00B7147D">
        <w:rPr>
          <w:rFonts w:ascii="微软雅黑" w:eastAsia="微软雅黑" w:hAnsi="微软雅黑" w:hint="eastAsia"/>
          <w:sz w:val="24"/>
          <w:szCs w:val="24"/>
        </w:rPr>
        <w:t>插入在</w:t>
      </w:r>
      <w:proofErr w:type="gramStart"/>
      <w:r w:rsidRPr="00B7147D">
        <w:rPr>
          <w:rFonts w:ascii="微软雅黑" w:eastAsia="微软雅黑" w:hAnsi="微软雅黑"/>
          <w:sz w:val="24"/>
          <w:szCs w:val="24"/>
        </w:rPr>
        <w:t>正文第</w:t>
      </w:r>
      <w:proofErr w:type="gramEnd"/>
      <w:r w:rsidRPr="00B7147D">
        <w:rPr>
          <w:rFonts w:ascii="微软雅黑" w:eastAsia="微软雅黑" w:hAnsi="微软雅黑"/>
          <w:sz w:val="24"/>
          <w:szCs w:val="24"/>
        </w:rPr>
        <w:t>一段</w:t>
      </w:r>
      <w:r w:rsidRPr="00B7147D">
        <w:rPr>
          <w:rFonts w:ascii="微软雅黑" w:eastAsia="微软雅黑" w:hAnsi="微软雅黑" w:hint="eastAsia"/>
          <w:sz w:val="24"/>
          <w:szCs w:val="24"/>
        </w:rPr>
        <w:t>与</w:t>
      </w:r>
      <w:r w:rsidRPr="00B7147D">
        <w:rPr>
          <w:rFonts w:ascii="微软雅黑" w:eastAsia="微软雅黑" w:hAnsi="微软雅黑"/>
          <w:sz w:val="24"/>
          <w:szCs w:val="24"/>
        </w:rPr>
        <w:t>第二段之间</w:t>
      </w:r>
      <w:r>
        <w:rPr>
          <w:rFonts w:ascii="微软雅黑" w:eastAsia="微软雅黑" w:hAnsi="微软雅黑" w:hint="eastAsia"/>
          <w:sz w:val="24"/>
          <w:szCs w:val="24"/>
        </w:rPr>
        <w:t>，图片添加alt属性值为文章标题</w:t>
      </w:r>
      <w:r w:rsidRPr="00B7147D">
        <w:rPr>
          <w:rFonts w:ascii="微软雅黑" w:eastAsia="微软雅黑" w:hAnsi="微软雅黑"/>
          <w:sz w:val="24"/>
          <w:szCs w:val="24"/>
        </w:rPr>
        <w:t>；</w:t>
      </w:r>
    </w:p>
    <w:p w:rsidR="00266237" w:rsidRPr="00B7147D" w:rsidRDefault="00266237" w:rsidP="00266237">
      <w:pPr>
        <w:pStyle w:val="ad"/>
        <w:numPr>
          <w:ilvl w:val="0"/>
          <w:numId w:val="16"/>
        </w:num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B7147D">
        <w:rPr>
          <w:rFonts w:ascii="微软雅黑" w:eastAsia="微软雅黑" w:hAnsi="微软雅黑" w:hint="eastAsia"/>
          <w:sz w:val="24"/>
          <w:szCs w:val="24"/>
        </w:rPr>
        <w:t>“文章</w:t>
      </w:r>
      <w:r w:rsidRPr="00B7147D">
        <w:rPr>
          <w:rFonts w:ascii="微软雅黑" w:eastAsia="微软雅黑" w:hAnsi="微软雅黑"/>
          <w:sz w:val="24"/>
          <w:szCs w:val="24"/>
        </w:rPr>
        <w:t>标题</w:t>
      </w:r>
      <w:r w:rsidRPr="00B7147D">
        <w:rPr>
          <w:rFonts w:ascii="微软雅黑" w:eastAsia="微软雅黑" w:hAnsi="微软雅黑" w:hint="eastAsia"/>
          <w:sz w:val="24"/>
          <w:szCs w:val="24"/>
        </w:rPr>
        <w:t>”“文章</w:t>
      </w:r>
      <w:r w:rsidRPr="00B7147D">
        <w:rPr>
          <w:rFonts w:ascii="微软雅黑" w:eastAsia="微软雅黑" w:hAnsi="微软雅黑"/>
          <w:sz w:val="24"/>
          <w:szCs w:val="24"/>
        </w:rPr>
        <w:t>内容”</w:t>
      </w:r>
      <w:r w:rsidRPr="00B7147D">
        <w:rPr>
          <w:rFonts w:ascii="微软雅黑" w:eastAsia="微软雅黑" w:hAnsi="微软雅黑" w:hint="eastAsia"/>
          <w:sz w:val="24"/>
          <w:szCs w:val="24"/>
        </w:rPr>
        <w:t>中</w:t>
      </w:r>
      <w:r w:rsidRPr="00B7147D">
        <w:rPr>
          <w:rFonts w:ascii="微软雅黑" w:eastAsia="微软雅黑" w:hAnsi="微软雅黑"/>
          <w:sz w:val="24"/>
          <w:szCs w:val="24"/>
        </w:rPr>
        <w:t>如存在</w:t>
      </w:r>
      <w:r w:rsidRPr="00B7147D">
        <w:rPr>
          <w:rFonts w:ascii="微软雅黑" w:eastAsia="微软雅黑" w:hAnsi="微软雅黑" w:hint="eastAsia"/>
          <w:sz w:val="24"/>
          <w:szCs w:val="24"/>
        </w:rPr>
        <w:t>“文章</w:t>
      </w:r>
      <w:r w:rsidRPr="00B7147D">
        <w:rPr>
          <w:rFonts w:ascii="微软雅黑" w:eastAsia="微软雅黑" w:hAnsi="微软雅黑"/>
          <w:sz w:val="24"/>
          <w:szCs w:val="24"/>
        </w:rPr>
        <w:t>关键词</w:t>
      </w:r>
      <w:r w:rsidRPr="00B7147D">
        <w:rPr>
          <w:rFonts w:ascii="微软雅黑" w:eastAsia="微软雅黑" w:hAnsi="微软雅黑" w:hint="eastAsia"/>
          <w:sz w:val="24"/>
          <w:szCs w:val="24"/>
        </w:rPr>
        <w:t>”</w:t>
      </w:r>
      <w:r w:rsidRPr="00B7147D">
        <w:rPr>
          <w:rFonts w:ascii="微软雅黑" w:eastAsia="微软雅黑" w:hAnsi="微软雅黑"/>
          <w:sz w:val="24"/>
          <w:szCs w:val="24"/>
        </w:rPr>
        <w:t>，则设置相应</w:t>
      </w:r>
      <w:r w:rsidRPr="00B7147D">
        <w:rPr>
          <w:rFonts w:ascii="微软雅黑" w:eastAsia="微软雅黑" w:hAnsi="微软雅黑" w:hint="eastAsia"/>
          <w:sz w:val="24"/>
          <w:szCs w:val="24"/>
        </w:rPr>
        <w:t>关键</w:t>
      </w:r>
      <w:r w:rsidRPr="00B7147D">
        <w:rPr>
          <w:rFonts w:ascii="微软雅黑" w:eastAsia="微软雅黑" w:hAnsi="微软雅黑"/>
          <w:sz w:val="24"/>
          <w:szCs w:val="24"/>
        </w:rPr>
        <w:t>词</w:t>
      </w:r>
      <w:proofErr w:type="gramStart"/>
      <w:r w:rsidRPr="00B7147D">
        <w:rPr>
          <w:rFonts w:ascii="微软雅黑" w:eastAsia="微软雅黑" w:hAnsi="微软雅黑"/>
          <w:sz w:val="24"/>
          <w:szCs w:val="24"/>
        </w:rPr>
        <w:t>锚</w:t>
      </w:r>
      <w:proofErr w:type="gramEnd"/>
      <w:r w:rsidRPr="00B7147D">
        <w:rPr>
          <w:rFonts w:ascii="微软雅黑" w:eastAsia="微软雅黑" w:hAnsi="微软雅黑"/>
          <w:sz w:val="24"/>
          <w:szCs w:val="24"/>
        </w:rPr>
        <w:t>文本，链接</w:t>
      </w:r>
      <w:proofErr w:type="gramStart"/>
      <w:r w:rsidRPr="00B7147D">
        <w:rPr>
          <w:rFonts w:ascii="微软雅黑" w:eastAsia="微软雅黑" w:hAnsi="微软雅黑"/>
          <w:sz w:val="24"/>
          <w:szCs w:val="24"/>
        </w:rPr>
        <w:t>至热点</w:t>
      </w:r>
      <w:proofErr w:type="gramEnd"/>
      <w:r w:rsidRPr="00B7147D">
        <w:rPr>
          <w:rFonts w:ascii="微软雅黑" w:eastAsia="微软雅黑" w:hAnsi="微软雅黑" w:hint="eastAsia"/>
          <w:sz w:val="24"/>
          <w:szCs w:val="24"/>
        </w:rPr>
        <w:t>关键</w:t>
      </w:r>
      <w:r w:rsidRPr="00B7147D">
        <w:rPr>
          <w:rFonts w:ascii="微软雅黑" w:eastAsia="微软雅黑" w:hAnsi="微软雅黑"/>
          <w:sz w:val="24"/>
          <w:szCs w:val="24"/>
        </w:rPr>
        <w:t>词文章列表页；</w:t>
      </w:r>
    </w:p>
    <w:p w:rsidR="00266237" w:rsidRPr="00B7147D" w:rsidRDefault="00266237" w:rsidP="00266237">
      <w:pPr>
        <w:pStyle w:val="ad"/>
        <w:numPr>
          <w:ilvl w:val="0"/>
          <w:numId w:val="16"/>
        </w:num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B7147D">
        <w:rPr>
          <w:rFonts w:ascii="微软雅黑" w:eastAsia="微软雅黑" w:hAnsi="微软雅黑" w:hint="eastAsia"/>
          <w:sz w:val="24"/>
          <w:szCs w:val="24"/>
        </w:rPr>
        <w:t>“上一篇</w:t>
      </w:r>
      <w:r w:rsidRPr="00B7147D">
        <w:rPr>
          <w:rFonts w:ascii="微软雅黑" w:eastAsia="微软雅黑" w:hAnsi="微软雅黑"/>
          <w:sz w:val="24"/>
          <w:szCs w:val="24"/>
        </w:rPr>
        <w:t>、下一篇</w:t>
      </w:r>
      <w:r w:rsidRPr="00B7147D">
        <w:rPr>
          <w:rFonts w:ascii="微软雅黑" w:eastAsia="微软雅黑" w:hAnsi="微软雅黑" w:hint="eastAsia"/>
          <w:sz w:val="24"/>
          <w:szCs w:val="24"/>
        </w:rPr>
        <w:t>”</w:t>
      </w:r>
      <w:r w:rsidRPr="00B7147D">
        <w:rPr>
          <w:rFonts w:ascii="微软雅黑" w:eastAsia="微软雅黑" w:hAnsi="微软雅黑"/>
          <w:sz w:val="24"/>
          <w:szCs w:val="24"/>
        </w:rPr>
        <w:t>均链接至上下篇</w:t>
      </w:r>
      <w:r w:rsidRPr="00B7147D">
        <w:rPr>
          <w:rFonts w:ascii="微软雅黑" w:eastAsia="微软雅黑" w:hAnsi="微软雅黑" w:hint="eastAsia"/>
          <w:sz w:val="24"/>
          <w:szCs w:val="24"/>
        </w:rPr>
        <w:t>资讯终端</w:t>
      </w:r>
      <w:proofErr w:type="gramStart"/>
      <w:r w:rsidRPr="00B7147D">
        <w:rPr>
          <w:rFonts w:ascii="微软雅黑" w:eastAsia="微软雅黑" w:hAnsi="微软雅黑"/>
          <w:sz w:val="24"/>
          <w:szCs w:val="24"/>
        </w:rPr>
        <w:t>页</w:t>
      </w:r>
      <w:r w:rsidRPr="00B7147D">
        <w:rPr>
          <w:rFonts w:ascii="微软雅黑" w:eastAsia="微软雅黑" w:hAnsi="微软雅黑" w:hint="eastAsia"/>
          <w:sz w:val="24"/>
          <w:szCs w:val="24"/>
        </w:rPr>
        <w:t>其他</w:t>
      </w:r>
      <w:proofErr w:type="gramEnd"/>
      <w:r w:rsidRPr="00B7147D">
        <w:rPr>
          <w:rFonts w:ascii="微软雅黑" w:eastAsia="微软雅黑" w:hAnsi="微软雅黑" w:hint="eastAsia"/>
          <w:sz w:val="24"/>
          <w:szCs w:val="24"/>
        </w:rPr>
        <w:t>内容均以</w:t>
      </w:r>
      <w:r w:rsidRPr="00B7147D">
        <w:rPr>
          <w:rFonts w:ascii="微软雅黑" w:eastAsia="微软雅黑" w:hAnsi="微软雅黑"/>
          <w:sz w:val="24"/>
          <w:szCs w:val="24"/>
        </w:rPr>
        <w:t>纯文字形式展现</w:t>
      </w:r>
      <w:r w:rsidRPr="00B7147D">
        <w:rPr>
          <w:rFonts w:ascii="微软雅黑" w:eastAsia="微软雅黑" w:hAnsi="微软雅黑" w:hint="eastAsia"/>
          <w:sz w:val="24"/>
          <w:szCs w:val="24"/>
        </w:rPr>
        <w:t>；</w:t>
      </w:r>
    </w:p>
    <w:p w:rsidR="00266237" w:rsidRPr="00141076" w:rsidRDefault="00266237" w:rsidP="0026623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lastRenderedPageBreak/>
        <w:t>相关阅读</w:t>
      </w:r>
      <w:r w:rsidRPr="00141076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266237" w:rsidRPr="00141076" w:rsidRDefault="00D72CD3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5CE14881" wp14:editId="2F82906F">
            <wp:extent cx="6022340" cy="2181225"/>
            <wp:effectExtent l="19050" t="19050" r="1651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18122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66237" w:rsidRPr="00141076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>
        <w:rPr>
          <w:rFonts w:ascii="微软雅黑" w:eastAsia="微软雅黑" w:hAnsi="微软雅黑" w:hint="eastAsia"/>
          <w:lang w:eastAsia="zh-CN"/>
        </w:rPr>
        <w:t>相关阅读模块</w:t>
      </w:r>
    </w:p>
    <w:p w:rsidR="00266237" w:rsidRDefault="001268E7" w:rsidP="00266237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266237" w:rsidRPr="00141076">
        <w:rPr>
          <w:rFonts w:ascii="微软雅黑" w:eastAsia="微软雅黑" w:hAnsi="微软雅黑" w:hint="eastAsia"/>
          <w:b/>
          <w:lang w:eastAsia="zh-CN"/>
        </w:rPr>
        <w:t>：</w:t>
      </w:r>
    </w:p>
    <w:p w:rsidR="00266237" w:rsidRDefault="00266237" w:rsidP="0026623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E32FBF">
        <w:rPr>
          <w:rFonts w:ascii="微软雅黑" w:eastAsia="微软雅黑" w:hAnsi="微软雅黑" w:hint="eastAsia"/>
          <w:sz w:val="24"/>
          <w:szCs w:val="24"/>
        </w:rPr>
        <w:t>调取与正文标题</w:t>
      </w:r>
      <w:r>
        <w:rPr>
          <w:rFonts w:ascii="微软雅黑" w:eastAsia="微软雅黑" w:hAnsi="微软雅黑" w:hint="eastAsia"/>
          <w:sz w:val="24"/>
          <w:szCs w:val="24"/>
        </w:rPr>
        <w:t>或标签</w:t>
      </w:r>
      <w:r w:rsidRPr="00E32FBF">
        <w:rPr>
          <w:rFonts w:ascii="微软雅黑" w:eastAsia="微软雅黑" w:hAnsi="微软雅黑" w:hint="eastAsia"/>
          <w:sz w:val="24"/>
          <w:szCs w:val="24"/>
        </w:rPr>
        <w:t>相关的新闻列表</w:t>
      </w:r>
      <w:r w:rsidR="001268E7">
        <w:rPr>
          <w:rFonts w:ascii="微软雅黑" w:eastAsia="微软雅黑" w:hAnsi="微软雅黑"/>
          <w:sz w:val="24"/>
          <w:szCs w:val="24"/>
        </w:rPr>
        <w:t>4</w:t>
      </w:r>
      <w:r w:rsidRPr="00E32FBF">
        <w:rPr>
          <w:rFonts w:ascii="微软雅黑" w:eastAsia="微软雅黑" w:hAnsi="微软雅黑" w:hint="eastAsia"/>
          <w:sz w:val="24"/>
          <w:szCs w:val="24"/>
        </w:rPr>
        <w:t>条；</w:t>
      </w:r>
    </w:p>
    <w:p w:rsidR="001268E7" w:rsidRDefault="001268E7" w:rsidP="001268E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文章模块内容以“标题”、“图片”、“描述”、“更新时间”组成；</w:t>
      </w:r>
    </w:p>
    <w:p w:rsidR="001268E7" w:rsidRDefault="001268E7" w:rsidP="001268E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93208F">
        <w:rPr>
          <w:rFonts w:ascii="微软雅黑" w:eastAsia="微软雅黑" w:hAnsi="微软雅黑"/>
          <w:sz w:val="24"/>
          <w:szCs w:val="24"/>
        </w:rPr>
        <w:t>为</w:t>
      </w:r>
      <w:r>
        <w:rPr>
          <w:rFonts w:ascii="微软雅黑" w:eastAsia="微软雅黑" w:hAnsi="微软雅黑"/>
          <w:sz w:val="24"/>
          <w:szCs w:val="24"/>
        </w:rPr>
        <w:t>“文章标题</w:t>
      </w:r>
      <w:r w:rsidRPr="0093208F">
        <w:rPr>
          <w:rFonts w:ascii="微软雅黑" w:eastAsia="微软雅黑" w:hAnsi="微软雅黑"/>
          <w:sz w:val="24"/>
          <w:szCs w:val="24"/>
        </w:rPr>
        <w:t>名称</w:t>
      </w:r>
      <w:r>
        <w:rPr>
          <w:rFonts w:ascii="微软雅黑" w:eastAsia="微软雅黑" w:hAnsi="微软雅黑"/>
          <w:sz w:val="24"/>
          <w:szCs w:val="24"/>
        </w:rPr>
        <w:t>”</w:t>
      </w:r>
      <w:r w:rsidRPr="0093208F">
        <w:rPr>
          <w:rFonts w:ascii="微软雅黑" w:eastAsia="微软雅黑" w:hAnsi="微软雅黑"/>
          <w:sz w:val="24"/>
          <w:szCs w:val="24"/>
        </w:rPr>
        <w:t>及</w:t>
      </w:r>
      <w:r>
        <w:rPr>
          <w:rFonts w:ascii="微软雅黑" w:eastAsia="微软雅黑" w:hAnsi="微软雅黑"/>
          <w:sz w:val="24"/>
          <w:szCs w:val="24"/>
        </w:rPr>
        <w:t>“文章</w:t>
      </w:r>
      <w:r w:rsidRPr="0093208F">
        <w:rPr>
          <w:rFonts w:ascii="微软雅黑" w:eastAsia="微软雅黑" w:hAnsi="微软雅黑"/>
          <w:sz w:val="24"/>
          <w:szCs w:val="24"/>
        </w:rPr>
        <w:t>图片</w:t>
      </w:r>
      <w:r>
        <w:rPr>
          <w:rFonts w:ascii="微软雅黑" w:eastAsia="微软雅黑" w:hAnsi="微软雅黑"/>
          <w:sz w:val="24"/>
          <w:szCs w:val="24"/>
        </w:rPr>
        <w:t>”</w:t>
      </w:r>
      <w:r w:rsidRPr="0093208F">
        <w:rPr>
          <w:rFonts w:ascii="微软雅黑" w:eastAsia="微软雅黑" w:hAnsi="微软雅黑"/>
          <w:sz w:val="24"/>
          <w:szCs w:val="24"/>
        </w:rPr>
        <w:t>添加链接，并</w:t>
      </w:r>
      <w:r w:rsidRPr="0093208F">
        <w:rPr>
          <w:rFonts w:ascii="微软雅黑" w:eastAsia="微软雅黑" w:hAnsi="微软雅黑" w:hint="eastAsia"/>
          <w:sz w:val="24"/>
          <w:szCs w:val="24"/>
        </w:rPr>
        <w:t>以绝对静态化的URL</w:t>
      </w:r>
      <w:r w:rsidRPr="0093208F">
        <w:rPr>
          <w:rFonts w:ascii="微软雅黑" w:eastAsia="微软雅黑" w:hAnsi="微软雅黑"/>
          <w:sz w:val="24"/>
          <w:szCs w:val="24"/>
        </w:rPr>
        <w:t>链接指向相应的</w:t>
      </w:r>
      <w:r>
        <w:rPr>
          <w:rFonts w:ascii="微软雅黑" w:eastAsia="微软雅黑" w:hAnsi="微软雅黑"/>
          <w:sz w:val="24"/>
          <w:szCs w:val="24"/>
        </w:rPr>
        <w:t>文章终端页</w:t>
      </w:r>
      <w:r w:rsidRPr="0093208F">
        <w:rPr>
          <w:rFonts w:ascii="微软雅黑" w:eastAsia="微软雅黑" w:hAnsi="微软雅黑"/>
          <w:sz w:val="24"/>
          <w:szCs w:val="24"/>
        </w:rPr>
        <w:t>；</w:t>
      </w:r>
    </w:p>
    <w:p w:rsidR="001268E7" w:rsidRPr="00E32FBF" w:rsidRDefault="001268E7" w:rsidP="001268E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描述调取两行文章内容即可</w:t>
      </w:r>
    </w:p>
    <w:p w:rsidR="00266237" w:rsidRPr="00C82E3F" w:rsidRDefault="00266237" w:rsidP="0026623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文章</w:t>
      </w:r>
      <w:r w:rsidRPr="00C82E3F">
        <w:rPr>
          <w:rFonts w:ascii="微软雅黑" w:eastAsia="微软雅黑" w:hAnsi="微软雅黑" w:hint="eastAsia"/>
          <w:sz w:val="24"/>
          <w:szCs w:val="24"/>
        </w:rPr>
        <w:t>标题以绝对静态化的URL链接至对应的</w:t>
      </w:r>
      <w:r>
        <w:rPr>
          <w:rFonts w:ascii="微软雅黑" w:eastAsia="微软雅黑" w:hAnsi="微软雅黑" w:hint="eastAsia"/>
          <w:sz w:val="24"/>
          <w:szCs w:val="24"/>
        </w:rPr>
        <w:t>文章</w:t>
      </w:r>
      <w:r w:rsidRPr="00C82E3F">
        <w:rPr>
          <w:rFonts w:ascii="微软雅黑" w:eastAsia="微软雅黑" w:hAnsi="微软雅黑" w:hint="eastAsia"/>
          <w:sz w:val="24"/>
          <w:szCs w:val="24"/>
        </w:rPr>
        <w:t>终端页</w:t>
      </w:r>
      <w:r w:rsidRPr="00C82E3F">
        <w:rPr>
          <w:rFonts w:ascii="微软雅黑" w:eastAsia="微软雅黑" w:hAnsi="微软雅黑"/>
          <w:sz w:val="24"/>
          <w:szCs w:val="24"/>
        </w:rPr>
        <w:t>；</w:t>
      </w:r>
    </w:p>
    <w:p w:rsidR="00266237" w:rsidRDefault="00266237" w:rsidP="0026623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文章</w:t>
      </w:r>
      <w:r>
        <w:rPr>
          <w:rFonts w:ascii="微软雅黑" w:eastAsia="微软雅黑" w:hAnsi="微软雅黑"/>
          <w:sz w:val="24"/>
          <w:szCs w:val="24"/>
        </w:rPr>
        <w:t>更新时间</w:t>
      </w:r>
      <w:r w:rsidRPr="00C82E3F">
        <w:rPr>
          <w:rFonts w:ascii="微软雅黑" w:eastAsia="微软雅黑" w:hAnsi="微软雅黑"/>
          <w:sz w:val="24"/>
          <w:szCs w:val="24"/>
        </w:rPr>
        <w:t>不添加任何链接；</w:t>
      </w:r>
    </w:p>
    <w:p w:rsidR="00266237" w:rsidRDefault="00266237" w:rsidP="00266237">
      <w:pPr>
        <w:pStyle w:val="ad"/>
        <w:numPr>
          <w:ilvl w:val="0"/>
          <w:numId w:val="18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E32FBF">
        <w:rPr>
          <w:rFonts w:ascii="微软雅黑" w:eastAsia="微软雅黑" w:hAnsi="微软雅黑" w:hint="eastAsia"/>
          <w:sz w:val="24"/>
          <w:szCs w:val="24"/>
        </w:rPr>
        <w:t>此模块采用DIV+CSS</w:t>
      </w:r>
      <w:r>
        <w:rPr>
          <w:rFonts w:ascii="微软雅黑" w:eastAsia="微软雅黑" w:hAnsi="微软雅黑" w:hint="eastAsia"/>
          <w:sz w:val="24"/>
          <w:szCs w:val="24"/>
        </w:rPr>
        <w:t>方式实现，即代码中可见</w:t>
      </w:r>
      <w:r w:rsidRPr="00E32FBF">
        <w:rPr>
          <w:rFonts w:ascii="微软雅黑" w:eastAsia="微软雅黑" w:hAnsi="微软雅黑" w:hint="eastAsia"/>
          <w:sz w:val="24"/>
          <w:szCs w:val="24"/>
        </w:rPr>
        <w:t>；</w:t>
      </w:r>
    </w:p>
    <w:p w:rsidR="001268E7" w:rsidRPr="003D2897" w:rsidRDefault="001268E7" w:rsidP="001268E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proofErr w:type="gramStart"/>
      <w:r>
        <w:rPr>
          <w:rFonts w:ascii="微软雅黑" w:eastAsia="微软雅黑" w:hAnsi="微软雅黑" w:hint="eastAsia"/>
          <w:color w:val="0070C0"/>
          <w:lang w:eastAsia="zh-CN"/>
        </w:rPr>
        <w:lastRenderedPageBreak/>
        <w:t>装修热词</w:t>
      </w:r>
      <w:r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  <w:proofErr w:type="gramEnd"/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6E5F4586" wp14:editId="57FB273B">
            <wp:extent cx="3028950" cy="307657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7657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proofErr w:type="gramStart"/>
      <w:r>
        <w:rPr>
          <w:rFonts w:ascii="微软雅黑" w:eastAsia="微软雅黑" w:hAnsi="微软雅黑" w:hint="eastAsia"/>
          <w:lang w:eastAsia="zh-CN"/>
        </w:rPr>
        <w:t>装修热词模块</w:t>
      </w:r>
      <w:proofErr w:type="gramEnd"/>
    </w:p>
    <w:p w:rsidR="001268E7" w:rsidRPr="00652F69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141076">
        <w:rPr>
          <w:rFonts w:ascii="微软雅黑" w:eastAsia="微软雅黑" w:hAnsi="微软雅黑" w:hint="eastAsia"/>
          <w:b/>
          <w:lang w:eastAsia="zh-CN"/>
        </w:rPr>
        <w:t>：</w:t>
      </w:r>
      <w:r w:rsidRPr="00652F69">
        <w:rPr>
          <w:rFonts w:ascii="微软雅黑" w:eastAsia="微软雅黑" w:hAnsi="微软雅黑" w:hint="eastAsia"/>
          <w:lang w:eastAsia="zh-CN"/>
        </w:rPr>
        <w:t>模块调取全部装修指南频道下，按四级分类页阅读数排序由高到低排序，调取</w:t>
      </w:r>
      <w:r w:rsidRPr="00652F69">
        <w:rPr>
          <w:rFonts w:ascii="微软雅黑" w:eastAsia="微软雅黑" w:hAnsi="微软雅黑"/>
          <w:lang w:eastAsia="zh-CN"/>
        </w:rPr>
        <w:t>24</w:t>
      </w:r>
      <w:r w:rsidRPr="00652F69">
        <w:rPr>
          <w:rFonts w:ascii="微软雅黑" w:eastAsia="微软雅黑" w:hAnsi="微软雅黑" w:hint="eastAsia"/>
          <w:lang w:eastAsia="zh-CN"/>
        </w:rPr>
        <w:t>个四级分类名称展示；</w:t>
      </w:r>
    </w:p>
    <w:p w:rsidR="001268E7" w:rsidRPr="00652F69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652F69">
        <w:rPr>
          <w:rFonts w:ascii="微软雅黑" w:eastAsia="微软雅黑" w:hAnsi="微软雅黑" w:hint="eastAsia"/>
          <w:b/>
          <w:lang w:eastAsia="zh-CN"/>
        </w:rPr>
        <w:t>链接规则：</w:t>
      </w:r>
      <w:r w:rsidRPr="00652F69">
        <w:rPr>
          <w:rFonts w:ascii="微软雅黑" w:eastAsia="微软雅黑" w:hAnsi="微软雅黑" w:hint="eastAsia"/>
          <w:lang w:eastAsia="zh-CN"/>
        </w:rPr>
        <w:t>以绝对静态化的URL链接至对应的分类页面；</w:t>
      </w:r>
    </w:p>
    <w:p w:rsidR="001268E7" w:rsidRPr="000B021F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 w:rsidRPr="00652F69">
        <w:rPr>
          <w:rFonts w:ascii="微软雅黑" w:eastAsia="微软雅黑" w:hAnsi="微软雅黑" w:hint="eastAsia"/>
          <w:b/>
          <w:lang w:eastAsia="zh-CN"/>
        </w:rPr>
        <w:t>实现方式：</w:t>
      </w:r>
      <w:r w:rsidRPr="00652F69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1268E7" w:rsidRPr="003D2897" w:rsidRDefault="001268E7" w:rsidP="001268E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lastRenderedPageBreak/>
        <w:t>最新装修专题</w:t>
      </w:r>
      <w:r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53DB6FFF" wp14:editId="6AB2BD1E">
            <wp:extent cx="3133725" cy="2286000"/>
            <wp:effectExtent l="19050" t="19050" r="28575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8600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>
        <w:rPr>
          <w:rFonts w:ascii="微软雅黑" w:eastAsia="微软雅黑" w:hAnsi="微软雅黑" w:hint="eastAsia"/>
          <w:lang w:eastAsia="zh-CN"/>
        </w:rPr>
        <w:t>最新装修专题</w:t>
      </w:r>
      <w:r w:rsidRPr="00141076">
        <w:rPr>
          <w:rFonts w:ascii="微软雅黑" w:eastAsia="微软雅黑" w:hAnsi="微软雅黑" w:hint="eastAsia"/>
          <w:lang w:eastAsia="zh-CN"/>
        </w:rPr>
        <w:t>模块</w:t>
      </w:r>
    </w:p>
    <w:p w:rsidR="001268E7" w:rsidRPr="00652F69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652F69">
        <w:rPr>
          <w:rFonts w:ascii="微软雅黑" w:eastAsia="微软雅黑" w:hAnsi="微软雅黑" w:hint="eastAsia"/>
          <w:b/>
          <w:lang w:eastAsia="zh-CN"/>
        </w:rPr>
        <w:t>优化规则：</w:t>
      </w:r>
      <w:r w:rsidRPr="00652F69">
        <w:rPr>
          <w:rFonts w:ascii="微软雅黑" w:eastAsia="微软雅黑" w:hAnsi="微软雅黑" w:hint="eastAsia"/>
          <w:lang w:eastAsia="zh-CN"/>
        </w:rPr>
        <w:t>模块调取</w:t>
      </w:r>
      <w:r>
        <w:rPr>
          <w:rFonts w:ascii="微软雅黑" w:eastAsia="微软雅黑" w:hAnsi="微软雅黑" w:hint="eastAsia"/>
          <w:lang w:eastAsia="zh-CN"/>
        </w:rPr>
        <w:t>专题</w:t>
      </w:r>
      <w:r w:rsidRPr="00652F69">
        <w:rPr>
          <w:rFonts w:ascii="微软雅黑" w:eastAsia="微软雅黑" w:hAnsi="微软雅黑" w:hint="eastAsia"/>
          <w:lang w:eastAsia="zh-CN"/>
        </w:rPr>
        <w:t>频道下，</w:t>
      </w:r>
      <w:r>
        <w:rPr>
          <w:rFonts w:ascii="微软雅黑" w:eastAsia="微软雅黑" w:hAnsi="微软雅黑" w:hint="eastAsia"/>
          <w:lang w:eastAsia="zh-CN"/>
        </w:rPr>
        <w:t>最新发布的</w:t>
      </w:r>
      <w:r>
        <w:rPr>
          <w:rFonts w:ascii="微软雅黑" w:eastAsia="微软雅黑" w:hAnsi="微软雅黑"/>
          <w:lang w:eastAsia="zh-CN"/>
        </w:rPr>
        <w:t>15</w:t>
      </w:r>
      <w:r w:rsidRPr="00652F69">
        <w:rPr>
          <w:rFonts w:ascii="微软雅黑" w:eastAsia="微软雅黑" w:hAnsi="微软雅黑" w:hint="eastAsia"/>
          <w:lang w:eastAsia="zh-CN"/>
        </w:rPr>
        <w:t>个</w:t>
      </w:r>
      <w:r>
        <w:rPr>
          <w:rFonts w:ascii="微软雅黑" w:eastAsia="微软雅黑" w:hAnsi="微软雅黑" w:hint="eastAsia"/>
          <w:lang w:eastAsia="zh-CN"/>
        </w:rPr>
        <w:t>专题</w:t>
      </w:r>
      <w:r w:rsidRPr="00652F69">
        <w:rPr>
          <w:rFonts w:ascii="微软雅黑" w:eastAsia="微软雅黑" w:hAnsi="微软雅黑" w:hint="eastAsia"/>
          <w:lang w:eastAsia="zh-CN"/>
        </w:rPr>
        <w:t>名称展示；</w:t>
      </w:r>
    </w:p>
    <w:p w:rsidR="001268E7" w:rsidRPr="00652F69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652F69">
        <w:rPr>
          <w:rFonts w:ascii="微软雅黑" w:eastAsia="微软雅黑" w:hAnsi="微软雅黑" w:hint="eastAsia"/>
          <w:b/>
          <w:lang w:eastAsia="zh-CN"/>
        </w:rPr>
        <w:t>链接规则：</w:t>
      </w:r>
      <w:r w:rsidRPr="00652F69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专题</w:t>
      </w:r>
      <w:r w:rsidRPr="00652F69">
        <w:rPr>
          <w:rFonts w:ascii="微软雅黑" w:eastAsia="微软雅黑" w:hAnsi="微软雅黑" w:hint="eastAsia"/>
          <w:lang w:eastAsia="zh-CN"/>
        </w:rPr>
        <w:t>页面；</w:t>
      </w:r>
    </w:p>
    <w:p w:rsidR="001268E7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 w:rsidRPr="00652F69">
        <w:rPr>
          <w:rFonts w:ascii="微软雅黑" w:eastAsia="微软雅黑" w:hAnsi="微软雅黑" w:hint="eastAsia"/>
          <w:b/>
          <w:lang w:eastAsia="zh-CN"/>
        </w:rPr>
        <w:t>实现方式：</w:t>
      </w:r>
      <w:r w:rsidRPr="00652F69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1268E7" w:rsidRPr="00BA4C6C" w:rsidRDefault="001268E7" w:rsidP="001268E7">
      <w:pPr>
        <w:spacing w:line="360" w:lineRule="auto"/>
        <w:rPr>
          <w:rFonts w:ascii="微软雅黑" w:eastAsia="微软雅黑" w:hAnsi="微软雅黑"/>
          <w:b/>
          <w:color w:val="FF0000"/>
          <w:lang w:eastAsia="zh-CN"/>
        </w:rPr>
      </w:pPr>
      <w:r w:rsidRPr="00BA4C6C">
        <w:rPr>
          <w:rFonts w:ascii="微软雅黑" w:eastAsia="微软雅黑" w:hAnsi="微软雅黑" w:hint="eastAsia"/>
          <w:b/>
          <w:color w:val="FF0000"/>
          <w:lang w:eastAsia="zh-CN"/>
        </w:rPr>
        <w:t>备注：</w:t>
      </w:r>
      <w:r>
        <w:rPr>
          <w:rFonts w:ascii="微软雅黑" w:eastAsia="微软雅黑" w:hAnsi="微软雅黑" w:hint="eastAsia"/>
          <w:b/>
          <w:color w:val="FF0000"/>
          <w:lang w:eastAsia="zh-CN"/>
        </w:rPr>
        <w:t>专题</w:t>
      </w:r>
      <w:r w:rsidRPr="00BA4C6C">
        <w:rPr>
          <w:rFonts w:ascii="微软雅黑" w:eastAsia="微软雅黑" w:hAnsi="微软雅黑" w:hint="eastAsia"/>
          <w:b/>
          <w:color w:val="FF0000"/>
          <w:lang w:eastAsia="zh-CN"/>
        </w:rPr>
        <w:t>模块暂时还未上线，此模块进行隐藏，待</w:t>
      </w:r>
      <w:r>
        <w:rPr>
          <w:rFonts w:ascii="微软雅黑" w:eastAsia="微软雅黑" w:hAnsi="微软雅黑" w:hint="eastAsia"/>
          <w:b/>
          <w:color w:val="FF0000"/>
          <w:lang w:eastAsia="zh-CN"/>
        </w:rPr>
        <w:t>专题</w:t>
      </w:r>
      <w:r w:rsidRPr="00BA4C6C">
        <w:rPr>
          <w:rFonts w:ascii="微软雅黑" w:eastAsia="微软雅黑" w:hAnsi="微软雅黑" w:hint="eastAsia"/>
          <w:b/>
          <w:color w:val="FF0000"/>
          <w:lang w:eastAsia="zh-CN"/>
        </w:rPr>
        <w:t>上线后开放入口；</w:t>
      </w:r>
    </w:p>
    <w:p w:rsidR="001268E7" w:rsidRPr="003D2897" w:rsidRDefault="001268E7" w:rsidP="001268E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3D2897">
        <w:rPr>
          <w:rFonts w:ascii="微软雅黑" w:eastAsia="微软雅黑" w:hAnsi="微软雅黑" w:hint="eastAsia"/>
          <w:color w:val="0070C0"/>
          <w:lang w:eastAsia="zh-CN"/>
        </w:rPr>
        <w:t>最新</w:t>
      </w:r>
      <w:r>
        <w:rPr>
          <w:rFonts w:ascii="微软雅黑" w:eastAsia="微软雅黑" w:hAnsi="微软雅黑" w:hint="eastAsia"/>
          <w:color w:val="0070C0"/>
          <w:lang w:eastAsia="zh-CN"/>
        </w:rPr>
        <w:t>装修攻略</w:t>
      </w:r>
      <w:r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97968E" wp14:editId="58779F0D">
            <wp:extent cx="3133725" cy="20859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8597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lastRenderedPageBreak/>
        <w:t>图示-为</w:t>
      </w:r>
      <w:r>
        <w:rPr>
          <w:rFonts w:ascii="微软雅黑" w:eastAsia="微软雅黑" w:hAnsi="微软雅黑" w:hint="eastAsia"/>
          <w:lang w:eastAsia="zh-CN"/>
        </w:rPr>
        <w:t>最新装修攻略模块</w:t>
      </w:r>
    </w:p>
    <w:p w:rsidR="001268E7" w:rsidRPr="00D13607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93627C">
        <w:rPr>
          <w:rFonts w:ascii="微软雅黑" w:eastAsia="微软雅黑" w:hAnsi="微软雅黑" w:hint="eastAsia"/>
          <w:b/>
          <w:lang w:eastAsia="zh-CN"/>
        </w:rPr>
        <w:t>：</w:t>
      </w:r>
      <w:r w:rsidRPr="0093627C">
        <w:rPr>
          <w:rFonts w:ascii="微软雅黑" w:eastAsia="微软雅黑" w:hAnsi="微软雅黑"/>
          <w:lang w:eastAsia="zh-CN"/>
        </w:rPr>
        <w:t xml:space="preserve"> </w:t>
      </w:r>
      <w:r w:rsidRPr="00D13607">
        <w:rPr>
          <w:rFonts w:ascii="微软雅黑" w:eastAsia="微软雅黑" w:hAnsi="微软雅黑"/>
          <w:lang w:eastAsia="zh-CN"/>
        </w:rPr>
        <w:t>模块调取</w:t>
      </w:r>
      <w:r w:rsidRPr="00D13607">
        <w:rPr>
          <w:rFonts w:ascii="微软雅黑" w:eastAsia="微软雅黑" w:hAnsi="微软雅黑" w:hint="eastAsia"/>
          <w:lang w:eastAsia="zh-CN"/>
        </w:rPr>
        <w:t>装修</w:t>
      </w:r>
      <w:proofErr w:type="gramStart"/>
      <w:r w:rsidRPr="00D13607">
        <w:rPr>
          <w:rFonts w:ascii="微软雅黑" w:eastAsia="微软雅黑" w:hAnsi="微软雅黑" w:hint="eastAsia"/>
          <w:lang w:eastAsia="zh-CN"/>
        </w:rPr>
        <w:t>“</w:t>
      </w:r>
      <w:proofErr w:type="gramEnd"/>
      <w:r w:rsidRPr="00D13607">
        <w:rPr>
          <w:rFonts w:ascii="微软雅黑" w:eastAsia="微软雅黑" w:hAnsi="微软雅黑" w:hint="eastAsia"/>
          <w:lang w:eastAsia="zh-CN"/>
        </w:rPr>
        <w:t>指南“频道下，</w:t>
      </w:r>
      <w:r w:rsidRPr="00D13607">
        <w:rPr>
          <w:rFonts w:ascii="微软雅黑" w:eastAsia="微软雅黑" w:hAnsi="微软雅黑"/>
          <w:lang w:eastAsia="zh-CN"/>
        </w:rPr>
        <w:t>最新发布的</w:t>
      </w:r>
      <w:r>
        <w:rPr>
          <w:rFonts w:ascii="微软雅黑" w:eastAsia="微软雅黑" w:hAnsi="微软雅黑"/>
          <w:lang w:eastAsia="zh-CN"/>
        </w:rPr>
        <w:t>5</w:t>
      </w:r>
      <w:r w:rsidRPr="00D13607">
        <w:rPr>
          <w:rFonts w:ascii="微软雅黑" w:eastAsia="微软雅黑" w:hAnsi="微软雅黑" w:hint="eastAsia"/>
          <w:lang w:eastAsia="zh-CN"/>
        </w:rPr>
        <w:t>篇文章进行展示；</w:t>
      </w:r>
    </w:p>
    <w:p w:rsidR="001268E7" w:rsidRPr="009B42B1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9B42B1">
        <w:rPr>
          <w:rFonts w:ascii="微软雅黑" w:eastAsia="微软雅黑" w:hAnsi="微软雅黑" w:hint="eastAsia"/>
          <w:b/>
          <w:lang w:eastAsia="zh-CN"/>
        </w:rPr>
        <w:t>链接规则：</w:t>
      </w:r>
      <w:r w:rsidRPr="009B42B1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文章</w:t>
      </w:r>
      <w:r w:rsidRPr="009B42B1">
        <w:rPr>
          <w:rFonts w:ascii="微软雅黑" w:eastAsia="微软雅黑" w:hAnsi="微软雅黑" w:hint="eastAsia"/>
          <w:lang w:eastAsia="zh-CN"/>
        </w:rPr>
        <w:t>页面；</w:t>
      </w:r>
    </w:p>
    <w:p w:rsidR="001268E7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 w:rsidRPr="009B42B1">
        <w:rPr>
          <w:rFonts w:ascii="微软雅黑" w:eastAsia="微软雅黑" w:hAnsi="微软雅黑" w:hint="eastAsia"/>
          <w:b/>
          <w:lang w:eastAsia="zh-CN"/>
        </w:rPr>
        <w:t>实现方式：</w:t>
      </w:r>
      <w:r w:rsidRPr="009B42B1">
        <w:rPr>
          <w:rFonts w:ascii="微软雅黑" w:eastAsia="微软雅黑" w:hAnsi="微软雅黑" w:hint="eastAsia"/>
          <w:lang w:eastAsia="zh-CN"/>
        </w:rPr>
        <w:t>此模块采用DIV+CSS方式实现，即代码中可见；</w:t>
      </w:r>
    </w:p>
    <w:p w:rsidR="001268E7" w:rsidRPr="003D2897" w:rsidRDefault="009F0A6F" w:rsidP="001268E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大家都在问</w:t>
      </w:r>
      <w:r w:rsidR="001268E7"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1268E7" w:rsidRPr="00141076" w:rsidRDefault="009F0A6F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303E2C75" wp14:editId="16853AF5">
            <wp:extent cx="3543300" cy="19335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3357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图示-为</w:t>
      </w:r>
      <w:r w:rsidR="00B40477">
        <w:rPr>
          <w:rFonts w:ascii="微软雅黑" w:eastAsia="微软雅黑" w:hAnsi="微软雅黑" w:hint="eastAsia"/>
          <w:lang w:eastAsia="zh-CN"/>
        </w:rPr>
        <w:t>最新</w:t>
      </w:r>
      <w:r>
        <w:rPr>
          <w:rFonts w:ascii="微软雅黑" w:eastAsia="微软雅黑" w:hAnsi="微软雅黑" w:hint="eastAsia"/>
          <w:lang w:eastAsia="zh-CN"/>
        </w:rPr>
        <w:t>装修问答模块</w:t>
      </w:r>
    </w:p>
    <w:p w:rsidR="001268E7" w:rsidRPr="00652F69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93627C">
        <w:rPr>
          <w:rFonts w:ascii="微软雅黑" w:eastAsia="微软雅黑" w:hAnsi="微软雅黑" w:hint="eastAsia"/>
          <w:b/>
          <w:lang w:eastAsia="zh-CN"/>
        </w:rPr>
        <w:t>：</w:t>
      </w:r>
      <w:r w:rsidRPr="0093627C">
        <w:rPr>
          <w:rFonts w:ascii="微软雅黑" w:eastAsia="微软雅黑" w:hAnsi="微软雅黑"/>
          <w:lang w:eastAsia="zh-CN"/>
        </w:rPr>
        <w:t xml:space="preserve"> </w:t>
      </w:r>
      <w:r w:rsidRPr="00D13607">
        <w:rPr>
          <w:rFonts w:ascii="微软雅黑" w:eastAsia="微软雅黑" w:hAnsi="微软雅黑"/>
          <w:lang w:eastAsia="zh-CN"/>
        </w:rPr>
        <w:t>模块调取</w:t>
      </w:r>
      <w:r>
        <w:rPr>
          <w:rFonts w:ascii="微软雅黑" w:eastAsia="微软雅黑" w:hAnsi="微软雅黑" w:hint="eastAsia"/>
          <w:lang w:eastAsia="zh-CN"/>
        </w:rPr>
        <w:t>问答</w:t>
      </w:r>
      <w:r w:rsidRPr="00D13607">
        <w:rPr>
          <w:rFonts w:ascii="微软雅黑" w:eastAsia="微软雅黑" w:hAnsi="微软雅黑" w:hint="eastAsia"/>
          <w:lang w:eastAsia="zh-CN"/>
        </w:rPr>
        <w:t>频道下，</w:t>
      </w:r>
      <w:r w:rsidRPr="00652F69">
        <w:rPr>
          <w:rFonts w:ascii="微软雅黑" w:eastAsia="微软雅黑" w:hAnsi="微软雅黑" w:hint="eastAsia"/>
          <w:lang w:eastAsia="zh-CN"/>
        </w:rPr>
        <w:t>调取</w:t>
      </w:r>
      <w:r w:rsidR="00B40477">
        <w:rPr>
          <w:rFonts w:ascii="微软雅黑" w:eastAsia="微软雅黑" w:hAnsi="微软雅黑" w:hint="eastAsia"/>
          <w:lang w:eastAsia="zh-CN"/>
        </w:rPr>
        <w:t>最新发布的</w:t>
      </w:r>
      <w:r>
        <w:rPr>
          <w:rFonts w:ascii="微软雅黑" w:eastAsia="微软雅黑" w:hAnsi="微软雅黑"/>
          <w:lang w:eastAsia="zh-CN"/>
        </w:rPr>
        <w:t>5</w:t>
      </w:r>
      <w:r>
        <w:rPr>
          <w:rFonts w:ascii="微软雅黑" w:eastAsia="微软雅黑" w:hAnsi="微软雅黑" w:hint="eastAsia"/>
          <w:lang w:eastAsia="zh-CN"/>
        </w:rPr>
        <w:t>条问答标题进行展示</w:t>
      </w:r>
      <w:r w:rsidRPr="00652F69">
        <w:rPr>
          <w:rFonts w:ascii="微软雅黑" w:eastAsia="微软雅黑" w:hAnsi="微软雅黑" w:hint="eastAsia"/>
          <w:lang w:eastAsia="zh-CN"/>
        </w:rPr>
        <w:t>；</w:t>
      </w:r>
    </w:p>
    <w:p w:rsidR="001268E7" w:rsidRPr="009B42B1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9B42B1">
        <w:rPr>
          <w:rFonts w:ascii="微软雅黑" w:eastAsia="微软雅黑" w:hAnsi="微软雅黑" w:hint="eastAsia"/>
          <w:b/>
          <w:lang w:eastAsia="zh-CN"/>
        </w:rPr>
        <w:t>链接规则：</w:t>
      </w:r>
      <w:r w:rsidRPr="009B42B1">
        <w:rPr>
          <w:rFonts w:ascii="微软雅黑" w:eastAsia="微软雅黑" w:hAnsi="微软雅黑" w:hint="eastAsia"/>
          <w:lang w:eastAsia="zh-CN"/>
        </w:rPr>
        <w:t>以绝对静态化的URL链接至对应的</w:t>
      </w:r>
      <w:r>
        <w:rPr>
          <w:rFonts w:ascii="微软雅黑" w:eastAsia="微软雅黑" w:hAnsi="微软雅黑" w:hint="eastAsia"/>
          <w:lang w:eastAsia="zh-CN"/>
        </w:rPr>
        <w:t>问</w:t>
      </w:r>
      <w:bookmarkStart w:id="0" w:name="_GoBack"/>
      <w:bookmarkEnd w:id="0"/>
      <w:r>
        <w:rPr>
          <w:rFonts w:ascii="微软雅黑" w:eastAsia="微软雅黑" w:hAnsi="微软雅黑" w:hint="eastAsia"/>
          <w:lang w:eastAsia="zh-CN"/>
        </w:rPr>
        <w:t>答</w:t>
      </w:r>
      <w:r w:rsidRPr="009B42B1">
        <w:rPr>
          <w:rFonts w:ascii="微软雅黑" w:eastAsia="微软雅黑" w:hAnsi="微软雅黑" w:hint="eastAsia"/>
          <w:lang w:eastAsia="zh-CN"/>
        </w:rPr>
        <w:t>页面；</w:t>
      </w:r>
    </w:p>
    <w:p w:rsidR="001268E7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 w:rsidRPr="009B42B1">
        <w:rPr>
          <w:rFonts w:ascii="微软雅黑" w:eastAsia="微软雅黑" w:hAnsi="微软雅黑" w:hint="eastAsia"/>
          <w:b/>
          <w:lang w:eastAsia="zh-CN"/>
        </w:rPr>
        <w:t>实现方式：</w:t>
      </w:r>
      <w:r w:rsidRPr="009B42B1">
        <w:rPr>
          <w:rFonts w:ascii="微软雅黑" w:eastAsia="微软雅黑" w:hAnsi="微软雅黑" w:hint="eastAsia"/>
          <w:lang w:eastAsia="zh-CN"/>
        </w:rPr>
        <w:t>此模块采用DIV+CSS方式实现，即代码中可见</w:t>
      </w:r>
      <w:r w:rsidR="00E0483D">
        <w:rPr>
          <w:rFonts w:ascii="微软雅黑" w:eastAsia="微软雅黑" w:hAnsi="微软雅黑" w:hint="eastAsia"/>
          <w:lang w:eastAsia="zh-CN"/>
        </w:rPr>
        <w:t>；</w:t>
      </w:r>
    </w:p>
    <w:p w:rsidR="00E0483D" w:rsidRDefault="00E0483D" w:rsidP="00E0483D">
      <w:pPr>
        <w:spacing w:line="360" w:lineRule="auto"/>
        <w:rPr>
          <w:rFonts w:ascii="微软雅黑" w:eastAsia="微软雅黑" w:hAnsi="微软雅黑"/>
          <w:b/>
          <w:color w:val="FF0000"/>
          <w:lang w:eastAsia="zh-CN"/>
        </w:rPr>
      </w:pPr>
      <w:r>
        <w:rPr>
          <w:rFonts w:ascii="微软雅黑" w:eastAsia="微软雅黑" w:hAnsi="微软雅黑" w:hint="eastAsia"/>
          <w:b/>
          <w:color w:val="FF0000"/>
          <w:lang w:eastAsia="zh-CN"/>
        </w:rPr>
        <w:t>备注：此模块还未上线，先对其进行隐藏，待上线后开放入口；</w:t>
      </w:r>
    </w:p>
    <w:p w:rsidR="001268E7" w:rsidRPr="003D2897" w:rsidRDefault="00B40477" w:rsidP="001268E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>
        <w:rPr>
          <w:rFonts w:ascii="微软雅黑" w:eastAsia="微软雅黑" w:hAnsi="微软雅黑" w:hint="eastAsia"/>
          <w:color w:val="0070C0"/>
          <w:lang w:eastAsia="zh-CN"/>
        </w:rPr>
        <w:t>精选</w:t>
      </w:r>
      <w:r w:rsidR="001268E7">
        <w:rPr>
          <w:rFonts w:ascii="微软雅黑" w:eastAsia="微软雅黑" w:hAnsi="微软雅黑" w:hint="eastAsia"/>
          <w:color w:val="0070C0"/>
          <w:lang w:eastAsia="zh-CN"/>
        </w:rPr>
        <w:t>推荐</w:t>
      </w:r>
      <w:r w:rsidR="001268E7" w:rsidRPr="003D2897">
        <w:rPr>
          <w:rFonts w:ascii="微软雅黑" w:eastAsia="微软雅黑" w:hAnsi="微软雅黑" w:hint="eastAsia"/>
          <w:color w:val="0070C0"/>
          <w:lang w:eastAsia="zh-CN"/>
        </w:rPr>
        <w:t>模块</w:t>
      </w:r>
    </w:p>
    <w:p w:rsidR="001268E7" w:rsidRPr="002B77D8" w:rsidRDefault="00B40477" w:rsidP="001268E7">
      <w:pPr>
        <w:spacing w:line="360" w:lineRule="auto"/>
        <w:jc w:val="center"/>
        <w:rPr>
          <w:rFonts w:ascii="微软雅黑" w:eastAsia="微软雅黑" w:hAnsi="微软雅黑"/>
          <w:b/>
          <w:lang w:eastAsia="zh-CN"/>
        </w:rPr>
      </w:pPr>
      <w:r>
        <w:rPr>
          <w:noProof/>
          <w:lang w:eastAsia="zh-CN"/>
        </w:rPr>
        <w:drawing>
          <wp:inline distT="0" distB="0" distL="0" distR="0" wp14:anchorId="1E0BF5B1" wp14:editId="09E0FA05">
            <wp:extent cx="6022340" cy="787400"/>
            <wp:effectExtent l="19050" t="19050" r="1651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78740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268E7" w:rsidRPr="00141076" w:rsidRDefault="001268E7" w:rsidP="001268E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/>
          <w:lang w:eastAsia="zh-CN"/>
        </w:rPr>
        <w:lastRenderedPageBreak/>
        <w:t>图示-为</w:t>
      </w:r>
      <w:r w:rsidR="00B40477">
        <w:rPr>
          <w:rFonts w:ascii="微软雅黑" w:eastAsia="微软雅黑" w:hAnsi="微软雅黑" w:hint="eastAsia"/>
          <w:lang w:eastAsia="zh-CN"/>
        </w:rPr>
        <w:t>精选</w:t>
      </w:r>
      <w:r>
        <w:rPr>
          <w:rFonts w:ascii="微软雅黑" w:eastAsia="微软雅黑" w:hAnsi="微软雅黑" w:hint="eastAsia"/>
          <w:lang w:eastAsia="zh-CN"/>
        </w:rPr>
        <w:t>推荐模块</w:t>
      </w:r>
    </w:p>
    <w:p w:rsidR="001268E7" w:rsidRPr="00141076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Pr="00141076">
        <w:rPr>
          <w:rFonts w:ascii="微软雅黑" w:eastAsia="微软雅黑" w:hAnsi="微软雅黑" w:hint="eastAsia"/>
          <w:b/>
          <w:lang w:eastAsia="zh-CN"/>
        </w:rPr>
        <w:t>：</w:t>
      </w:r>
      <w:r w:rsidRPr="00141076">
        <w:rPr>
          <w:rFonts w:ascii="微软雅黑" w:eastAsia="微软雅黑" w:hAnsi="微软雅黑"/>
          <w:lang w:eastAsia="zh-CN"/>
        </w:rPr>
        <w:t xml:space="preserve"> </w:t>
      </w:r>
    </w:p>
    <w:p w:rsidR="001268E7" w:rsidRDefault="001268E7" w:rsidP="001268E7">
      <w:pPr>
        <w:pStyle w:val="ad"/>
        <w:numPr>
          <w:ilvl w:val="0"/>
          <w:numId w:val="19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模块调取指南频道下，</w:t>
      </w:r>
      <w:r w:rsidR="00B40477">
        <w:rPr>
          <w:rFonts w:ascii="微软雅黑" w:eastAsia="微软雅黑" w:hAnsi="微软雅黑" w:hint="eastAsia"/>
          <w:sz w:val="24"/>
          <w:szCs w:val="24"/>
        </w:rPr>
        <w:t>随机</w:t>
      </w:r>
      <w:r>
        <w:rPr>
          <w:rFonts w:ascii="微软雅黑" w:eastAsia="微软雅黑" w:hAnsi="微软雅黑"/>
          <w:sz w:val="24"/>
          <w:szCs w:val="24"/>
        </w:rPr>
        <w:t>20</w:t>
      </w:r>
      <w:r>
        <w:rPr>
          <w:rFonts w:ascii="微软雅黑" w:eastAsia="微软雅黑" w:hAnsi="微软雅黑" w:hint="eastAsia"/>
          <w:sz w:val="24"/>
          <w:szCs w:val="24"/>
        </w:rPr>
        <w:t>条四级分类名称进行展示；</w:t>
      </w:r>
    </w:p>
    <w:p w:rsidR="001268E7" w:rsidRDefault="001268E7" w:rsidP="001268E7">
      <w:pPr>
        <w:pStyle w:val="ad"/>
        <w:numPr>
          <w:ilvl w:val="0"/>
          <w:numId w:val="19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关键词</w:t>
      </w:r>
      <w:r w:rsidRPr="00C82E3F">
        <w:rPr>
          <w:rFonts w:ascii="微软雅黑" w:eastAsia="微软雅黑" w:hAnsi="微软雅黑" w:hint="eastAsia"/>
          <w:sz w:val="24"/>
          <w:szCs w:val="24"/>
        </w:rPr>
        <w:t>以绝对静态化的URL链接至对应的</w:t>
      </w:r>
      <w:r>
        <w:rPr>
          <w:rFonts w:ascii="微软雅黑" w:eastAsia="微软雅黑" w:hAnsi="微软雅黑" w:hint="eastAsia"/>
          <w:sz w:val="24"/>
          <w:szCs w:val="24"/>
        </w:rPr>
        <w:t>页面</w:t>
      </w:r>
      <w:r w:rsidRPr="00C82E3F">
        <w:rPr>
          <w:rFonts w:ascii="微软雅黑" w:eastAsia="微软雅黑" w:hAnsi="微软雅黑"/>
          <w:sz w:val="24"/>
          <w:szCs w:val="24"/>
        </w:rPr>
        <w:t>；</w:t>
      </w:r>
    </w:p>
    <w:p w:rsidR="001268E7" w:rsidRPr="007054D5" w:rsidRDefault="001268E7" w:rsidP="001268E7">
      <w:pPr>
        <w:spacing w:line="360" w:lineRule="auto"/>
        <w:rPr>
          <w:rFonts w:ascii="微软雅黑" w:eastAsia="微软雅黑" w:hAnsi="微软雅黑"/>
          <w:b/>
          <w:lang w:eastAsia="zh-CN"/>
        </w:rPr>
      </w:pPr>
      <w:r w:rsidRPr="007054D5">
        <w:rPr>
          <w:rFonts w:ascii="微软雅黑" w:eastAsia="微软雅黑" w:hAnsi="微软雅黑" w:hint="eastAsia"/>
          <w:b/>
          <w:lang w:eastAsia="zh-CN"/>
        </w:rPr>
        <w:t>链接规则：</w:t>
      </w:r>
      <w:r w:rsidRPr="007054D5">
        <w:rPr>
          <w:rFonts w:ascii="微软雅黑" w:eastAsia="微软雅黑" w:hAnsi="微软雅黑" w:hint="eastAsia"/>
          <w:lang w:eastAsia="zh-CN"/>
        </w:rPr>
        <w:t>以绝对静态化的URL链接至对应的页面；</w:t>
      </w:r>
    </w:p>
    <w:p w:rsidR="001268E7" w:rsidRPr="001268E7" w:rsidRDefault="001268E7" w:rsidP="001268E7">
      <w:pPr>
        <w:spacing w:line="360" w:lineRule="auto"/>
        <w:rPr>
          <w:rFonts w:ascii="微软雅黑" w:eastAsia="微软雅黑" w:hAnsi="微软雅黑"/>
          <w:lang w:eastAsia="zh-CN"/>
        </w:rPr>
      </w:pPr>
      <w:r w:rsidRPr="007054D5">
        <w:rPr>
          <w:rFonts w:ascii="微软雅黑" w:eastAsia="微软雅黑" w:hAnsi="微软雅黑" w:hint="eastAsia"/>
          <w:b/>
          <w:lang w:eastAsia="zh-CN"/>
        </w:rPr>
        <w:t>实现方式：</w:t>
      </w:r>
      <w:r w:rsidRPr="007054D5">
        <w:rPr>
          <w:rFonts w:ascii="微软雅黑" w:eastAsia="微软雅黑" w:hAnsi="微软雅黑" w:hint="eastAsia"/>
          <w:lang w:eastAsia="zh-CN"/>
        </w:rPr>
        <w:t>此模块采用DIV+CSS方式实现，即代码中可见</w:t>
      </w:r>
      <w:r w:rsidR="00B40477">
        <w:rPr>
          <w:rFonts w:ascii="微软雅黑" w:eastAsia="微软雅黑" w:hAnsi="微软雅黑" w:hint="eastAsia"/>
          <w:lang w:eastAsia="zh-CN"/>
        </w:rPr>
        <w:t>；</w:t>
      </w:r>
    </w:p>
    <w:p w:rsidR="00266237" w:rsidRPr="00FC145A" w:rsidRDefault="00266237" w:rsidP="0026623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141076">
        <w:rPr>
          <w:rFonts w:ascii="微软雅黑" w:eastAsia="微软雅黑" w:hAnsi="微软雅黑" w:hint="eastAsia"/>
          <w:color w:val="0070C0"/>
          <w:lang w:eastAsia="zh-CN"/>
        </w:rPr>
        <w:t>站内链接规范</w:t>
      </w:r>
    </w:p>
    <w:p w:rsidR="00266237" w:rsidRPr="00141076" w:rsidRDefault="001268E7" w:rsidP="00266237">
      <w:pPr>
        <w:spacing w:line="360" w:lineRule="auto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b/>
          <w:lang w:eastAsia="zh-CN"/>
        </w:rPr>
        <w:t>优化规则</w:t>
      </w:r>
      <w:r w:rsidR="00266237" w:rsidRPr="00141076">
        <w:rPr>
          <w:rFonts w:ascii="微软雅黑" w:eastAsia="微软雅黑" w:hAnsi="微软雅黑" w:hint="eastAsia"/>
          <w:lang w:eastAsia="zh-CN"/>
        </w:rPr>
        <w:t>：站内</w:t>
      </w:r>
      <w:proofErr w:type="gramStart"/>
      <w:r w:rsidR="00266237" w:rsidRPr="00141076">
        <w:rPr>
          <w:rFonts w:ascii="微软雅黑" w:eastAsia="微软雅黑" w:hAnsi="微软雅黑" w:hint="eastAsia"/>
          <w:lang w:eastAsia="zh-CN"/>
        </w:rPr>
        <w:t>链接均规范</w:t>
      </w:r>
      <w:proofErr w:type="gramEnd"/>
      <w:r w:rsidR="00266237" w:rsidRPr="00141076">
        <w:rPr>
          <w:rFonts w:ascii="微软雅黑" w:eastAsia="微软雅黑" w:hAnsi="微软雅黑" w:hint="eastAsia"/>
          <w:lang w:eastAsia="zh-CN"/>
        </w:rPr>
        <w:t>为优化后的新URL，且避免在URL中带有“？、ref”等追踪标记，但允许出现“#”；站内链接建议全部使用绝对地址建设内链；</w:t>
      </w:r>
    </w:p>
    <w:p w:rsidR="00266237" w:rsidRPr="00FC145A" w:rsidRDefault="00266237" w:rsidP="00266237">
      <w:pPr>
        <w:pStyle w:val="1"/>
        <w:numPr>
          <w:ilvl w:val="0"/>
          <w:numId w:val="6"/>
        </w:numPr>
        <w:spacing w:line="360" w:lineRule="auto"/>
        <w:rPr>
          <w:rFonts w:ascii="微软雅黑" w:eastAsia="微软雅黑" w:hAnsi="微软雅黑"/>
          <w:color w:val="0070C0"/>
          <w:lang w:eastAsia="zh-CN"/>
        </w:rPr>
      </w:pPr>
      <w:r w:rsidRPr="00141076">
        <w:rPr>
          <w:rFonts w:ascii="微软雅黑" w:eastAsia="微软雅黑" w:hAnsi="微软雅黑" w:hint="eastAsia"/>
          <w:color w:val="0070C0"/>
          <w:lang w:eastAsia="zh-CN"/>
        </w:rPr>
        <w:t>页面代码</w:t>
      </w:r>
      <w:r w:rsidRPr="00141076">
        <w:rPr>
          <w:rFonts w:ascii="微软雅黑" w:eastAsia="微软雅黑" w:hAnsi="微软雅黑"/>
          <w:color w:val="0070C0"/>
          <w:lang w:eastAsia="zh-CN"/>
        </w:rPr>
        <w:t>优化</w:t>
      </w:r>
    </w:p>
    <w:p w:rsidR="00266237" w:rsidRPr="00141076" w:rsidRDefault="00266237" w:rsidP="002662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建议网站使用html</w:t>
      </w:r>
      <w:r w:rsidRPr="00141076">
        <w:rPr>
          <w:rFonts w:ascii="微软雅黑" w:eastAsia="微软雅黑" w:hAnsi="微软雅黑"/>
          <w:lang w:eastAsia="zh-CN"/>
        </w:rPr>
        <w:t>5</w:t>
      </w:r>
      <w:r w:rsidRPr="00141076">
        <w:rPr>
          <w:rFonts w:ascii="微软雅黑" w:eastAsia="微软雅黑" w:hAnsi="微软雅黑" w:hint="eastAsia"/>
          <w:lang w:eastAsia="zh-CN"/>
        </w:rPr>
        <w:t>技术进行开发，同时针对网页代码进行搜索引擎优化，</w:t>
      </w:r>
      <w:r w:rsidRPr="00141076">
        <w:rPr>
          <w:rFonts w:ascii="微软雅黑" w:eastAsia="微软雅黑" w:hAnsi="微软雅黑"/>
          <w:lang w:eastAsia="zh-CN"/>
        </w:rPr>
        <w:t>并最终提升用户体验和蜘蛛抓取效率</w:t>
      </w:r>
      <w:r w:rsidRPr="00141076">
        <w:rPr>
          <w:rFonts w:ascii="微软雅黑" w:eastAsia="微软雅黑" w:hAnsi="微软雅黑" w:hint="eastAsia"/>
          <w:lang w:eastAsia="zh-CN"/>
        </w:rPr>
        <w:t>（</w:t>
      </w:r>
      <w:r w:rsidRPr="00141076">
        <w:rPr>
          <w:rFonts w:ascii="微软雅黑" w:eastAsia="微软雅黑" w:hAnsi="微软雅黑"/>
          <w:lang w:eastAsia="zh-CN"/>
        </w:rPr>
        <w:t>系统性的实施代码优化还将有利于缩减网站带宽成本</w:t>
      </w:r>
      <w:r w:rsidRPr="00141076">
        <w:rPr>
          <w:rFonts w:ascii="微软雅黑" w:eastAsia="微软雅黑" w:hAnsi="微软雅黑" w:hint="eastAsia"/>
          <w:lang w:eastAsia="zh-CN"/>
        </w:rPr>
        <w:t>，</w:t>
      </w:r>
      <w:r w:rsidRPr="00141076">
        <w:rPr>
          <w:rFonts w:ascii="微软雅黑" w:eastAsia="微软雅黑" w:hAnsi="微软雅黑"/>
          <w:lang w:eastAsia="zh-CN"/>
        </w:rPr>
        <w:t>所以在接下来的页面优化方案中也将进一步提到代码优化</w:t>
      </w:r>
      <w:r w:rsidRPr="00141076">
        <w:rPr>
          <w:rFonts w:ascii="微软雅黑" w:eastAsia="微软雅黑" w:hAnsi="微软雅黑" w:hint="eastAsia"/>
          <w:lang w:eastAsia="zh-CN"/>
        </w:rPr>
        <w:t>，</w:t>
      </w:r>
      <w:r w:rsidRPr="00141076">
        <w:rPr>
          <w:rFonts w:ascii="微软雅黑" w:eastAsia="微软雅黑" w:hAnsi="微软雅黑"/>
          <w:lang w:eastAsia="zh-CN"/>
        </w:rPr>
        <w:t>有必要的地方会进行举例说明</w:t>
      </w:r>
      <w:r w:rsidRPr="00141076">
        <w:rPr>
          <w:rFonts w:ascii="微软雅黑" w:eastAsia="微软雅黑" w:hAnsi="微软雅黑" w:hint="eastAsia"/>
          <w:lang w:eastAsia="zh-CN"/>
        </w:rPr>
        <w:t>）</w:t>
      </w:r>
    </w:p>
    <w:p w:rsidR="00266237" w:rsidRPr="00141076" w:rsidRDefault="00266237" w:rsidP="00266237">
      <w:pPr>
        <w:pStyle w:val="ad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141076">
        <w:rPr>
          <w:rFonts w:ascii="微软雅黑" w:eastAsia="微软雅黑" w:hAnsi="微软雅黑"/>
          <w:sz w:val="24"/>
          <w:szCs w:val="24"/>
        </w:rPr>
        <w:t>将功能相似的 JS 或 CSS 文件进行合并</w:t>
      </w:r>
      <w:r w:rsidRPr="00141076">
        <w:rPr>
          <w:rFonts w:ascii="微软雅黑" w:eastAsia="微软雅黑" w:hAnsi="微软雅黑" w:hint="eastAsia"/>
          <w:sz w:val="24"/>
          <w:szCs w:val="24"/>
        </w:rPr>
        <w:t>和封装，并放置网页底部进行加载；</w:t>
      </w:r>
    </w:p>
    <w:p w:rsidR="00266237" w:rsidRPr="00141076" w:rsidRDefault="00266237" w:rsidP="00266237">
      <w:pPr>
        <w:pStyle w:val="ad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141076">
        <w:rPr>
          <w:rFonts w:ascii="微软雅黑" w:eastAsia="微软雅黑" w:hAnsi="微软雅黑" w:cs="Times New Roman"/>
          <w:sz w:val="24"/>
          <w:szCs w:val="24"/>
        </w:rPr>
        <w:t>去掉冗余的空白字符</w:t>
      </w:r>
      <w:r w:rsidRPr="00141076">
        <w:rPr>
          <w:rFonts w:ascii="微软雅黑" w:eastAsia="微软雅黑" w:hAnsi="微软雅黑" w:cs="Times New Roman" w:hint="eastAsia"/>
          <w:sz w:val="24"/>
          <w:szCs w:val="24"/>
        </w:rPr>
        <w:t>和重复的注释文字，减少页面体积；</w:t>
      </w:r>
    </w:p>
    <w:p w:rsidR="00266237" w:rsidRPr="00141076" w:rsidRDefault="00266237" w:rsidP="00266237">
      <w:pPr>
        <w:pStyle w:val="ad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141076">
        <w:rPr>
          <w:rFonts w:ascii="微软雅黑" w:eastAsia="微软雅黑" w:hAnsi="微软雅黑" w:hint="eastAsia"/>
          <w:sz w:val="24"/>
          <w:szCs w:val="24"/>
        </w:rPr>
        <w:t>手机页面进行合适的DOCTYPE声明有助于搜索引擎识别该页面是否适合手机浏览，</w:t>
      </w:r>
      <w:r w:rsidRPr="00141076">
        <w:rPr>
          <w:rFonts w:ascii="微软雅黑" w:eastAsia="微软雅黑" w:hAnsi="微软雅黑"/>
          <w:sz w:val="24"/>
          <w:szCs w:val="24"/>
        </w:rPr>
        <w:t>具体设置如下：</w:t>
      </w:r>
    </w:p>
    <w:p w:rsidR="00266237" w:rsidRPr="00141076" w:rsidRDefault="00266237" w:rsidP="00266237">
      <w:pPr>
        <w:spacing w:line="360" w:lineRule="auto"/>
        <w:rPr>
          <w:rFonts w:ascii="微软雅黑" w:eastAsia="微软雅黑" w:hAnsi="微软雅黑"/>
          <w:lang w:eastAsia="zh-CN"/>
        </w:rPr>
      </w:pPr>
      <w:proofErr w:type="gramStart"/>
      <w:r w:rsidRPr="00141076">
        <w:rPr>
          <w:rFonts w:ascii="微软雅黑" w:eastAsia="微软雅黑" w:hAnsi="微软雅黑" w:hint="eastAsia"/>
          <w:lang w:eastAsia="zh-CN"/>
        </w:rPr>
        <w:lastRenderedPageBreak/>
        <w:t>&lt;!DOCTYPE</w:t>
      </w:r>
      <w:proofErr w:type="gramEnd"/>
      <w:r w:rsidRPr="00141076">
        <w:rPr>
          <w:rFonts w:ascii="微软雅黑" w:eastAsia="微软雅黑" w:hAnsi="微软雅黑" w:hint="eastAsia"/>
          <w:lang w:eastAsia="zh-CN"/>
        </w:rPr>
        <w:t>&gt; 声明位于文档中的最前面的位置，处于 &lt;html&gt; 标签之前。例如： </w:t>
      </w:r>
      <w:proofErr w:type="spellStart"/>
      <w:r w:rsidRPr="00141076">
        <w:rPr>
          <w:rFonts w:ascii="微软雅黑" w:eastAsia="微软雅黑" w:hAnsi="微软雅黑" w:hint="eastAsia"/>
          <w:lang w:eastAsia="zh-CN"/>
        </w:rPr>
        <w:t>xhtml</w:t>
      </w:r>
      <w:proofErr w:type="spellEnd"/>
      <w:r w:rsidRPr="00141076">
        <w:rPr>
          <w:rFonts w:ascii="微软雅黑" w:eastAsia="微软雅黑" w:hAnsi="微软雅黑" w:hint="eastAsia"/>
          <w:lang w:eastAsia="zh-CN"/>
        </w:rPr>
        <w:t>协议的手机页面中可以使用如下DOCTYPE： </w:t>
      </w:r>
    </w:p>
    <w:p w:rsidR="00266237" w:rsidRPr="00141076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noProof/>
          <w:lang w:eastAsia="zh-CN"/>
        </w:rPr>
        <w:drawing>
          <wp:inline distT="0" distB="0" distL="0" distR="0" wp14:anchorId="1C9D7516" wp14:editId="5FA17F44">
            <wp:extent cx="5040000" cy="587221"/>
            <wp:effectExtent l="76200" t="76200" r="122555" b="13716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2816111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87221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237" w:rsidRPr="00141076" w:rsidRDefault="00266237" w:rsidP="00266237">
      <w:pPr>
        <w:spacing w:line="360" w:lineRule="auto"/>
        <w:rPr>
          <w:rFonts w:ascii="微软雅黑" w:eastAsia="微软雅黑" w:hAnsi="微软雅黑"/>
          <w:lang w:eastAsia="zh-CN"/>
        </w:rPr>
      </w:pPr>
      <w:proofErr w:type="spellStart"/>
      <w:r w:rsidRPr="00141076">
        <w:rPr>
          <w:rFonts w:ascii="微软雅黑" w:eastAsia="微软雅黑" w:hAnsi="微软雅黑" w:hint="eastAsia"/>
          <w:lang w:eastAsia="zh-CN"/>
        </w:rPr>
        <w:t>wml</w:t>
      </w:r>
      <w:proofErr w:type="spellEnd"/>
      <w:r w:rsidRPr="00141076">
        <w:rPr>
          <w:rFonts w:ascii="微软雅黑" w:eastAsia="微软雅黑" w:hAnsi="微软雅黑" w:hint="eastAsia"/>
          <w:lang w:eastAsia="zh-CN"/>
        </w:rPr>
        <w:t>协议的手机页面可以使用如下DOCTYPE: </w:t>
      </w:r>
    </w:p>
    <w:p w:rsidR="00266237" w:rsidRPr="00141076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noProof/>
          <w:lang w:eastAsia="zh-CN"/>
        </w:rPr>
        <w:drawing>
          <wp:inline distT="0" distB="0" distL="0" distR="0" wp14:anchorId="519C4F56" wp14:editId="749C64D7">
            <wp:extent cx="5040000" cy="578186"/>
            <wp:effectExtent l="76200" t="76200" r="122555" b="1270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2816133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78186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237" w:rsidRPr="00141076" w:rsidRDefault="00266237" w:rsidP="00266237">
      <w:pPr>
        <w:spacing w:line="360" w:lineRule="auto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lang w:eastAsia="zh-CN"/>
        </w:rPr>
        <w:t> 而HTML5协议的DOCTYPE为： </w:t>
      </w:r>
    </w:p>
    <w:p w:rsidR="00266237" w:rsidRPr="00141076" w:rsidRDefault="00266237" w:rsidP="00266237">
      <w:pPr>
        <w:spacing w:line="360" w:lineRule="auto"/>
        <w:jc w:val="center"/>
        <w:rPr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 w:hint="eastAsia"/>
          <w:noProof/>
          <w:lang w:eastAsia="zh-CN"/>
        </w:rPr>
        <w:drawing>
          <wp:inline distT="0" distB="0" distL="0" distR="0" wp14:anchorId="2ED57AB3" wp14:editId="4ED102C3">
            <wp:extent cx="5040000" cy="407069"/>
            <wp:effectExtent l="76200" t="76200" r="141605" b="1263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52816150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7069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6237" w:rsidRPr="00141076" w:rsidRDefault="00266237" w:rsidP="00266237">
      <w:pPr>
        <w:spacing w:line="360" w:lineRule="auto"/>
        <w:rPr>
          <w:rStyle w:val="a7"/>
          <w:rFonts w:ascii="微软雅黑" w:eastAsia="微软雅黑" w:hAnsi="微软雅黑"/>
          <w:lang w:eastAsia="zh-CN"/>
        </w:rPr>
      </w:pPr>
      <w:r w:rsidRPr="00141076">
        <w:rPr>
          <w:rFonts w:ascii="微软雅黑" w:eastAsia="微软雅黑" w:hAnsi="微软雅黑"/>
          <w:lang w:eastAsia="zh-CN"/>
        </w:rPr>
        <w:t>具体处理建议可以</w:t>
      </w:r>
      <w:r w:rsidRPr="00141076">
        <w:rPr>
          <w:rFonts w:ascii="微软雅黑" w:eastAsia="微软雅黑" w:hAnsi="微软雅黑" w:hint="eastAsia"/>
          <w:lang w:eastAsia="zh-CN"/>
        </w:rPr>
        <w:t>参考：</w:t>
      </w:r>
      <w:hyperlink r:id="rId20" w:history="1">
        <w:r w:rsidRPr="00141076">
          <w:rPr>
            <w:rStyle w:val="a7"/>
            <w:rFonts w:ascii="微软雅黑" w:eastAsia="微软雅黑" w:hAnsi="微软雅黑"/>
            <w:lang w:eastAsia="zh-CN"/>
          </w:rPr>
          <w:t>http://zhanzhang.baidu.com/wiki/41</w:t>
        </w:r>
      </w:hyperlink>
      <w:r w:rsidRPr="00141076">
        <w:rPr>
          <w:rStyle w:val="a7"/>
          <w:rFonts w:ascii="微软雅黑" w:eastAsia="微软雅黑" w:hAnsi="微软雅黑"/>
          <w:lang w:eastAsia="zh-CN"/>
        </w:rPr>
        <w:t>；</w:t>
      </w:r>
    </w:p>
    <w:p w:rsidR="00266237" w:rsidRPr="00266237" w:rsidRDefault="00266237" w:rsidP="001D6623">
      <w:pPr>
        <w:spacing w:line="360" w:lineRule="auto"/>
        <w:rPr>
          <w:rStyle w:val="htmltxt1"/>
          <w:rFonts w:ascii="微软雅黑" w:eastAsia="微软雅黑" w:hAnsi="微软雅黑"/>
          <w:color w:val="auto"/>
          <w:lang w:eastAsia="zh-CN"/>
        </w:rPr>
      </w:pPr>
    </w:p>
    <w:sectPr w:rsidR="00266237" w:rsidRPr="00266237" w:rsidSect="00114C7A">
      <w:headerReference w:type="default" r:id="rId21"/>
      <w:footerReference w:type="default" r:id="rId22"/>
      <w:headerReference w:type="first" r:id="rId23"/>
      <w:pgSz w:w="12240" w:h="15840"/>
      <w:pgMar w:top="1932" w:right="1620" w:bottom="1134" w:left="1136" w:header="720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3D" w:rsidRDefault="001A6B3D">
      <w:r>
        <w:separator/>
      </w:r>
    </w:p>
  </w:endnote>
  <w:endnote w:type="continuationSeparator" w:id="0">
    <w:p w:rsidR="001A6B3D" w:rsidRDefault="001A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EB2C3A">
    <w:pPr>
      <w:pStyle w:val="a5"/>
      <w:pBdr>
        <w:bottom w:val="single" w:sz="2" w:space="1" w:color="ADADAD"/>
        <w:between w:val="single" w:sz="2" w:space="1" w:color="ADADAD"/>
      </w:pBdr>
      <w:tabs>
        <w:tab w:val="right" w:pos="8820"/>
      </w:tabs>
      <w:spacing w:before="60" w:after="60"/>
      <w:ind w:right="-9"/>
      <w:jc w:val="left"/>
      <w:rPr>
        <w:b/>
        <w:color w:val="ADADAD"/>
        <w:sz w:val="20"/>
      </w:rPr>
    </w:pPr>
    <w:r>
      <w:rPr>
        <w:b/>
        <w:color w:val="ADADAD"/>
        <w:sz w:val="20"/>
      </w:rPr>
      <w:tab/>
      <w:t xml:space="preserve">Page </w:t>
    </w:r>
    <w:r>
      <w:rPr>
        <w:rStyle w:val="a6"/>
        <w:b/>
        <w:color w:val="ADADAD"/>
        <w:sz w:val="20"/>
        <w:szCs w:val="18"/>
      </w:rPr>
      <w:fldChar w:fldCharType="begin"/>
    </w:r>
    <w:r>
      <w:rPr>
        <w:rStyle w:val="a6"/>
        <w:b/>
        <w:color w:val="ADADAD"/>
        <w:sz w:val="20"/>
        <w:szCs w:val="18"/>
      </w:rPr>
      <w:instrText xml:space="preserve"> PAGE </w:instrText>
    </w:r>
    <w:r>
      <w:rPr>
        <w:rStyle w:val="a6"/>
        <w:b/>
        <w:color w:val="ADADAD"/>
        <w:sz w:val="20"/>
        <w:szCs w:val="18"/>
      </w:rPr>
      <w:fldChar w:fldCharType="separate"/>
    </w:r>
    <w:r w:rsidR="009F0A6F">
      <w:rPr>
        <w:rStyle w:val="a6"/>
        <w:b/>
        <w:noProof/>
        <w:color w:val="ADADAD"/>
        <w:sz w:val="20"/>
        <w:szCs w:val="18"/>
      </w:rPr>
      <w:t>8</w:t>
    </w:r>
    <w:r>
      <w:rPr>
        <w:rStyle w:val="a6"/>
        <w:b/>
        <w:color w:val="ADADAD"/>
        <w:sz w:val="20"/>
        <w:szCs w:val="18"/>
      </w:rPr>
      <w:fldChar w:fldCharType="end"/>
    </w:r>
  </w:p>
  <w:p w:rsidR="00EB2C3A" w:rsidRDefault="00EB2C3A">
    <w:pPr>
      <w:pStyle w:val="a5"/>
      <w:tabs>
        <w:tab w:val="right" w:pos="8820"/>
      </w:tabs>
      <w:spacing w:before="60" w:after="60"/>
      <w:ind w:right="-9"/>
      <w:jc w:val="left"/>
      <w:rPr>
        <w:color w:val="ADADAD"/>
      </w:rPr>
    </w:pPr>
    <w:r>
      <w:rPr>
        <w:color w:val="ADADAD"/>
      </w:rPr>
      <w:tab/>
      <w:t>CONFIDENTIAL / ©</w:t>
    </w:r>
    <w:proofErr w:type="spellStart"/>
    <w:r>
      <w:rPr>
        <w:color w:val="ADADAD"/>
      </w:rPr>
      <w:t>Netconcepts</w:t>
    </w:r>
    <w:proofErr w:type="spellEnd"/>
    <w:r>
      <w:rPr>
        <w:color w:val="ADADAD"/>
      </w:rPr>
      <w:t xml:space="preserve"> LTD / </w:t>
    </w:r>
    <w:r>
      <w:rPr>
        <w:color w:val="ADADAD"/>
      </w:rPr>
      <w:fldChar w:fldCharType="begin"/>
    </w:r>
    <w:r>
      <w:rPr>
        <w:color w:val="ADADAD"/>
      </w:rPr>
      <w:instrText xml:space="preserve"> DATE \@ "d MMMM yyyy" \* MERGEFORMAT </w:instrText>
    </w:r>
    <w:r>
      <w:rPr>
        <w:color w:val="ADADAD"/>
      </w:rPr>
      <w:fldChar w:fldCharType="separate"/>
    </w:r>
    <w:r w:rsidR="009F0A6F">
      <w:rPr>
        <w:noProof/>
        <w:color w:val="ADADAD"/>
      </w:rPr>
      <w:t>28 November 2016</w:t>
    </w:r>
    <w:r>
      <w:rPr>
        <w:color w:val="ADADAD"/>
      </w:rPr>
      <w:fldChar w:fldCharType="end"/>
    </w:r>
  </w:p>
  <w:p w:rsidR="00EB2C3A" w:rsidRDefault="00EB2C3A">
    <w:pPr>
      <w:pStyle w:val="a5"/>
      <w:tabs>
        <w:tab w:val="center" w:pos="4320"/>
        <w:tab w:val="right" w:pos="8280"/>
      </w:tabs>
      <w:spacing w:before="60" w:after="60"/>
      <w:ind w:right="-9"/>
      <w:jc w:val="right"/>
      <w:rPr>
        <w:color w:val="ADADA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3D" w:rsidRDefault="001A6B3D">
      <w:r>
        <w:separator/>
      </w:r>
    </w:p>
  </w:footnote>
  <w:footnote w:type="continuationSeparator" w:id="0">
    <w:p w:rsidR="001A6B3D" w:rsidRDefault="001A6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EB2C3A" w:rsidP="003C16F6">
    <w:pPr>
      <w:pStyle w:val="a3"/>
      <w:tabs>
        <w:tab w:val="clear" w:pos="4320"/>
        <w:tab w:val="clear" w:pos="8640"/>
        <w:tab w:val="left" w:pos="2964"/>
      </w:tabs>
      <w:ind w:right="-88"/>
    </w:pPr>
    <w:r>
      <w:rPr>
        <w:noProof/>
        <w:lang w:eastAsia="zh-CN"/>
      </w:rPr>
      <w:drawing>
        <wp:anchor distT="0" distB="0" distL="114300" distR="114300" simplePos="0" relativeHeight="251657728" behindDoc="1" locked="0" layoutInCell="1" allowOverlap="1" wp14:anchorId="662FA3D3" wp14:editId="4CACD2DB">
          <wp:simplePos x="0" y="0"/>
          <wp:positionH relativeFrom="column">
            <wp:posOffset>-73660</wp:posOffset>
          </wp:positionH>
          <wp:positionV relativeFrom="paragraph">
            <wp:posOffset>0</wp:posOffset>
          </wp:positionV>
          <wp:extent cx="6147435" cy="483235"/>
          <wp:effectExtent l="0" t="0" r="5715" b="0"/>
          <wp:wrapNone/>
          <wp:docPr id="10" name="图片 10" descr="说明: get f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get fou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743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B5810">
      <w:t xml:space="preserve"> </w:t>
    </w:r>
    <w:r w:rsidR="001665A4">
      <w:rPr>
        <w:noProof/>
        <w:lang w:eastAsia="zh-CN"/>
      </w:rPr>
      <w:drawing>
        <wp:inline distT="0" distB="0" distL="0" distR="0" wp14:anchorId="6C4A507E" wp14:editId="79FED49A">
          <wp:extent cx="2562225" cy="609600"/>
          <wp:effectExtent l="0" t="0" r="952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622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C3A" w:rsidRDefault="00EB2C3A">
    <w:pPr>
      <w:pStyle w:val="a3"/>
      <w:ind w:left="-284"/>
      <w:rPr>
        <w:lang w:eastAsia="zh-CN"/>
      </w:rPr>
    </w:pPr>
    <w:r>
      <w:rPr>
        <w:noProof/>
        <w:szCs w:val="20"/>
        <w:lang w:eastAsia="zh-CN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-721360</wp:posOffset>
              </wp:positionH>
              <wp:positionV relativeFrom="paragraph">
                <wp:posOffset>3888739</wp:posOffset>
              </wp:positionV>
              <wp:extent cx="7886700" cy="0"/>
              <wp:effectExtent l="0" t="0" r="19050" b="1905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6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63F43" id="Line 8" o:spid="_x0000_s1026" style="position:absolute;left:0;text-align:left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6.8pt,306.2pt" to="564.2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+lUEAIAACkEAAAOAAAAZHJzL2Uyb0RvYy54bWysU8GO2yAQvVfqPyDuie3Um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" strokecolor="white" strokeweight="1pt"/>
          </w:pict>
        </mc:Fallback>
      </mc:AlternateContent>
    </w:r>
    <w:r>
      <w:rPr>
        <w:noProof/>
        <w:lang w:eastAsia="zh-CN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-898525</wp:posOffset>
          </wp:positionH>
          <wp:positionV relativeFrom="paragraph">
            <wp:posOffset>1371600</wp:posOffset>
          </wp:positionV>
          <wp:extent cx="8115300" cy="530860"/>
          <wp:effectExtent l="0" t="0" r="0" b="2540"/>
          <wp:wrapNone/>
          <wp:docPr id="12" name="图片 6" descr="说明: title pag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title page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0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05F12"/>
    <w:multiLevelType w:val="multilevel"/>
    <w:tmpl w:val="76620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DD294B"/>
    <w:multiLevelType w:val="hybridMultilevel"/>
    <w:tmpl w:val="C0EEF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470BA9"/>
    <w:multiLevelType w:val="hybridMultilevel"/>
    <w:tmpl w:val="08642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606706"/>
    <w:multiLevelType w:val="hybridMultilevel"/>
    <w:tmpl w:val="37AAE5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DF6C9A"/>
    <w:multiLevelType w:val="hybridMultilevel"/>
    <w:tmpl w:val="D32E3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6D6A83"/>
    <w:multiLevelType w:val="multilevel"/>
    <w:tmpl w:val="8F285580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3F927E04"/>
    <w:multiLevelType w:val="hybridMultilevel"/>
    <w:tmpl w:val="5BD8E5EA"/>
    <w:lvl w:ilvl="0" w:tplc="00010409">
      <w:start w:val="1"/>
      <w:numFmt w:val="bullet"/>
      <w:pStyle w:val="NCBody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2416B3F"/>
    <w:multiLevelType w:val="hybridMultilevel"/>
    <w:tmpl w:val="D574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520AF0"/>
    <w:multiLevelType w:val="hybridMultilevel"/>
    <w:tmpl w:val="40B23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BE1AD6"/>
    <w:multiLevelType w:val="hybridMultilevel"/>
    <w:tmpl w:val="58FAF4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567906"/>
    <w:multiLevelType w:val="hybridMultilevel"/>
    <w:tmpl w:val="5C545D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D301B5"/>
    <w:multiLevelType w:val="hybridMultilevel"/>
    <w:tmpl w:val="DC44A892"/>
    <w:lvl w:ilvl="0" w:tplc="832007F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D7D49"/>
    <w:multiLevelType w:val="hybridMultilevel"/>
    <w:tmpl w:val="6ECE5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D764EAC"/>
    <w:multiLevelType w:val="hybridMultilevel"/>
    <w:tmpl w:val="E160D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A53FC4"/>
    <w:multiLevelType w:val="hybridMultilevel"/>
    <w:tmpl w:val="9B324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93B19B9"/>
    <w:multiLevelType w:val="hybridMultilevel"/>
    <w:tmpl w:val="E4344B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5A2424"/>
    <w:multiLevelType w:val="multilevel"/>
    <w:tmpl w:val="040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C6203FE"/>
    <w:multiLevelType w:val="hybridMultilevel"/>
    <w:tmpl w:val="96BAD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810372"/>
    <w:multiLevelType w:val="hybridMultilevel"/>
    <w:tmpl w:val="BD40DBD6"/>
    <w:lvl w:ilvl="0" w:tplc="000F0409">
      <w:start w:val="1"/>
      <w:numFmt w:val="decimal"/>
      <w:pStyle w:val="NCContentsPage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9"/>
  </w:num>
  <w:num w:numId="5">
    <w:abstractNumId w:val="16"/>
  </w:num>
  <w:num w:numId="6">
    <w:abstractNumId w:val="1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2"/>
  </w:num>
  <w:num w:numId="16">
    <w:abstractNumId w:val="2"/>
  </w:num>
  <w:num w:numId="17">
    <w:abstractNumId w:val="7"/>
  </w:num>
  <w:num w:numId="18">
    <w:abstractNumId w:val="15"/>
  </w:num>
  <w:num w:numId="19">
    <w:abstractNumId w:val="14"/>
  </w:num>
  <w:num w:numId="20">
    <w:abstractNumId w:val="1"/>
  </w:num>
  <w:num w:numId="2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adadad,#d1ddff,#abbed3,#ced9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EE"/>
    <w:rsid w:val="0000083A"/>
    <w:rsid w:val="000008CA"/>
    <w:rsid w:val="00000924"/>
    <w:rsid w:val="00000999"/>
    <w:rsid w:val="000009AE"/>
    <w:rsid w:val="00000AD8"/>
    <w:rsid w:val="00000BC6"/>
    <w:rsid w:val="00000C23"/>
    <w:rsid w:val="00000C61"/>
    <w:rsid w:val="00001142"/>
    <w:rsid w:val="0000123A"/>
    <w:rsid w:val="00001302"/>
    <w:rsid w:val="00001BF3"/>
    <w:rsid w:val="00001CCA"/>
    <w:rsid w:val="00001DA5"/>
    <w:rsid w:val="00002433"/>
    <w:rsid w:val="00002861"/>
    <w:rsid w:val="00002E45"/>
    <w:rsid w:val="0000336E"/>
    <w:rsid w:val="0000391E"/>
    <w:rsid w:val="000040D6"/>
    <w:rsid w:val="0000425C"/>
    <w:rsid w:val="0000470F"/>
    <w:rsid w:val="00004919"/>
    <w:rsid w:val="00004D60"/>
    <w:rsid w:val="0000505E"/>
    <w:rsid w:val="000056B2"/>
    <w:rsid w:val="000058DA"/>
    <w:rsid w:val="000060B8"/>
    <w:rsid w:val="00006751"/>
    <w:rsid w:val="00006B65"/>
    <w:rsid w:val="00006BF4"/>
    <w:rsid w:val="000071D0"/>
    <w:rsid w:val="000075B7"/>
    <w:rsid w:val="000079D8"/>
    <w:rsid w:val="00007DE7"/>
    <w:rsid w:val="00010276"/>
    <w:rsid w:val="00010FAA"/>
    <w:rsid w:val="00011307"/>
    <w:rsid w:val="00011768"/>
    <w:rsid w:val="00012092"/>
    <w:rsid w:val="000121CF"/>
    <w:rsid w:val="00012359"/>
    <w:rsid w:val="00012378"/>
    <w:rsid w:val="00012C6A"/>
    <w:rsid w:val="0001377B"/>
    <w:rsid w:val="00013BFC"/>
    <w:rsid w:val="00013E43"/>
    <w:rsid w:val="00013F87"/>
    <w:rsid w:val="000143A8"/>
    <w:rsid w:val="000157BF"/>
    <w:rsid w:val="00015B3D"/>
    <w:rsid w:val="00015CAE"/>
    <w:rsid w:val="00015F64"/>
    <w:rsid w:val="00015FAA"/>
    <w:rsid w:val="00016246"/>
    <w:rsid w:val="0001660F"/>
    <w:rsid w:val="00016630"/>
    <w:rsid w:val="00016ABB"/>
    <w:rsid w:val="00016CED"/>
    <w:rsid w:val="00016EAF"/>
    <w:rsid w:val="00016EF8"/>
    <w:rsid w:val="00017B83"/>
    <w:rsid w:val="00017B8F"/>
    <w:rsid w:val="00017F44"/>
    <w:rsid w:val="00017FAB"/>
    <w:rsid w:val="00020765"/>
    <w:rsid w:val="0002076F"/>
    <w:rsid w:val="00021A4A"/>
    <w:rsid w:val="00021D77"/>
    <w:rsid w:val="0002237D"/>
    <w:rsid w:val="000223E0"/>
    <w:rsid w:val="00022562"/>
    <w:rsid w:val="00022C74"/>
    <w:rsid w:val="00023185"/>
    <w:rsid w:val="00023217"/>
    <w:rsid w:val="00023635"/>
    <w:rsid w:val="00023736"/>
    <w:rsid w:val="00024269"/>
    <w:rsid w:val="000246CB"/>
    <w:rsid w:val="0002482F"/>
    <w:rsid w:val="00024A7C"/>
    <w:rsid w:val="00024C9D"/>
    <w:rsid w:val="000256A6"/>
    <w:rsid w:val="0002595B"/>
    <w:rsid w:val="0002597C"/>
    <w:rsid w:val="000259D1"/>
    <w:rsid w:val="00025AB5"/>
    <w:rsid w:val="00025D94"/>
    <w:rsid w:val="00027243"/>
    <w:rsid w:val="0002751B"/>
    <w:rsid w:val="00027540"/>
    <w:rsid w:val="000278A9"/>
    <w:rsid w:val="00027EDD"/>
    <w:rsid w:val="00030233"/>
    <w:rsid w:val="000303C5"/>
    <w:rsid w:val="00030BCB"/>
    <w:rsid w:val="00030D84"/>
    <w:rsid w:val="00030E55"/>
    <w:rsid w:val="00031372"/>
    <w:rsid w:val="000318CB"/>
    <w:rsid w:val="00031D7A"/>
    <w:rsid w:val="0003229F"/>
    <w:rsid w:val="00032851"/>
    <w:rsid w:val="000329D7"/>
    <w:rsid w:val="00032A25"/>
    <w:rsid w:val="00032CE3"/>
    <w:rsid w:val="000334EB"/>
    <w:rsid w:val="0003357D"/>
    <w:rsid w:val="00033DDF"/>
    <w:rsid w:val="00033E6E"/>
    <w:rsid w:val="00033FDC"/>
    <w:rsid w:val="0003453D"/>
    <w:rsid w:val="00034A27"/>
    <w:rsid w:val="00034CB1"/>
    <w:rsid w:val="00034D38"/>
    <w:rsid w:val="0003522B"/>
    <w:rsid w:val="00035302"/>
    <w:rsid w:val="00035A79"/>
    <w:rsid w:val="00035ABD"/>
    <w:rsid w:val="00035F3D"/>
    <w:rsid w:val="000361B1"/>
    <w:rsid w:val="000362F4"/>
    <w:rsid w:val="0003637A"/>
    <w:rsid w:val="0003645E"/>
    <w:rsid w:val="00037496"/>
    <w:rsid w:val="0003764C"/>
    <w:rsid w:val="000378BC"/>
    <w:rsid w:val="000379CF"/>
    <w:rsid w:val="00037FA6"/>
    <w:rsid w:val="000401E8"/>
    <w:rsid w:val="000403D5"/>
    <w:rsid w:val="00040407"/>
    <w:rsid w:val="00040D30"/>
    <w:rsid w:val="00040ED3"/>
    <w:rsid w:val="000419D6"/>
    <w:rsid w:val="00041BF5"/>
    <w:rsid w:val="00041DFE"/>
    <w:rsid w:val="00042102"/>
    <w:rsid w:val="00042334"/>
    <w:rsid w:val="00042486"/>
    <w:rsid w:val="00042C40"/>
    <w:rsid w:val="00042F39"/>
    <w:rsid w:val="00043105"/>
    <w:rsid w:val="000432D9"/>
    <w:rsid w:val="00043612"/>
    <w:rsid w:val="0004374F"/>
    <w:rsid w:val="00044733"/>
    <w:rsid w:val="00044883"/>
    <w:rsid w:val="00044C0A"/>
    <w:rsid w:val="00044D7A"/>
    <w:rsid w:val="00044E76"/>
    <w:rsid w:val="00044F50"/>
    <w:rsid w:val="00045000"/>
    <w:rsid w:val="00045D34"/>
    <w:rsid w:val="00045EBE"/>
    <w:rsid w:val="000462C5"/>
    <w:rsid w:val="00046A4C"/>
    <w:rsid w:val="00046CC5"/>
    <w:rsid w:val="00046FDC"/>
    <w:rsid w:val="000476F5"/>
    <w:rsid w:val="00047952"/>
    <w:rsid w:val="000500F9"/>
    <w:rsid w:val="00050571"/>
    <w:rsid w:val="00050926"/>
    <w:rsid w:val="00050D7F"/>
    <w:rsid w:val="00050E52"/>
    <w:rsid w:val="0005119A"/>
    <w:rsid w:val="000512E5"/>
    <w:rsid w:val="00051357"/>
    <w:rsid w:val="000515EF"/>
    <w:rsid w:val="00051CA9"/>
    <w:rsid w:val="00051CC9"/>
    <w:rsid w:val="0005280F"/>
    <w:rsid w:val="000529AC"/>
    <w:rsid w:val="00052A8C"/>
    <w:rsid w:val="000530B6"/>
    <w:rsid w:val="0005324C"/>
    <w:rsid w:val="0005409B"/>
    <w:rsid w:val="0005427C"/>
    <w:rsid w:val="00054695"/>
    <w:rsid w:val="00054716"/>
    <w:rsid w:val="000547E3"/>
    <w:rsid w:val="000549B5"/>
    <w:rsid w:val="00054BD1"/>
    <w:rsid w:val="00054F03"/>
    <w:rsid w:val="00055069"/>
    <w:rsid w:val="0005590C"/>
    <w:rsid w:val="00055B09"/>
    <w:rsid w:val="00055CFC"/>
    <w:rsid w:val="0005632F"/>
    <w:rsid w:val="00056378"/>
    <w:rsid w:val="00056FAB"/>
    <w:rsid w:val="00057268"/>
    <w:rsid w:val="000574D7"/>
    <w:rsid w:val="000576A2"/>
    <w:rsid w:val="0005785D"/>
    <w:rsid w:val="0005790A"/>
    <w:rsid w:val="000579F8"/>
    <w:rsid w:val="00057D5C"/>
    <w:rsid w:val="000607FF"/>
    <w:rsid w:val="00060C95"/>
    <w:rsid w:val="00061467"/>
    <w:rsid w:val="000622E9"/>
    <w:rsid w:val="000625B2"/>
    <w:rsid w:val="0006290F"/>
    <w:rsid w:val="00062AF8"/>
    <w:rsid w:val="00062BA7"/>
    <w:rsid w:val="00063C16"/>
    <w:rsid w:val="00063D91"/>
    <w:rsid w:val="00064853"/>
    <w:rsid w:val="00064D89"/>
    <w:rsid w:val="000654FB"/>
    <w:rsid w:val="00065A7D"/>
    <w:rsid w:val="000665C6"/>
    <w:rsid w:val="00066916"/>
    <w:rsid w:val="00066C3B"/>
    <w:rsid w:val="00067361"/>
    <w:rsid w:val="00067456"/>
    <w:rsid w:val="0006746C"/>
    <w:rsid w:val="000678C4"/>
    <w:rsid w:val="00067B54"/>
    <w:rsid w:val="00067DAA"/>
    <w:rsid w:val="00067FC1"/>
    <w:rsid w:val="00070466"/>
    <w:rsid w:val="000704EF"/>
    <w:rsid w:val="000707EB"/>
    <w:rsid w:val="00070A2D"/>
    <w:rsid w:val="00070D2C"/>
    <w:rsid w:val="0007107B"/>
    <w:rsid w:val="00071E53"/>
    <w:rsid w:val="00071F82"/>
    <w:rsid w:val="000721A5"/>
    <w:rsid w:val="000727FE"/>
    <w:rsid w:val="00072ADB"/>
    <w:rsid w:val="00072AE4"/>
    <w:rsid w:val="00073124"/>
    <w:rsid w:val="00073E28"/>
    <w:rsid w:val="00074166"/>
    <w:rsid w:val="00074257"/>
    <w:rsid w:val="0007426F"/>
    <w:rsid w:val="00074300"/>
    <w:rsid w:val="000743EC"/>
    <w:rsid w:val="000748D4"/>
    <w:rsid w:val="00074A6A"/>
    <w:rsid w:val="00074BC8"/>
    <w:rsid w:val="00074CC5"/>
    <w:rsid w:val="00074ED0"/>
    <w:rsid w:val="000750F1"/>
    <w:rsid w:val="00075405"/>
    <w:rsid w:val="000754E9"/>
    <w:rsid w:val="000758C4"/>
    <w:rsid w:val="00075FB7"/>
    <w:rsid w:val="000766CF"/>
    <w:rsid w:val="0007701D"/>
    <w:rsid w:val="00077459"/>
    <w:rsid w:val="0007786A"/>
    <w:rsid w:val="00077979"/>
    <w:rsid w:val="00077AB8"/>
    <w:rsid w:val="00077D46"/>
    <w:rsid w:val="00080212"/>
    <w:rsid w:val="0008047E"/>
    <w:rsid w:val="0008117F"/>
    <w:rsid w:val="0008149C"/>
    <w:rsid w:val="00081584"/>
    <w:rsid w:val="00081AF9"/>
    <w:rsid w:val="00082087"/>
    <w:rsid w:val="0008277E"/>
    <w:rsid w:val="000827AC"/>
    <w:rsid w:val="00082870"/>
    <w:rsid w:val="000828D1"/>
    <w:rsid w:val="00082D86"/>
    <w:rsid w:val="000830EE"/>
    <w:rsid w:val="0008315F"/>
    <w:rsid w:val="000836C6"/>
    <w:rsid w:val="00083BA4"/>
    <w:rsid w:val="00083D8E"/>
    <w:rsid w:val="00084437"/>
    <w:rsid w:val="00084DDC"/>
    <w:rsid w:val="00084E8B"/>
    <w:rsid w:val="0008528E"/>
    <w:rsid w:val="0008536A"/>
    <w:rsid w:val="00085E8E"/>
    <w:rsid w:val="00086424"/>
    <w:rsid w:val="00086747"/>
    <w:rsid w:val="0008692D"/>
    <w:rsid w:val="00086CD8"/>
    <w:rsid w:val="00086E26"/>
    <w:rsid w:val="0008732E"/>
    <w:rsid w:val="00087652"/>
    <w:rsid w:val="00087CF8"/>
    <w:rsid w:val="00087D05"/>
    <w:rsid w:val="0009013F"/>
    <w:rsid w:val="00090518"/>
    <w:rsid w:val="000908BA"/>
    <w:rsid w:val="00090A3E"/>
    <w:rsid w:val="00090C92"/>
    <w:rsid w:val="00090DB6"/>
    <w:rsid w:val="00090E11"/>
    <w:rsid w:val="00090EAA"/>
    <w:rsid w:val="000916BB"/>
    <w:rsid w:val="00091897"/>
    <w:rsid w:val="000919E7"/>
    <w:rsid w:val="00091DD6"/>
    <w:rsid w:val="0009204B"/>
    <w:rsid w:val="0009209E"/>
    <w:rsid w:val="00092368"/>
    <w:rsid w:val="0009266C"/>
    <w:rsid w:val="00092C59"/>
    <w:rsid w:val="00092CAF"/>
    <w:rsid w:val="00092CCD"/>
    <w:rsid w:val="00093891"/>
    <w:rsid w:val="00093F95"/>
    <w:rsid w:val="000943D7"/>
    <w:rsid w:val="00095587"/>
    <w:rsid w:val="00095ADC"/>
    <w:rsid w:val="00095C56"/>
    <w:rsid w:val="00095EAC"/>
    <w:rsid w:val="00096329"/>
    <w:rsid w:val="000963CD"/>
    <w:rsid w:val="0009696F"/>
    <w:rsid w:val="00096BF2"/>
    <w:rsid w:val="00096D2F"/>
    <w:rsid w:val="00096F0D"/>
    <w:rsid w:val="000977BB"/>
    <w:rsid w:val="00097892"/>
    <w:rsid w:val="00097D18"/>
    <w:rsid w:val="00097D72"/>
    <w:rsid w:val="00097D93"/>
    <w:rsid w:val="000A007E"/>
    <w:rsid w:val="000A0381"/>
    <w:rsid w:val="000A04AF"/>
    <w:rsid w:val="000A0778"/>
    <w:rsid w:val="000A1219"/>
    <w:rsid w:val="000A1964"/>
    <w:rsid w:val="000A19A7"/>
    <w:rsid w:val="000A222F"/>
    <w:rsid w:val="000A225D"/>
    <w:rsid w:val="000A293E"/>
    <w:rsid w:val="000A2A3B"/>
    <w:rsid w:val="000A2A8B"/>
    <w:rsid w:val="000A2BF1"/>
    <w:rsid w:val="000A30C3"/>
    <w:rsid w:val="000A33EA"/>
    <w:rsid w:val="000A3698"/>
    <w:rsid w:val="000A3A08"/>
    <w:rsid w:val="000A3FF9"/>
    <w:rsid w:val="000A46F9"/>
    <w:rsid w:val="000A4755"/>
    <w:rsid w:val="000A4AF5"/>
    <w:rsid w:val="000A4DE0"/>
    <w:rsid w:val="000A4E0A"/>
    <w:rsid w:val="000A4F92"/>
    <w:rsid w:val="000A5F4C"/>
    <w:rsid w:val="000A5F90"/>
    <w:rsid w:val="000A627D"/>
    <w:rsid w:val="000A6572"/>
    <w:rsid w:val="000A6CA2"/>
    <w:rsid w:val="000A6D85"/>
    <w:rsid w:val="000A70CC"/>
    <w:rsid w:val="000A71D4"/>
    <w:rsid w:val="000A73D3"/>
    <w:rsid w:val="000A7CD4"/>
    <w:rsid w:val="000A7E07"/>
    <w:rsid w:val="000A7E5F"/>
    <w:rsid w:val="000B02B4"/>
    <w:rsid w:val="000B0657"/>
    <w:rsid w:val="000B06FE"/>
    <w:rsid w:val="000B0803"/>
    <w:rsid w:val="000B0A7A"/>
    <w:rsid w:val="000B0C10"/>
    <w:rsid w:val="000B1748"/>
    <w:rsid w:val="000B1846"/>
    <w:rsid w:val="000B1C6E"/>
    <w:rsid w:val="000B1F8B"/>
    <w:rsid w:val="000B2110"/>
    <w:rsid w:val="000B21F0"/>
    <w:rsid w:val="000B238F"/>
    <w:rsid w:val="000B23F2"/>
    <w:rsid w:val="000B2B65"/>
    <w:rsid w:val="000B2BA0"/>
    <w:rsid w:val="000B3091"/>
    <w:rsid w:val="000B3C6F"/>
    <w:rsid w:val="000B3C97"/>
    <w:rsid w:val="000B4392"/>
    <w:rsid w:val="000B43EF"/>
    <w:rsid w:val="000B46AE"/>
    <w:rsid w:val="000B4896"/>
    <w:rsid w:val="000B489A"/>
    <w:rsid w:val="000B4C72"/>
    <w:rsid w:val="000B54D4"/>
    <w:rsid w:val="000B5B14"/>
    <w:rsid w:val="000B632A"/>
    <w:rsid w:val="000B6779"/>
    <w:rsid w:val="000B6AE3"/>
    <w:rsid w:val="000B6BE0"/>
    <w:rsid w:val="000B6CF1"/>
    <w:rsid w:val="000B7C29"/>
    <w:rsid w:val="000B7EC2"/>
    <w:rsid w:val="000C03B6"/>
    <w:rsid w:val="000C07DD"/>
    <w:rsid w:val="000C088D"/>
    <w:rsid w:val="000C0949"/>
    <w:rsid w:val="000C0DC8"/>
    <w:rsid w:val="000C0DFD"/>
    <w:rsid w:val="000C1B1A"/>
    <w:rsid w:val="000C1FF3"/>
    <w:rsid w:val="000C2330"/>
    <w:rsid w:val="000C3054"/>
    <w:rsid w:val="000C3063"/>
    <w:rsid w:val="000C32F5"/>
    <w:rsid w:val="000C331B"/>
    <w:rsid w:val="000C3372"/>
    <w:rsid w:val="000C355D"/>
    <w:rsid w:val="000C37B0"/>
    <w:rsid w:val="000C447A"/>
    <w:rsid w:val="000C4712"/>
    <w:rsid w:val="000C4DF3"/>
    <w:rsid w:val="000C5270"/>
    <w:rsid w:val="000C5BC8"/>
    <w:rsid w:val="000C5E54"/>
    <w:rsid w:val="000C5F24"/>
    <w:rsid w:val="000C654F"/>
    <w:rsid w:val="000C6573"/>
    <w:rsid w:val="000C666C"/>
    <w:rsid w:val="000C6703"/>
    <w:rsid w:val="000C6F57"/>
    <w:rsid w:val="000C7005"/>
    <w:rsid w:val="000C7170"/>
    <w:rsid w:val="000C7189"/>
    <w:rsid w:val="000C74D2"/>
    <w:rsid w:val="000C781A"/>
    <w:rsid w:val="000C7DDC"/>
    <w:rsid w:val="000D01CD"/>
    <w:rsid w:val="000D0229"/>
    <w:rsid w:val="000D03B7"/>
    <w:rsid w:val="000D0436"/>
    <w:rsid w:val="000D105F"/>
    <w:rsid w:val="000D1AB8"/>
    <w:rsid w:val="000D229C"/>
    <w:rsid w:val="000D2A9F"/>
    <w:rsid w:val="000D2C72"/>
    <w:rsid w:val="000D37CB"/>
    <w:rsid w:val="000D41C7"/>
    <w:rsid w:val="000D4486"/>
    <w:rsid w:val="000D45AD"/>
    <w:rsid w:val="000D4A65"/>
    <w:rsid w:val="000D4D3E"/>
    <w:rsid w:val="000D5316"/>
    <w:rsid w:val="000D5333"/>
    <w:rsid w:val="000D53DD"/>
    <w:rsid w:val="000D5470"/>
    <w:rsid w:val="000D554D"/>
    <w:rsid w:val="000D5B51"/>
    <w:rsid w:val="000D5DAC"/>
    <w:rsid w:val="000D5FCC"/>
    <w:rsid w:val="000D60DE"/>
    <w:rsid w:val="000D63D9"/>
    <w:rsid w:val="000D68BC"/>
    <w:rsid w:val="000D6A6D"/>
    <w:rsid w:val="000D6B45"/>
    <w:rsid w:val="000D6D58"/>
    <w:rsid w:val="000D740F"/>
    <w:rsid w:val="000D75B0"/>
    <w:rsid w:val="000D7D26"/>
    <w:rsid w:val="000D7E43"/>
    <w:rsid w:val="000E0079"/>
    <w:rsid w:val="000E0381"/>
    <w:rsid w:val="000E0F61"/>
    <w:rsid w:val="000E1052"/>
    <w:rsid w:val="000E116E"/>
    <w:rsid w:val="000E12C4"/>
    <w:rsid w:val="000E15DF"/>
    <w:rsid w:val="000E181D"/>
    <w:rsid w:val="000E1863"/>
    <w:rsid w:val="000E1FCB"/>
    <w:rsid w:val="000E22D4"/>
    <w:rsid w:val="000E23DB"/>
    <w:rsid w:val="000E25E4"/>
    <w:rsid w:val="000E26F7"/>
    <w:rsid w:val="000E280A"/>
    <w:rsid w:val="000E293C"/>
    <w:rsid w:val="000E2C3F"/>
    <w:rsid w:val="000E2C8E"/>
    <w:rsid w:val="000E320C"/>
    <w:rsid w:val="000E399A"/>
    <w:rsid w:val="000E3D83"/>
    <w:rsid w:val="000E4E74"/>
    <w:rsid w:val="000E55CF"/>
    <w:rsid w:val="000E59DE"/>
    <w:rsid w:val="000E5A34"/>
    <w:rsid w:val="000E5B15"/>
    <w:rsid w:val="000E5B37"/>
    <w:rsid w:val="000E5EC5"/>
    <w:rsid w:val="000E67DC"/>
    <w:rsid w:val="000E6CC6"/>
    <w:rsid w:val="000E6EAA"/>
    <w:rsid w:val="000E71F1"/>
    <w:rsid w:val="000E7238"/>
    <w:rsid w:val="000E7899"/>
    <w:rsid w:val="000E78E0"/>
    <w:rsid w:val="000E7A25"/>
    <w:rsid w:val="000E7A4F"/>
    <w:rsid w:val="000E7BA1"/>
    <w:rsid w:val="000F130B"/>
    <w:rsid w:val="000F1696"/>
    <w:rsid w:val="000F17C2"/>
    <w:rsid w:val="000F21CD"/>
    <w:rsid w:val="000F2638"/>
    <w:rsid w:val="000F2740"/>
    <w:rsid w:val="000F2AE0"/>
    <w:rsid w:val="000F2CE9"/>
    <w:rsid w:val="000F2DAA"/>
    <w:rsid w:val="000F2F97"/>
    <w:rsid w:val="000F31EC"/>
    <w:rsid w:val="000F3294"/>
    <w:rsid w:val="000F33DD"/>
    <w:rsid w:val="000F3503"/>
    <w:rsid w:val="000F3510"/>
    <w:rsid w:val="000F352B"/>
    <w:rsid w:val="000F4012"/>
    <w:rsid w:val="000F4A2B"/>
    <w:rsid w:val="000F54EB"/>
    <w:rsid w:val="000F5E4B"/>
    <w:rsid w:val="000F6051"/>
    <w:rsid w:val="000F60DD"/>
    <w:rsid w:val="000F61BE"/>
    <w:rsid w:val="000F6523"/>
    <w:rsid w:val="000F6B15"/>
    <w:rsid w:val="000F6F38"/>
    <w:rsid w:val="000F775D"/>
    <w:rsid w:val="000F7ED6"/>
    <w:rsid w:val="0010007D"/>
    <w:rsid w:val="0010037B"/>
    <w:rsid w:val="001003F3"/>
    <w:rsid w:val="00100427"/>
    <w:rsid w:val="00100429"/>
    <w:rsid w:val="0010139E"/>
    <w:rsid w:val="00101568"/>
    <w:rsid w:val="001019AB"/>
    <w:rsid w:val="001025BA"/>
    <w:rsid w:val="0010266F"/>
    <w:rsid w:val="00102AEF"/>
    <w:rsid w:val="00103078"/>
    <w:rsid w:val="00103CD1"/>
    <w:rsid w:val="00103EEF"/>
    <w:rsid w:val="00104D43"/>
    <w:rsid w:val="00104E31"/>
    <w:rsid w:val="00104F23"/>
    <w:rsid w:val="001052C3"/>
    <w:rsid w:val="0010552D"/>
    <w:rsid w:val="00105567"/>
    <w:rsid w:val="00105862"/>
    <w:rsid w:val="00105899"/>
    <w:rsid w:val="001058EF"/>
    <w:rsid w:val="00105946"/>
    <w:rsid w:val="00105A9C"/>
    <w:rsid w:val="00105D09"/>
    <w:rsid w:val="00105DB1"/>
    <w:rsid w:val="00105EE9"/>
    <w:rsid w:val="00106676"/>
    <w:rsid w:val="00106C04"/>
    <w:rsid w:val="00106FDB"/>
    <w:rsid w:val="001073CB"/>
    <w:rsid w:val="0010741A"/>
    <w:rsid w:val="0010743E"/>
    <w:rsid w:val="0010761E"/>
    <w:rsid w:val="00107CAB"/>
    <w:rsid w:val="00107DCC"/>
    <w:rsid w:val="001103F0"/>
    <w:rsid w:val="00110433"/>
    <w:rsid w:val="0011062D"/>
    <w:rsid w:val="00110901"/>
    <w:rsid w:val="00110A01"/>
    <w:rsid w:val="00110B6D"/>
    <w:rsid w:val="001112F1"/>
    <w:rsid w:val="0011144C"/>
    <w:rsid w:val="001116D6"/>
    <w:rsid w:val="001117BB"/>
    <w:rsid w:val="00111BE9"/>
    <w:rsid w:val="00111CA8"/>
    <w:rsid w:val="00111CFF"/>
    <w:rsid w:val="00112009"/>
    <w:rsid w:val="0011216C"/>
    <w:rsid w:val="001124BF"/>
    <w:rsid w:val="00112A0A"/>
    <w:rsid w:val="00112E6D"/>
    <w:rsid w:val="00113881"/>
    <w:rsid w:val="00113963"/>
    <w:rsid w:val="00113DE4"/>
    <w:rsid w:val="00113ED4"/>
    <w:rsid w:val="00113FEF"/>
    <w:rsid w:val="00114985"/>
    <w:rsid w:val="00114AEE"/>
    <w:rsid w:val="00114B0E"/>
    <w:rsid w:val="00114C23"/>
    <w:rsid w:val="00114C7A"/>
    <w:rsid w:val="00115EBA"/>
    <w:rsid w:val="00115F83"/>
    <w:rsid w:val="0011600E"/>
    <w:rsid w:val="00116329"/>
    <w:rsid w:val="00116667"/>
    <w:rsid w:val="00116F56"/>
    <w:rsid w:val="00116F61"/>
    <w:rsid w:val="001171FE"/>
    <w:rsid w:val="001178AF"/>
    <w:rsid w:val="00120054"/>
    <w:rsid w:val="00120596"/>
    <w:rsid w:val="00120721"/>
    <w:rsid w:val="00120825"/>
    <w:rsid w:val="00120B1E"/>
    <w:rsid w:val="00120EE3"/>
    <w:rsid w:val="00120EED"/>
    <w:rsid w:val="0012105A"/>
    <w:rsid w:val="001212F6"/>
    <w:rsid w:val="0012171D"/>
    <w:rsid w:val="00121D05"/>
    <w:rsid w:val="00121F99"/>
    <w:rsid w:val="0012207C"/>
    <w:rsid w:val="001220DA"/>
    <w:rsid w:val="0012213B"/>
    <w:rsid w:val="00122819"/>
    <w:rsid w:val="00122C71"/>
    <w:rsid w:val="00122DFC"/>
    <w:rsid w:val="001232C7"/>
    <w:rsid w:val="00123317"/>
    <w:rsid w:val="00125379"/>
    <w:rsid w:val="001253C3"/>
    <w:rsid w:val="0012672E"/>
    <w:rsid w:val="001268E7"/>
    <w:rsid w:val="00126CE7"/>
    <w:rsid w:val="0012723E"/>
    <w:rsid w:val="001273B6"/>
    <w:rsid w:val="00127577"/>
    <w:rsid w:val="00127590"/>
    <w:rsid w:val="001275AB"/>
    <w:rsid w:val="00127951"/>
    <w:rsid w:val="00127D6B"/>
    <w:rsid w:val="00130598"/>
    <w:rsid w:val="0013085A"/>
    <w:rsid w:val="00130B4E"/>
    <w:rsid w:val="00130C55"/>
    <w:rsid w:val="00130FC9"/>
    <w:rsid w:val="00131223"/>
    <w:rsid w:val="001314A0"/>
    <w:rsid w:val="00131833"/>
    <w:rsid w:val="00131861"/>
    <w:rsid w:val="0013188B"/>
    <w:rsid w:val="00131ED3"/>
    <w:rsid w:val="00132027"/>
    <w:rsid w:val="00132095"/>
    <w:rsid w:val="0013232D"/>
    <w:rsid w:val="0013284F"/>
    <w:rsid w:val="00132F86"/>
    <w:rsid w:val="00133704"/>
    <w:rsid w:val="0013379F"/>
    <w:rsid w:val="00133ACA"/>
    <w:rsid w:val="0013412E"/>
    <w:rsid w:val="00134B6E"/>
    <w:rsid w:val="00134BD6"/>
    <w:rsid w:val="00134CEA"/>
    <w:rsid w:val="00134F91"/>
    <w:rsid w:val="00134FED"/>
    <w:rsid w:val="001359D2"/>
    <w:rsid w:val="00135B03"/>
    <w:rsid w:val="00135C93"/>
    <w:rsid w:val="001363FC"/>
    <w:rsid w:val="00136BA3"/>
    <w:rsid w:val="00136E37"/>
    <w:rsid w:val="0013760C"/>
    <w:rsid w:val="00137715"/>
    <w:rsid w:val="00137BD2"/>
    <w:rsid w:val="0014014B"/>
    <w:rsid w:val="0014020F"/>
    <w:rsid w:val="0014077E"/>
    <w:rsid w:val="00140F07"/>
    <w:rsid w:val="00140F5A"/>
    <w:rsid w:val="00141076"/>
    <w:rsid w:val="0014119F"/>
    <w:rsid w:val="001413FE"/>
    <w:rsid w:val="00141A89"/>
    <w:rsid w:val="001421DD"/>
    <w:rsid w:val="00142237"/>
    <w:rsid w:val="00142500"/>
    <w:rsid w:val="00143E9F"/>
    <w:rsid w:val="00144252"/>
    <w:rsid w:val="00144A06"/>
    <w:rsid w:val="00144DEE"/>
    <w:rsid w:val="00144F29"/>
    <w:rsid w:val="0014507E"/>
    <w:rsid w:val="001452B6"/>
    <w:rsid w:val="00145726"/>
    <w:rsid w:val="001459CA"/>
    <w:rsid w:val="00145B7E"/>
    <w:rsid w:val="00145F4A"/>
    <w:rsid w:val="00146144"/>
    <w:rsid w:val="00146D98"/>
    <w:rsid w:val="00146FBF"/>
    <w:rsid w:val="00146FD0"/>
    <w:rsid w:val="00147009"/>
    <w:rsid w:val="00147549"/>
    <w:rsid w:val="00147985"/>
    <w:rsid w:val="00147AC5"/>
    <w:rsid w:val="00147B09"/>
    <w:rsid w:val="00147E75"/>
    <w:rsid w:val="0015047F"/>
    <w:rsid w:val="0015076C"/>
    <w:rsid w:val="001510D9"/>
    <w:rsid w:val="001511A6"/>
    <w:rsid w:val="001511FA"/>
    <w:rsid w:val="00151241"/>
    <w:rsid w:val="001512C7"/>
    <w:rsid w:val="0015133E"/>
    <w:rsid w:val="00151426"/>
    <w:rsid w:val="00151548"/>
    <w:rsid w:val="00151645"/>
    <w:rsid w:val="001518AC"/>
    <w:rsid w:val="00151CC8"/>
    <w:rsid w:val="00151DD9"/>
    <w:rsid w:val="00151E9A"/>
    <w:rsid w:val="00151F32"/>
    <w:rsid w:val="001523C0"/>
    <w:rsid w:val="00152852"/>
    <w:rsid w:val="0015292C"/>
    <w:rsid w:val="00152BC1"/>
    <w:rsid w:val="00152D4B"/>
    <w:rsid w:val="00152E8D"/>
    <w:rsid w:val="00153063"/>
    <w:rsid w:val="00153392"/>
    <w:rsid w:val="0015341D"/>
    <w:rsid w:val="00153635"/>
    <w:rsid w:val="0015380C"/>
    <w:rsid w:val="001548B2"/>
    <w:rsid w:val="00155123"/>
    <w:rsid w:val="001553E3"/>
    <w:rsid w:val="00155464"/>
    <w:rsid w:val="001555FD"/>
    <w:rsid w:val="0015586B"/>
    <w:rsid w:val="00155BA0"/>
    <w:rsid w:val="00155F63"/>
    <w:rsid w:val="00156356"/>
    <w:rsid w:val="00156817"/>
    <w:rsid w:val="00156860"/>
    <w:rsid w:val="00156893"/>
    <w:rsid w:val="00156C2F"/>
    <w:rsid w:val="00156C4B"/>
    <w:rsid w:val="00156E46"/>
    <w:rsid w:val="00156FA0"/>
    <w:rsid w:val="0015710A"/>
    <w:rsid w:val="00157211"/>
    <w:rsid w:val="001575DE"/>
    <w:rsid w:val="0015776E"/>
    <w:rsid w:val="00157976"/>
    <w:rsid w:val="00160218"/>
    <w:rsid w:val="001605A9"/>
    <w:rsid w:val="001606D1"/>
    <w:rsid w:val="001612EC"/>
    <w:rsid w:val="00161614"/>
    <w:rsid w:val="0016165E"/>
    <w:rsid w:val="001616F9"/>
    <w:rsid w:val="00161902"/>
    <w:rsid w:val="00161D5F"/>
    <w:rsid w:val="00162BD6"/>
    <w:rsid w:val="00162FCF"/>
    <w:rsid w:val="00163CCB"/>
    <w:rsid w:val="00163D7F"/>
    <w:rsid w:val="001640D4"/>
    <w:rsid w:val="001642D9"/>
    <w:rsid w:val="00164EE2"/>
    <w:rsid w:val="0016515D"/>
    <w:rsid w:val="00165F39"/>
    <w:rsid w:val="001661D1"/>
    <w:rsid w:val="001661E1"/>
    <w:rsid w:val="001664C0"/>
    <w:rsid w:val="001665A4"/>
    <w:rsid w:val="001667ED"/>
    <w:rsid w:val="00166E23"/>
    <w:rsid w:val="00167026"/>
    <w:rsid w:val="00167273"/>
    <w:rsid w:val="001673A3"/>
    <w:rsid w:val="001678A9"/>
    <w:rsid w:val="00167CB7"/>
    <w:rsid w:val="001701EC"/>
    <w:rsid w:val="0017054F"/>
    <w:rsid w:val="00171256"/>
    <w:rsid w:val="00171337"/>
    <w:rsid w:val="001715DB"/>
    <w:rsid w:val="00171754"/>
    <w:rsid w:val="001719FA"/>
    <w:rsid w:val="001727A9"/>
    <w:rsid w:val="00172CC6"/>
    <w:rsid w:val="00173068"/>
    <w:rsid w:val="001734BF"/>
    <w:rsid w:val="001738A1"/>
    <w:rsid w:val="001740EB"/>
    <w:rsid w:val="00174443"/>
    <w:rsid w:val="001745E8"/>
    <w:rsid w:val="00174ACE"/>
    <w:rsid w:val="00175002"/>
    <w:rsid w:val="00176021"/>
    <w:rsid w:val="001762AF"/>
    <w:rsid w:val="001762B0"/>
    <w:rsid w:val="0017643F"/>
    <w:rsid w:val="001765C7"/>
    <w:rsid w:val="00176BFA"/>
    <w:rsid w:val="00176DFA"/>
    <w:rsid w:val="00176EC9"/>
    <w:rsid w:val="00177280"/>
    <w:rsid w:val="0017751F"/>
    <w:rsid w:val="00177881"/>
    <w:rsid w:val="00180086"/>
    <w:rsid w:val="00180389"/>
    <w:rsid w:val="0018070B"/>
    <w:rsid w:val="00180C67"/>
    <w:rsid w:val="00180D8A"/>
    <w:rsid w:val="0018168C"/>
    <w:rsid w:val="001817A6"/>
    <w:rsid w:val="00181862"/>
    <w:rsid w:val="00182881"/>
    <w:rsid w:val="001829C5"/>
    <w:rsid w:val="00182B0E"/>
    <w:rsid w:val="001834BE"/>
    <w:rsid w:val="00183635"/>
    <w:rsid w:val="00183660"/>
    <w:rsid w:val="0018390E"/>
    <w:rsid w:val="00183F1A"/>
    <w:rsid w:val="00183F47"/>
    <w:rsid w:val="00184275"/>
    <w:rsid w:val="00184535"/>
    <w:rsid w:val="001848E2"/>
    <w:rsid w:val="00184A29"/>
    <w:rsid w:val="00184BFC"/>
    <w:rsid w:val="00185535"/>
    <w:rsid w:val="00185588"/>
    <w:rsid w:val="0018584C"/>
    <w:rsid w:val="00185A6E"/>
    <w:rsid w:val="00185C22"/>
    <w:rsid w:val="00185EE0"/>
    <w:rsid w:val="00186AF4"/>
    <w:rsid w:val="00186B4B"/>
    <w:rsid w:val="00186BCD"/>
    <w:rsid w:val="00186BE8"/>
    <w:rsid w:val="0018709B"/>
    <w:rsid w:val="001871CA"/>
    <w:rsid w:val="001879DE"/>
    <w:rsid w:val="00187A5C"/>
    <w:rsid w:val="00187F85"/>
    <w:rsid w:val="00190402"/>
    <w:rsid w:val="00190D5C"/>
    <w:rsid w:val="00190F31"/>
    <w:rsid w:val="00190FD9"/>
    <w:rsid w:val="001910A4"/>
    <w:rsid w:val="001916F8"/>
    <w:rsid w:val="00191938"/>
    <w:rsid w:val="00191976"/>
    <w:rsid w:val="00191ABA"/>
    <w:rsid w:val="00191E13"/>
    <w:rsid w:val="00192026"/>
    <w:rsid w:val="00192B3A"/>
    <w:rsid w:val="00192D4F"/>
    <w:rsid w:val="00192EDD"/>
    <w:rsid w:val="00192FBC"/>
    <w:rsid w:val="0019309B"/>
    <w:rsid w:val="0019310A"/>
    <w:rsid w:val="00193122"/>
    <w:rsid w:val="00193583"/>
    <w:rsid w:val="00193656"/>
    <w:rsid w:val="00193945"/>
    <w:rsid w:val="00193C8C"/>
    <w:rsid w:val="001944CB"/>
    <w:rsid w:val="0019466C"/>
    <w:rsid w:val="001949CA"/>
    <w:rsid w:val="00194B02"/>
    <w:rsid w:val="00194B51"/>
    <w:rsid w:val="00194B7A"/>
    <w:rsid w:val="00194C80"/>
    <w:rsid w:val="001951F0"/>
    <w:rsid w:val="0019599D"/>
    <w:rsid w:val="00195EF4"/>
    <w:rsid w:val="00197161"/>
    <w:rsid w:val="00197323"/>
    <w:rsid w:val="00197872"/>
    <w:rsid w:val="00197B63"/>
    <w:rsid w:val="001A0A60"/>
    <w:rsid w:val="001A0AEA"/>
    <w:rsid w:val="001A0E5C"/>
    <w:rsid w:val="001A106E"/>
    <w:rsid w:val="001A1173"/>
    <w:rsid w:val="001A172E"/>
    <w:rsid w:val="001A1931"/>
    <w:rsid w:val="001A1969"/>
    <w:rsid w:val="001A28AD"/>
    <w:rsid w:val="001A2B53"/>
    <w:rsid w:val="001A3BB1"/>
    <w:rsid w:val="001A3CFB"/>
    <w:rsid w:val="001A3D4D"/>
    <w:rsid w:val="001A41B9"/>
    <w:rsid w:val="001A42F5"/>
    <w:rsid w:val="001A4799"/>
    <w:rsid w:val="001A4B9B"/>
    <w:rsid w:val="001A51D9"/>
    <w:rsid w:val="001A533C"/>
    <w:rsid w:val="001A57BB"/>
    <w:rsid w:val="001A584F"/>
    <w:rsid w:val="001A5E1E"/>
    <w:rsid w:val="001A6B3D"/>
    <w:rsid w:val="001A6DDF"/>
    <w:rsid w:val="001A730D"/>
    <w:rsid w:val="001A7806"/>
    <w:rsid w:val="001A7935"/>
    <w:rsid w:val="001A7EEB"/>
    <w:rsid w:val="001B038C"/>
    <w:rsid w:val="001B03D7"/>
    <w:rsid w:val="001B04BB"/>
    <w:rsid w:val="001B064B"/>
    <w:rsid w:val="001B09F9"/>
    <w:rsid w:val="001B0DF2"/>
    <w:rsid w:val="001B13A9"/>
    <w:rsid w:val="001B1425"/>
    <w:rsid w:val="001B18BE"/>
    <w:rsid w:val="001B1922"/>
    <w:rsid w:val="001B19B3"/>
    <w:rsid w:val="001B19CA"/>
    <w:rsid w:val="001B1B73"/>
    <w:rsid w:val="001B1B9C"/>
    <w:rsid w:val="001B1F9F"/>
    <w:rsid w:val="001B322E"/>
    <w:rsid w:val="001B32A1"/>
    <w:rsid w:val="001B3BC3"/>
    <w:rsid w:val="001B3CA4"/>
    <w:rsid w:val="001B3D85"/>
    <w:rsid w:val="001B43BA"/>
    <w:rsid w:val="001B46B4"/>
    <w:rsid w:val="001B496D"/>
    <w:rsid w:val="001B5349"/>
    <w:rsid w:val="001B58CC"/>
    <w:rsid w:val="001B5989"/>
    <w:rsid w:val="001B5A00"/>
    <w:rsid w:val="001B630E"/>
    <w:rsid w:val="001B6DDE"/>
    <w:rsid w:val="001B70FA"/>
    <w:rsid w:val="001B7209"/>
    <w:rsid w:val="001B7679"/>
    <w:rsid w:val="001B7795"/>
    <w:rsid w:val="001B7F1B"/>
    <w:rsid w:val="001C000E"/>
    <w:rsid w:val="001C00A7"/>
    <w:rsid w:val="001C0D76"/>
    <w:rsid w:val="001C0DDA"/>
    <w:rsid w:val="001C0E87"/>
    <w:rsid w:val="001C1053"/>
    <w:rsid w:val="001C1621"/>
    <w:rsid w:val="001C1A38"/>
    <w:rsid w:val="001C217E"/>
    <w:rsid w:val="001C2A4C"/>
    <w:rsid w:val="001C3281"/>
    <w:rsid w:val="001C342C"/>
    <w:rsid w:val="001C36BC"/>
    <w:rsid w:val="001C3CF1"/>
    <w:rsid w:val="001C3E7F"/>
    <w:rsid w:val="001C4255"/>
    <w:rsid w:val="001C48A7"/>
    <w:rsid w:val="001C4C6C"/>
    <w:rsid w:val="001C4D4E"/>
    <w:rsid w:val="001C4E55"/>
    <w:rsid w:val="001C55EA"/>
    <w:rsid w:val="001C5613"/>
    <w:rsid w:val="001C5756"/>
    <w:rsid w:val="001C57E3"/>
    <w:rsid w:val="001C5EBF"/>
    <w:rsid w:val="001C654E"/>
    <w:rsid w:val="001C681B"/>
    <w:rsid w:val="001C6A05"/>
    <w:rsid w:val="001C6DF8"/>
    <w:rsid w:val="001C711A"/>
    <w:rsid w:val="001C72AE"/>
    <w:rsid w:val="001C7330"/>
    <w:rsid w:val="001C7BED"/>
    <w:rsid w:val="001C7F7D"/>
    <w:rsid w:val="001D0075"/>
    <w:rsid w:val="001D0175"/>
    <w:rsid w:val="001D06AC"/>
    <w:rsid w:val="001D09FA"/>
    <w:rsid w:val="001D16C2"/>
    <w:rsid w:val="001D1FAF"/>
    <w:rsid w:val="001D2088"/>
    <w:rsid w:val="001D22E6"/>
    <w:rsid w:val="001D2BC4"/>
    <w:rsid w:val="001D2D45"/>
    <w:rsid w:val="001D2FBD"/>
    <w:rsid w:val="001D3801"/>
    <w:rsid w:val="001D3D94"/>
    <w:rsid w:val="001D404F"/>
    <w:rsid w:val="001D42D8"/>
    <w:rsid w:val="001D4728"/>
    <w:rsid w:val="001D490E"/>
    <w:rsid w:val="001D4BF8"/>
    <w:rsid w:val="001D559F"/>
    <w:rsid w:val="001D58F7"/>
    <w:rsid w:val="001D5FF1"/>
    <w:rsid w:val="001D6513"/>
    <w:rsid w:val="001D6623"/>
    <w:rsid w:val="001D6AE8"/>
    <w:rsid w:val="001D71B7"/>
    <w:rsid w:val="001D72B5"/>
    <w:rsid w:val="001D7821"/>
    <w:rsid w:val="001D7A5F"/>
    <w:rsid w:val="001D7AA6"/>
    <w:rsid w:val="001E06F1"/>
    <w:rsid w:val="001E0867"/>
    <w:rsid w:val="001E08DC"/>
    <w:rsid w:val="001E101F"/>
    <w:rsid w:val="001E11C2"/>
    <w:rsid w:val="001E12D2"/>
    <w:rsid w:val="001E1742"/>
    <w:rsid w:val="001E1D9E"/>
    <w:rsid w:val="001E270B"/>
    <w:rsid w:val="001E2A9D"/>
    <w:rsid w:val="001E2C25"/>
    <w:rsid w:val="001E333F"/>
    <w:rsid w:val="001E3B51"/>
    <w:rsid w:val="001E3BC3"/>
    <w:rsid w:val="001E3D75"/>
    <w:rsid w:val="001E3E7D"/>
    <w:rsid w:val="001E424C"/>
    <w:rsid w:val="001E44BC"/>
    <w:rsid w:val="001E46B8"/>
    <w:rsid w:val="001E4E53"/>
    <w:rsid w:val="001E53A0"/>
    <w:rsid w:val="001E5467"/>
    <w:rsid w:val="001E55AA"/>
    <w:rsid w:val="001E55B8"/>
    <w:rsid w:val="001E56F4"/>
    <w:rsid w:val="001E5CFB"/>
    <w:rsid w:val="001E5EBB"/>
    <w:rsid w:val="001E5FE0"/>
    <w:rsid w:val="001E6715"/>
    <w:rsid w:val="001E690F"/>
    <w:rsid w:val="001E69A4"/>
    <w:rsid w:val="001E6E6E"/>
    <w:rsid w:val="001E7250"/>
    <w:rsid w:val="001E7E2E"/>
    <w:rsid w:val="001F0423"/>
    <w:rsid w:val="001F04AB"/>
    <w:rsid w:val="001F0641"/>
    <w:rsid w:val="001F0B33"/>
    <w:rsid w:val="001F0D46"/>
    <w:rsid w:val="001F0DA8"/>
    <w:rsid w:val="001F0E19"/>
    <w:rsid w:val="001F0E28"/>
    <w:rsid w:val="001F1006"/>
    <w:rsid w:val="001F1024"/>
    <w:rsid w:val="001F1059"/>
    <w:rsid w:val="001F10B2"/>
    <w:rsid w:val="001F16AF"/>
    <w:rsid w:val="001F1859"/>
    <w:rsid w:val="001F1D23"/>
    <w:rsid w:val="001F1DD4"/>
    <w:rsid w:val="001F2E58"/>
    <w:rsid w:val="001F2F1B"/>
    <w:rsid w:val="001F305F"/>
    <w:rsid w:val="001F3349"/>
    <w:rsid w:val="001F3790"/>
    <w:rsid w:val="001F3C90"/>
    <w:rsid w:val="001F478E"/>
    <w:rsid w:val="001F4845"/>
    <w:rsid w:val="001F487D"/>
    <w:rsid w:val="001F4A62"/>
    <w:rsid w:val="001F4B5B"/>
    <w:rsid w:val="001F4B84"/>
    <w:rsid w:val="001F5274"/>
    <w:rsid w:val="001F5557"/>
    <w:rsid w:val="001F665F"/>
    <w:rsid w:val="001F6B9D"/>
    <w:rsid w:val="001F7688"/>
    <w:rsid w:val="001F7753"/>
    <w:rsid w:val="001F777D"/>
    <w:rsid w:val="001F79B0"/>
    <w:rsid w:val="002002F9"/>
    <w:rsid w:val="0020050E"/>
    <w:rsid w:val="0020084E"/>
    <w:rsid w:val="00200890"/>
    <w:rsid w:val="002010A5"/>
    <w:rsid w:val="002019F0"/>
    <w:rsid w:val="00201BB1"/>
    <w:rsid w:val="00201C63"/>
    <w:rsid w:val="00202044"/>
    <w:rsid w:val="00202089"/>
    <w:rsid w:val="00202293"/>
    <w:rsid w:val="002023E2"/>
    <w:rsid w:val="002028B0"/>
    <w:rsid w:val="00202926"/>
    <w:rsid w:val="00202A91"/>
    <w:rsid w:val="00202C49"/>
    <w:rsid w:val="00203D37"/>
    <w:rsid w:val="00203D96"/>
    <w:rsid w:val="00203DAF"/>
    <w:rsid w:val="00203F8C"/>
    <w:rsid w:val="00204148"/>
    <w:rsid w:val="002042CE"/>
    <w:rsid w:val="002043F5"/>
    <w:rsid w:val="002046A2"/>
    <w:rsid w:val="00204B42"/>
    <w:rsid w:val="00204B9E"/>
    <w:rsid w:val="00204D14"/>
    <w:rsid w:val="00204E36"/>
    <w:rsid w:val="00205753"/>
    <w:rsid w:val="002057A2"/>
    <w:rsid w:val="00205BB7"/>
    <w:rsid w:val="002060D7"/>
    <w:rsid w:val="0020685E"/>
    <w:rsid w:val="0020793F"/>
    <w:rsid w:val="00210066"/>
    <w:rsid w:val="0021016E"/>
    <w:rsid w:val="002104B9"/>
    <w:rsid w:val="00210B68"/>
    <w:rsid w:val="00211269"/>
    <w:rsid w:val="00211611"/>
    <w:rsid w:val="00211DE4"/>
    <w:rsid w:val="002122AF"/>
    <w:rsid w:val="0021255C"/>
    <w:rsid w:val="00212683"/>
    <w:rsid w:val="00212E4C"/>
    <w:rsid w:val="00212F8C"/>
    <w:rsid w:val="0021344E"/>
    <w:rsid w:val="002135C7"/>
    <w:rsid w:val="00213668"/>
    <w:rsid w:val="002139C0"/>
    <w:rsid w:val="00213A27"/>
    <w:rsid w:val="00213A5F"/>
    <w:rsid w:val="00213C2F"/>
    <w:rsid w:val="00213C84"/>
    <w:rsid w:val="002143E0"/>
    <w:rsid w:val="00214492"/>
    <w:rsid w:val="002144F2"/>
    <w:rsid w:val="00214560"/>
    <w:rsid w:val="00214A22"/>
    <w:rsid w:val="00214BEF"/>
    <w:rsid w:val="00214CF6"/>
    <w:rsid w:val="00214E25"/>
    <w:rsid w:val="00215365"/>
    <w:rsid w:val="002154B1"/>
    <w:rsid w:val="002156E1"/>
    <w:rsid w:val="00215A69"/>
    <w:rsid w:val="00215B63"/>
    <w:rsid w:val="0021671B"/>
    <w:rsid w:val="00216A5B"/>
    <w:rsid w:val="00216B0E"/>
    <w:rsid w:val="00216CBB"/>
    <w:rsid w:val="002170EE"/>
    <w:rsid w:val="00217A4D"/>
    <w:rsid w:val="00217A52"/>
    <w:rsid w:val="00217C15"/>
    <w:rsid w:val="00217C62"/>
    <w:rsid w:val="00217EEB"/>
    <w:rsid w:val="002200CD"/>
    <w:rsid w:val="00220366"/>
    <w:rsid w:val="00220494"/>
    <w:rsid w:val="00220759"/>
    <w:rsid w:val="002207BB"/>
    <w:rsid w:val="00220EB6"/>
    <w:rsid w:val="00221229"/>
    <w:rsid w:val="0022148B"/>
    <w:rsid w:val="002214C7"/>
    <w:rsid w:val="002214F0"/>
    <w:rsid w:val="0022151C"/>
    <w:rsid w:val="0022185B"/>
    <w:rsid w:val="00221EEC"/>
    <w:rsid w:val="00221F6A"/>
    <w:rsid w:val="0022293F"/>
    <w:rsid w:val="00222A4A"/>
    <w:rsid w:val="00222AAD"/>
    <w:rsid w:val="00222E9C"/>
    <w:rsid w:val="002233D1"/>
    <w:rsid w:val="0022348D"/>
    <w:rsid w:val="002234AD"/>
    <w:rsid w:val="002236EE"/>
    <w:rsid w:val="002237BF"/>
    <w:rsid w:val="002237C1"/>
    <w:rsid w:val="00223A20"/>
    <w:rsid w:val="002240F1"/>
    <w:rsid w:val="002241D1"/>
    <w:rsid w:val="00224852"/>
    <w:rsid w:val="00224D91"/>
    <w:rsid w:val="00225005"/>
    <w:rsid w:val="00225360"/>
    <w:rsid w:val="002254FD"/>
    <w:rsid w:val="0022590C"/>
    <w:rsid w:val="0022632A"/>
    <w:rsid w:val="0022662A"/>
    <w:rsid w:val="00226E33"/>
    <w:rsid w:val="00226F81"/>
    <w:rsid w:val="00227629"/>
    <w:rsid w:val="002277C1"/>
    <w:rsid w:val="00227918"/>
    <w:rsid w:val="00227927"/>
    <w:rsid w:val="00227E47"/>
    <w:rsid w:val="002305E0"/>
    <w:rsid w:val="002306A8"/>
    <w:rsid w:val="002307E7"/>
    <w:rsid w:val="00230B4B"/>
    <w:rsid w:val="00230C66"/>
    <w:rsid w:val="00230D6B"/>
    <w:rsid w:val="00230DFB"/>
    <w:rsid w:val="00230F38"/>
    <w:rsid w:val="002311B0"/>
    <w:rsid w:val="0023148F"/>
    <w:rsid w:val="0023152B"/>
    <w:rsid w:val="00231789"/>
    <w:rsid w:val="00231CF3"/>
    <w:rsid w:val="00232EEA"/>
    <w:rsid w:val="002338D8"/>
    <w:rsid w:val="00233B39"/>
    <w:rsid w:val="00233B50"/>
    <w:rsid w:val="00233D0B"/>
    <w:rsid w:val="00233E21"/>
    <w:rsid w:val="002345E9"/>
    <w:rsid w:val="00234AA1"/>
    <w:rsid w:val="00234E85"/>
    <w:rsid w:val="00234F8C"/>
    <w:rsid w:val="00234FC2"/>
    <w:rsid w:val="0023527E"/>
    <w:rsid w:val="00235363"/>
    <w:rsid w:val="0023543F"/>
    <w:rsid w:val="002357A7"/>
    <w:rsid w:val="002357C6"/>
    <w:rsid w:val="002357EF"/>
    <w:rsid w:val="00236B16"/>
    <w:rsid w:val="0023707F"/>
    <w:rsid w:val="002370E3"/>
    <w:rsid w:val="002371AC"/>
    <w:rsid w:val="0023756B"/>
    <w:rsid w:val="00237996"/>
    <w:rsid w:val="00237EB5"/>
    <w:rsid w:val="0024070F"/>
    <w:rsid w:val="00240A62"/>
    <w:rsid w:val="00240C12"/>
    <w:rsid w:val="00241059"/>
    <w:rsid w:val="002410ED"/>
    <w:rsid w:val="00241280"/>
    <w:rsid w:val="0024160C"/>
    <w:rsid w:val="00241778"/>
    <w:rsid w:val="0024192E"/>
    <w:rsid w:val="00242DF8"/>
    <w:rsid w:val="00243144"/>
    <w:rsid w:val="00243E0B"/>
    <w:rsid w:val="00244157"/>
    <w:rsid w:val="0024458B"/>
    <w:rsid w:val="002445F1"/>
    <w:rsid w:val="00244ACB"/>
    <w:rsid w:val="00244F89"/>
    <w:rsid w:val="00245344"/>
    <w:rsid w:val="00245982"/>
    <w:rsid w:val="00245E1C"/>
    <w:rsid w:val="00245F0D"/>
    <w:rsid w:val="002465A5"/>
    <w:rsid w:val="002467FC"/>
    <w:rsid w:val="002470C2"/>
    <w:rsid w:val="0024749E"/>
    <w:rsid w:val="00247500"/>
    <w:rsid w:val="0024769D"/>
    <w:rsid w:val="00247727"/>
    <w:rsid w:val="0024781F"/>
    <w:rsid w:val="00247C33"/>
    <w:rsid w:val="00247CCF"/>
    <w:rsid w:val="0025021E"/>
    <w:rsid w:val="0025026A"/>
    <w:rsid w:val="00250591"/>
    <w:rsid w:val="00250AF2"/>
    <w:rsid w:val="00250EAA"/>
    <w:rsid w:val="00250EE5"/>
    <w:rsid w:val="0025112B"/>
    <w:rsid w:val="00251803"/>
    <w:rsid w:val="00251DDE"/>
    <w:rsid w:val="00252204"/>
    <w:rsid w:val="00252640"/>
    <w:rsid w:val="00252A31"/>
    <w:rsid w:val="00253306"/>
    <w:rsid w:val="0025330D"/>
    <w:rsid w:val="00253499"/>
    <w:rsid w:val="00253BDD"/>
    <w:rsid w:val="00253C27"/>
    <w:rsid w:val="00253C3D"/>
    <w:rsid w:val="00254776"/>
    <w:rsid w:val="002549EB"/>
    <w:rsid w:val="00254C11"/>
    <w:rsid w:val="0025502F"/>
    <w:rsid w:val="0025565C"/>
    <w:rsid w:val="00255669"/>
    <w:rsid w:val="002557D1"/>
    <w:rsid w:val="002559D6"/>
    <w:rsid w:val="00255AFC"/>
    <w:rsid w:val="00255EFF"/>
    <w:rsid w:val="002561C9"/>
    <w:rsid w:val="002564F1"/>
    <w:rsid w:val="002567AD"/>
    <w:rsid w:val="00256861"/>
    <w:rsid w:val="00256870"/>
    <w:rsid w:val="0025695E"/>
    <w:rsid w:val="00256993"/>
    <w:rsid w:val="0025716C"/>
    <w:rsid w:val="0025757F"/>
    <w:rsid w:val="002576FA"/>
    <w:rsid w:val="00257A62"/>
    <w:rsid w:val="00257ACD"/>
    <w:rsid w:val="00257D46"/>
    <w:rsid w:val="00257DA7"/>
    <w:rsid w:val="00257DEE"/>
    <w:rsid w:val="0026000B"/>
    <w:rsid w:val="002600BF"/>
    <w:rsid w:val="002606A5"/>
    <w:rsid w:val="00260706"/>
    <w:rsid w:val="002609DE"/>
    <w:rsid w:val="00260EA8"/>
    <w:rsid w:val="00260EBB"/>
    <w:rsid w:val="0026116B"/>
    <w:rsid w:val="00261792"/>
    <w:rsid w:val="00261844"/>
    <w:rsid w:val="00261C89"/>
    <w:rsid w:val="00261F2A"/>
    <w:rsid w:val="002620FC"/>
    <w:rsid w:val="002626A3"/>
    <w:rsid w:val="00262778"/>
    <w:rsid w:val="00262918"/>
    <w:rsid w:val="00262BE7"/>
    <w:rsid w:val="00263722"/>
    <w:rsid w:val="002637C7"/>
    <w:rsid w:val="00263BF1"/>
    <w:rsid w:val="00263E4D"/>
    <w:rsid w:val="002640F2"/>
    <w:rsid w:val="002644EC"/>
    <w:rsid w:val="00264791"/>
    <w:rsid w:val="00264B43"/>
    <w:rsid w:val="00264CC2"/>
    <w:rsid w:val="00264FA4"/>
    <w:rsid w:val="0026501A"/>
    <w:rsid w:val="00265242"/>
    <w:rsid w:val="002659E9"/>
    <w:rsid w:val="00266237"/>
    <w:rsid w:val="00266A65"/>
    <w:rsid w:val="00266C60"/>
    <w:rsid w:val="00266CFB"/>
    <w:rsid w:val="00266DEF"/>
    <w:rsid w:val="0026752F"/>
    <w:rsid w:val="00267880"/>
    <w:rsid w:val="00270050"/>
    <w:rsid w:val="00270B33"/>
    <w:rsid w:val="00270BE1"/>
    <w:rsid w:val="00270CCB"/>
    <w:rsid w:val="0027113E"/>
    <w:rsid w:val="002714CE"/>
    <w:rsid w:val="002719F8"/>
    <w:rsid w:val="00271E5C"/>
    <w:rsid w:val="00271EE5"/>
    <w:rsid w:val="00271FFC"/>
    <w:rsid w:val="002722C8"/>
    <w:rsid w:val="00272BC7"/>
    <w:rsid w:val="00272C45"/>
    <w:rsid w:val="00272C8B"/>
    <w:rsid w:val="00272CE7"/>
    <w:rsid w:val="0027303F"/>
    <w:rsid w:val="00273090"/>
    <w:rsid w:val="002730B2"/>
    <w:rsid w:val="00273751"/>
    <w:rsid w:val="0027405F"/>
    <w:rsid w:val="00274A55"/>
    <w:rsid w:val="00274B09"/>
    <w:rsid w:val="00274D3D"/>
    <w:rsid w:val="0027527B"/>
    <w:rsid w:val="002761CE"/>
    <w:rsid w:val="002767B8"/>
    <w:rsid w:val="00276A98"/>
    <w:rsid w:val="002774B5"/>
    <w:rsid w:val="002779B9"/>
    <w:rsid w:val="00277A5F"/>
    <w:rsid w:val="00277AAD"/>
    <w:rsid w:val="00280803"/>
    <w:rsid w:val="00280805"/>
    <w:rsid w:val="002808FB"/>
    <w:rsid w:val="00280CC6"/>
    <w:rsid w:val="00280FCC"/>
    <w:rsid w:val="0028116C"/>
    <w:rsid w:val="00281FDF"/>
    <w:rsid w:val="002821C2"/>
    <w:rsid w:val="002827DA"/>
    <w:rsid w:val="002827DE"/>
    <w:rsid w:val="002827E3"/>
    <w:rsid w:val="0028290C"/>
    <w:rsid w:val="00282B74"/>
    <w:rsid w:val="00282B80"/>
    <w:rsid w:val="00283326"/>
    <w:rsid w:val="00283463"/>
    <w:rsid w:val="0028394F"/>
    <w:rsid w:val="00283BA2"/>
    <w:rsid w:val="00283E02"/>
    <w:rsid w:val="00283FE6"/>
    <w:rsid w:val="00284997"/>
    <w:rsid w:val="00284F56"/>
    <w:rsid w:val="0028506D"/>
    <w:rsid w:val="002850D0"/>
    <w:rsid w:val="002850EF"/>
    <w:rsid w:val="0028513E"/>
    <w:rsid w:val="0028562B"/>
    <w:rsid w:val="00285653"/>
    <w:rsid w:val="0028566C"/>
    <w:rsid w:val="00285845"/>
    <w:rsid w:val="00285AA2"/>
    <w:rsid w:val="00285B2D"/>
    <w:rsid w:val="00285BC1"/>
    <w:rsid w:val="002868FE"/>
    <w:rsid w:val="0028722F"/>
    <w:rsid w:val="0028750B"/>
    <w:rsid w:val="0028750F"/>
    <w:rsid w:val="0028759E"/>
    <w:rsid w:val="0028781F"/>
    <w:rsid w:val="00287BF0"/>
    <w:rsid w:val="00287EEF"/>
    <w:rsid w:val="00287F12"/>
    <w:rsid w:val="0029021B"/>
    <w:rsid w:val="00290508"/>
    <w:rsid w:val="002905E0"/>
    <w:rsid w:val="002909B0"/>
    <w:rsid w:val="00290C39"/>
    <w:rsid w:val="00290DCD"/>
    <w:rsid w:val="0029137C"/>
    <w:rsid w:val="0029146F"/>
    <w:rsid w:val="0029154D"/>
    <w:rsid w:val="00291C12"/>
    <w:rsid w:val="00291C14"/>
    <w:rsid w:val="002920B3"/>
    <w:rsid w:val="00292434"/>
    <w:rsid w:val="00292A4B"/>
    <w:rsid w:val="00292CBF"/>
    <w:rsid w:val="00292D31"/>
    <w:rsid w:val="0029326E"/>
    <w:rsid w:val="0029354B"/>
    <w:rsid w:val="002935CF"/>
    <w:rsid w:val="002936E1"/>
    <w:rsid w:val="00293899"/>
    <w:rsid w:val="0029390F"/>
    <w:rsid w:val="00293A30"/>
    <w:rsid w:val="00293E24"/>
    <w:rsid w:val="00293E56"/>
    <w:rsid w:val="0029469D"/>
    <w:rsid w:val="002947C3"/>
    <w:rsid w:val="00294AF0"/>
    <w:rsid w:val="00294CE9"/>
    <w:rsid w:val="00294F86"/>
    <w:rsid w:val="00295472"/>
    <w:rsid w:val="002956F2"/>
    <w:rsid w:val="00295B91"/>
    <w:rsid w:val="00295C0D"/>
    <w:rsid w:val="00295C76"/>
    <w:rsid w:val="00295E65"/>
    <w:rsid w:val="00295F4A"/>
    <w:rsid w:val="00296007"/>
    <w:rsid w:val="00296198"/>
    <w:rsid w:val="0029632C"/>
    <w:rsid w:val="0029640E"/>
    <w:rsid w:val="0029648C"/>
    <w:rsid w:val="00296677"/>
    <w:rsid w:val="00296CEF"/>
    <w:rsid w:val="00297ACE"/>
    <w:rsid w:val="00297E34"/>
    <w:rsid w:val="00297F46"/>
    <w:rsid w:val="002A01FA"/>
    <w:rsid w:val="002A02FC"/>
    <w:rsid w:val="002A031E"/>
    <w:rsid w:val="002A0399"/>
    <w:rsid w:val="002A0699"/>
    <w:rsid w:val="002A0A00"/>
    <w:rsid w:val="002A0A34"/>
    <w:rsid w:val="002A0AA1"/>
    <w:rsid w:val="002A0BC7"/>
    <w:rsid w:val="002A0BDF"/>
    <w:rsid w:val="002A0DD9"/>
    <w:rsid w:val="002A0E27"/>
    <w:rsid w:val="002A1265"/>
    <w:rsid w:val="002A136F"/>
    <w:rsid w:val="002A1380"/>
    <w:rsid w:val="002A15D9"/>
    <w:rsid w:val="002A1720"/>
    <w:rsid w:val="002A1D63"/>
    <w:rsid w:val="002A2562"/>
    <w:rsid w:val="002A2707"/>
    <w:rsid w:val="002A2785"/>
    <w:rsid w:val="002A27D5"/>
    <w:rsid w:val="002A309A"/>
    <w:rsid w:val="002A325D"/>
    <w:rsid w:val="002A3670"/>
    <w:rsid w:val="002A38B4"/>
    <w:rsid w:val="002A3F34"/>
    <w:rsid w:val="002A3FA1"/>
    <w:rsid w:val="002A4897"/>
    <w:rsid w:val="002A49E3"/>
    <w:rsid w:val="002A4D46"/>
    <w:rsid w:val="002A4EF9"/>
    <w:rsid w:val="002A530D"/>
    <w:rsid w:val="002A5805"/>
    <w:rsid w:val="002A5A2D"/>
    <w:rsid w:val="002A69AF"/>
    <w:rsid w:val="002A6C34"/>
    <w:rsid w:val="002A6F9B"/>
    <w:rsid w:val="002A727C"/>
    <w:rsid w:val="002A7592"/>
    <w:rsid w:val="002A795E"/>
    <w:rsid w:val="002A7AEE"/>
    <w:rsid w:val="002B0045"/>
    <w:rsid w:val="002B0051"/>
    <w:rsid w:val="002B039A"/>
    <w:rsid w:val="002B04DC"/>
    <w:rsid w:val="002B04F2"/>
    <w:rsid w:val="002B08C6"/>
    <w:rsid w:val="002B0CE9"/>
    <w:rsid w:val="002B11DD"/>
    <w:rsid w:val="002B15F2"/>
    <w:rsid w:val="002B1767"/>
    <w:rsid w:val="002B18CB"/>
    <w:rsid w:val="002B1A65"/>
    <w:rsid w:val="002B2760"/>
    <w:rsid w:val="002B30DC"/>
    <w:rsid w:val="002B3451"/>
    <w:rsid w:val="002B35CF"/>
    <w:rsid w:val="002B43D4"/>
    <w:rsid w:val="002B44DE"/>
    <w:rsid w:val="002B493C"/>
    <w:rsid w:val="002B4DBC"/>
    <w:rsid w:val="002B5139"/>
    <w:rsid w:val="002B5222"/>
    <w:rsid w:val="002B5226"/>
    <w:rsid w:val="002B6060"/>
    <w:rsid w:val="002B60CA"/>
    <w:rsid w:val="002B6111"/>
    <w:rsid w:val="002B65DB"/>
    <w:rsid w:val="002B68B2"/>
    <w:rsid w:val="002B696D"/>
    <w:rsid w:val="002B6C46"/>
    <w:rsid w:val="002B720A"/>
    <w:rsid w:val="002B75A8"/>
    <w:rsid w:val="002B77D8"/>
    <w:rsid w:val="002B7A89"/>
    <w:rsid w:val="002B7B98"/>
    <w:rsid w:val="002C02B9"/>
    <w:rsid w:val="002C0639"/>
    <w:rsid w:val="002C088E"/>
    <w:rsid w:val="002C1A0C"/>
    <w:rsid w:val="002C1AEA"/>
    <w:rsid w:val="002C1D4D"/>
    <w:rsid w:val="002C2071"/>
    <w:rsid w:val="002C2673"/>
    <w:rsid w:val="002C271C"/>
    <w:rsid w:val="002C2C0F"/>
    <w:rsid w:val="002C344D"/>
    <w:rsid w:val="002C370D"/>
    <w:rsid w:val="002C399E"/>
    <w:rsid w:val="002C3B28"/>
    <w:rsid w:val="002C4252"/>
    <w:rsid w:val="002C4277"/>
    <w:rsid w:val="002C43B5"/>
    <w:rsid w:val="002C457E"/>
    <w:rsid w:val="002C46B5"/>
    <w:rsid w:val="002C4713"/>
    <w:rsid w:val="002C4AA1"/>
    <w:rsid w:val="002C4B3B"/>
    <w:rsid w:val="002C4BE7"/>
    <w:rsid w:val="002C4DFE"/>
    <w:rsid w:val="002C50E9"/>
    <w:rsid w:val="002C5465"/>
    <w:rsid w:val="002C54E2"/>
    <w:rsid w:val="002C5869"/>
    <w:rsid w:val="002C5DFA"/>
    <w:rsid w:val="002C6808"/>
    <w:rsid w:val="002C6A75"/>
    <w:rsid w:val="002C6C87"/>
    <w:rsid w:val="002C6DE0"/>
    <w:rsid w:val="002C70DF"/>
    <w:rsid w:val="002C7171"/>
    <w:rsid w:val="002C7281"/>
    <w:rsid w:val="002C7721"/>
    <w:rsid w:val="002C784E"/>
    <w:rsid w:val="002D0C67"/>
    <w:rsid w:val="002D0E74"/>
    <w:rsid w:val="002D14B7"/>
    <w:rsid w:val="002D166B"/>
    <w:rsid w:val="002D19CA"/>
    <w:rsid w:val="002D1A33"/>
    <w:rsid w:val="002D1E63"/>
    <w:rsid w:val="002D242A"/>
    <w:rsid w:val="002D2836"/>
    <w:rsid w:val="002D2D0E"/>
    <w:rsid w:val="002D3306"/>
    <w:rsid w:val="002D36C6"/>
    <w:rsid w:val="002D4FAC"/>
    <w:rsid w:val="002D53EB"/>
    <w:rsid w:val="002D5AD5"/>
    <w:rsid w:val="002D5F97"/>
    <w:rsid w:val="002D67B2"/>
    <w:rsid w:val="002D6F5E"/>
    <w:rsid w:val="002D7213"/>
    <w:rsid w:val="002D7429"/>
    <w:rsid w:val="002D76CE"/>
    <w:rsid w:val="002E0583"/>
    <w:rsid w:val="002E0E3D"/>
    <w:rsid w:val="002E3319"/>
    <w:rsid w:val="002E36F6"/>
    <w:rsid w:val="002E3D62"/>
    <w:rsid w:val="002E41CF"/>
    <w:rsid w:val="002E440E"/>
    <w:rsid w:val="002E4A18"/>
    <w:rsid w:val="002E4BAC"/>
    <w:rsid w:val="002E4E0D"/>
    <w:rsid w:val="002E501F"/>
    <w:rsid w:val="002E511C"/>
    <w:rsid w:val="002E518D"/>
    <w:rsid w:val="002E5224"/>
    <w:rsid w:val="002E535F"/>
    <w:rsid w:val="002E5589"/>
    <w:rsid w:val="002E57CA"/>
    <w:rsid w:val="002E5A33"/>
    <w:rsid w:val="002E5E2F"/>
    <w:rsid w:val="002E65AB"/>
    <w:rsid w:val="002E675C"/>
    <w:rsid w:val="002E6C1D"/>
    <w:rsid w:val="002E6ED9"/>
    <w:rsid w:val="002E7452"/>
    <w:rsid w:val="002E7BA1"/>
    <w:rsid w:val="002E7E79"/>
    <w:rsid w:val="002F062B"/>
    <w:rsid w:val="002F1124"/>
    <w:rsid w:val="002F1146"/>
    <w:rsid w:val="002F1A02"/>
    <w:rsid w:val="002F1CB0"/>
    <w:rsid w:val="002F1E75"/>
    <w:rsid w:val="002F1F42"/>
    <w:rsid w:val="002F2005"/>
    <w:rsid w:val="002F20E3"/>
    <w:rsid w:val="002F2440"/>
    <w:rsid w:val="002F2686"/>
    <w:rsid w:val="002F2C1B"/>
    <w:rsid w:val="002F2C32"/>
    <w:rsid w:val="002F2EE7"/>
    <w:rsid w:val="002F2F9B"/>
    <w:rsid w:val="002F3100"/>
    <w:rsid w:val="002F34A6"/>
    <w:rsid w:val="002F3D4A"/>
    <w:rsid w:val="002F4441"/>
    <w:rsid w:val="002F4C86"/>
    <w:rsid w:val="002F4DB4"/>
    <w:rsid w:val="002F524F"/>
    <w:rsid w:val="002F572B"/>
    <w:rsid w:val="002F585F"/>
    <w:rsid w:val="002F60D6"/>
    <w:rsid w:val="002F613A"/>
    <w:rsid w:val="002F6E76"/>
    <w:rsid w:val="002F6FB7"/>
    <w:rsid w:val="002F705F"/>
    <w:rsid w:val="002F7143"/>
    <w:rsid w:val="002F7350"/>
    <w:rsid w:val="002F7458"/>
    <w:rsid w:val="002F7635"/>
    <w:rsid w:val="0030016B"/>
    <w:rsid w:val="0030020B"/>
    <w:rsid w:val="003008D9"/>
    <w:rsid w:val="00300A39"/>
    <w:rsid w:val="00301459"/>
    <w:rsid w:val="00301A81"/>
    <w:rsid w:val="00301BD1"/>
    <w:rsid w:val="003025F6"/>
    <w:rsid w:val="00302940"/>
    <w:rsid w:val="00303524"/>
    <w:rsid w:val="00303D03"/>
    <w:rsid w:val="00304156"/>
    <w:rsid w:val="00304394"/>
    <w:rsid w:val="00304A4D"/>
    <w:rsid w:val="00304A8C"/>
    <w:rsid w:val="00304CA8"/>
    <w:rsid w:val="00304DAE"/>
    <w:rsid w:val="00304FB8"/>
    <w:rsid w:val="00305046"/>
    <w:rsid w:val="00305478"/>
    <w:rsid w:val="003055E6"/>
    <w:rsid w:val="00305962"/>
    <w:rsid w:val="00306D7C"/>
    <w:rsid w:val="0030717B"/>
    <w:rsid w:val="00307C75"/>
    <w:rsid w:val="00307C98"/>
    <w:rsid w:val="00307F79"/>
    <w:rsid w:val="00310CA1"/>
    <w:rsid w:val="0031173C"/>
    <w:rsid w:val="003122A4"/>
    <w:rsid w:val="003122E7"/>
    <w:rsid w:val="003124D9"/>
    <w:rsid w:val="0031310F"/>
    <w:rsid w:val="0031326E"/>
    <w:rsid w:val="00313DF0"/>
    <w:rsid w:val="00313FD7"/>
    <w:rsid w:val="0031403C"/>
    <w:rsid w:val="003140D4"/>
    <w:rsid w:val="003145F9"/>
    <w:rsid w:val="003145FF"/>
    <w:rsid w:val="0031496C"/>
    <w:rsid w:val="003149B2"/>
    <w:rsid w:val="00314DFE"/>
    <w:rsid w:val="00314F4A"/>
    <w:rsid w:val="00314FBB"/>
    <w:rsid w:val="003151CA"/>
    <w:rsid w:val="00315390"/>
    <w:rsid w:val="00315FEF"/>
    <w:rsid w:val="003160B3"/>
    <w:rsid w:val="00316272"/>
    <w:rsid w:val="00316399"/>
    <w:rsid w:val="003166FB"/>
    <w:rsid w:val="00316828"/>
    <w:rsid w:val="0031690C"/>
    <w:rsid w:val="00316D26"/>
    <w:rsid w:val="00316E10"/>
    <w:rsid w:val="003170A8"/>
    <w:rsid w:val="003172AE"/>
    <w:rsid w:val="00320A7B"/>
    <w:rsid w:val="00320BC9"/>
    <w:rsid w:val="00321606"/>
    <w:rsid w:val="00321A3C"/>
    <w:rsid w:val="00321C7D"/>
    <w:rsid w:val="00322111"/>
    <w:rsid w:val="0032276A"/>
    <w:rsid w:val="00322DD9"/>
    <w:rsid w:val="00322EE6"/>
    <w:rsid w:val="0032303B"/>
    <w:rsid w:val="003231CC"/>
    <w:rsid w:val="0032324A"/>
    <w:rsid w:val="003232B6"/>
    <w:rsid w:val="003233D2"/>
    <w:rsid w:val="00323CC7"/>
    <w:rsid w:val="00324012"/>
    <w:rsid w:val="0032497E"/>
    <w:rsid w:val="00324D42"/>
    <w:rsid w:val="00324D46"/>
    <w:rsid w:val="00324F41"/>
    <w:rsid w:val="00325039"/>
    <w:rsid w:val="003254A0"/>
    <w:rsid w:val="003259B7"/>
    <w:rsid w:val="00325C5E"/>
    <w:rsid w:val="00325E28"/>
    <w:rsid w:val="003261EE"/>
    <w:rsid w:val="00326210"/>
    <w:rsid w:val="00326489"/>
    <w:rsid w:val="0032693E"/>
    <w:rsid w:val="00327063"/>
    <w:rsid w:val="0032711C"/>
    <w:rsid w:val="003273CE"/>
    <w:rsid w:val="00327486"/>
    <w:rsid w:val="00327EA3"/>
    <w:rsid w:val="00330662"/>
    <w:rsid w:val="003306AF"/>
    <w:rsid w:val="00330AD7"/>
    <w:rsid w:val="0033186C"/>
    <w:rsid w:val="003319D9"/>
    <w:rsid w:val="00331AE4"/>
    <w:rsid w:val="00332A54"/>
    <w:rsid w:val="00332D64"/>
    <w:rsid w:val="0033382C"/>
    <w:rsid w:val="00333885"/>
    <w:rsid w:val="00334693"/>
    <w:rsid w:val="00334B90"/>
    <w:rsid w:val="00334C05"/>
    <w:rsid w:val="00334D86"/>
    <w:rsid w:val="00334D89"/>
    <w:rsid w:val="00334DF1"/>
    <w:rsid w:val="0033535C"/>
    <w:rsid w:val="00335480"/>
    <w:rsid w:val="00335889"/>
    <w:rsid w:val="00335C66"/>
    <w:rsid w:val="00336152"/>
    <w:rsid w:val="0033680C"/>
    <w:rsid w:val="003369C8"/>
    <w:rsid w:val="00336A62"/>
    <w:rsid w:val="00336D8F"/>
    <w:rsid w:val="00340087"/>
    <w:rsid w:val="00340126"/>
    <w:rsid w:val="003401FB"/>
    <w:rsid w:val="00340B19"/>
    <w:rsid w:val="0034106F"/>
    <w:rsid w:val="003410B2"/>
    <w:rsid w:val="00341789"/>
    <w:rsid w:val="00341C20"/>
    <w:rsid w:val="003421C8"/>
    <w:rsid w:val="0034293E"/>
    <w:rsid w:val="00342DC7"/>
    <w:rsid w:val="00342FD3"/>
    <w:rsid w:val="003432BC"/>
    <w:rsid w:val="0034358C"/>
    <w:rsid w:val="0034409F"/>
    <w:rsid w:val="003454D7"/>
    <w:rsid w:val="00345512"/>
    <w:rsid w:val="00345A28"/>
    <w:rsid w:val="00345A8C"/>
    <w:rsid w:val="00345F8E"/>
    <w:rsid w:val="00346669"/>
    <w:rsid w:val="00346D35"/>
    <w:rsid w:val="00347397"/>
    <w:rsid w:val="003474A9"/>
    <w:rsid w:val="00347565"/>
    <w:rsid w:val="00347575"/>
    <w:rsid w:val="00347C95"/>
    <w:rsid w:val="00347D32"/>
    <w:rsid w:val="0035003D"/>
    <w:rsid w:val="003501C0"/>
    <w:rsid w:val="003509DA"/>
    <w:rsid w:val="00350D1A"/>
    <w:rsid w:val="00350EF4"/>
    <w:rsid w:val="00351465"/>
    <w:rsid w:val="00351569"/>
    <w:rsid w:val="003515A1"/>
    <w:rsid w:val="00351BEF"/>
    <w:rsid w:val="003530BF"/>
    <w:rsid w:val="00353281"/>
    <w:rsid w:val="00353469"/>
    <w:rsid w:val="00353648"/>
    <w:rsid w:val="00353923"/>
    <w:rsid w:val="00354213"/>
    <w:rsid w:val="00354A47"/>
    <w:rsid w:val="00354AAA"/>
    <w:rsid w:val="00354AF2"/>
    <w:rsid w:val="00354BF8"/>
    <w:rsid w:val="00354EBD"/>
    <w:rsid w:val="003554A8"/>
    <w:rsid w:val="003557B1"/>
    <w:rsid w:val="003557F9"/>
    <w:rsid w:val="0035582E"/>
    <w:rsid w:val="0035589D"/>
    <w:rsid w:val="003560A8"/>
    <w:rsid w:val="00356CC4"/>
    <w:rsid w:val="00357216"/>
    <w:rsid w:val="003573B5"/>
    <w:rsid w:val="00357980"/>
    <w:rsid w:val="00357C85"/>
    <w:rsid w:val="00357F31"/>
    <w:rsid w:val="00360331"/>
    <w:rsid w:val="00360545"/>
    <w:rsid w:val="00360A2C"/>
    <w:rsid w:val="003610E5"/>
    <w:rsid w:val="003611C4"/>
    <w:rsid w:val="003615EE"/>
    <w:rsid w:val="00362821"/>
    <w:rsid w:val="00362B1A"/>
    <w:rsid w:val="003630CB"/>
    <w:rsid w:val="00364001"/>
    <w:rsid w:val="003640A7"/>
    <w:rsid w:val="00364631"/>
    <w:rsid w:val="0036493E"/>
    <w:rsid w:val="00364948"/>
    <w:rsid w:val="003653EC"/>
    <w:rsid w:val="003654C7"/>
    <w:rsid w:val="003654F9"/>
    <w:rsid w:val="0036572B"/>
    <w:rsid w:val="003657A9"/>
    <w:rsid w:val="00365A05"/>
    <w:rsid w:val="00365A4A"/>
    <w:rsid w:val="0036637E"/>
    <w:rsid w:val="0036662B"/>
    <w:rsid w:val="003669B2"/>
    <w:rsid w:val="00366C1E"/>
    <w:rsid w:val="00366F66"/>
    <w:rsid w:val="00366F7C"/>
    <w:rsid w:val="00366FC2"/>
    <w:rsid w:val="00367749"/>
    <w:rsid w:val="00367ADE"/>
    <w:rsid w:val="00367B7F"/>
    <w:rsid w:val="00367D28"/>
    <w:rsid w:val="00367DC5"/>
    <w:rsid w:val="00367E16"/>
    <w:rsid w:val="00367ECE"/>
    <w:rsid w:val="003708F2"/>
    <w:rsid w:val="00371189"/>
    <w:rsid w:val="003712B1"/>
    <w:rsid w:val="00371330"/>
    <w:rsid w:val="00371376"/>
    <w:rsid w:val="00371385"/>
    <w:rsid w:val="003717AC"/>
    <w:rsid w:val="00371AEB"/>
    <w:rsid w:val="00371C17"/>
    <w:rsid w:val="00371E6F"/>
    <w:rsid w:val="00372227"/>
    <w:rsid w:val="003723F1"/>
    <w:rsid w:val="00372776"/>
    <w:rsid w:val="00373524"/>
    <w:rsid w:val="003739E3"/>
    <w:rsid w:val="00373D1F"/>
    <w:rsid w:val="0037428F"/>
    <w:rsid w:val="003744B5"/>
    <w:rsid w:val="0037457A"/>
    <w:rsid w:val="00374732"/>
    <w:rsid w:val="0037492A"/>
    <w:rsid w:val="00374B6A"/>
    <w:rsid w:val="00374F85"/>
    <w:rsid w:val="0037543C"/>
    <w:rsid w:val="0037579A"/>
    <w:rsid w:val="00375C86"/>
    <w:rsid w:val="00375D35"/>
    <w:rsid w:val="00376330"/>
    <w:rsid w:val="0037672A"/>
    <w:rsid w:val="00376AA2"/>
    <w:rsid w:val="003774AB"/>
    <w:rsid w:val="00377A51"/>
    <w:rsid w:val="00380134"/>
    <w:rsid w:val="003802BE"/>
    <w:rsid w:val="00380392"/>
    <w:rsid w:val="00380955"/>
    <w:rsid w:val="00380BE1"/>
    <w:rsid w:val="00380F35"/>
    <w:rsid w:val="00380FA0"/>
    <w:rsid w:val="0038119B"/>
    <w:rsid w:val="00381D2E"/>
    <w:rsid w:val="00381D41"/>
    <w:rsid w:val="0038255A"/>
    <w:rsid w:val="00382930"/>
    <w:rsid w:val="00382ABE"/>
    <w:rsid w:val="00382B65"/>
    <w:rsid w:val="00382C4B"/>
    <w:rsid w:val="0038300F"/>
    <w:rsid w:val="00383327"/>
    <w:rsid w:val="0038336E"/>
    <w:rsid w:val="00383483"/>
    <w:rsid w:val="0038392F"/>
    <w:rsid w:val="00384289"/>
    <w:rsid w:val="00384338"/>
    <w:rsid w:val="0038475D"/>
    <w:rsid w:val="00385044"/>
    <w:rsid w:val="00385062"/>
    <w:rsid w:val="0038526A"/>
    <w:rsid w:val="003853DB"/>
    <w:rsid w:val="0038558B"/>
    <w:rsid w:val="003856FD"/>
    <w:rsid w:val="003859D6"/>
    <w:rsid w:val="00385B29"/>
    <w:rsid w:val="00385B97"/>
    <w:rsid w:val="00385BE2"/>
    <w:rsid w:val="0038606C"/>
    <w:rsid w:val="0038616B"/>
    <w:rsid w:val="0038644A"/>
    <w:rsid w:val="00386530"/>
    <w:rsid w:val="00386607"/>
    <w:rsid w:val="003866F7"/>
    <w:rsid w:val="00387175"/>
    <w:rsid w:val="00387344"/>
    <w:rsid w:val="00387345"/>
    <w:rsid w:val="00387963"/>
    <w:rsid w:val="00387DE1"/>
    <w:rsid w:val="0039005F"/>
    <w:rsid w:val="0039049E"/>
    <w:rsid w:val="003905CF"/>
    <w:rsid w:val="003906F4"/>
    <w:rsid w:val="00390E95"/>
    <w:rsid w:val="003910B5"/>
    <w:rsid w:val="00391882"/>
    <w:rsid w:val="003920E6"/>
    <w:rsid w:val="003921EF"/>
    <w:rsid w:val="00392BA9"/>
    <w:rsid w:val="00393260"/>
    <w:rsid w:val="003932AC"/>
    <w:rsid w:val="003932BD"/>
    <w:rsid w:val="00393477"/>
    <w:rsid w:val="00393526"/>
    <w:rsid w:val="003936E8"/>
    <w:rsid w:val="003938F0"/>
    <w:rsid w:val="00393E16"/>
    <w:rsid w:val="00394799"/>
    <w:rsid w:val="00394D08"/>
    <w:rsid w:val="00394DC1"/>
    <w:rsid w:val="0039538F"/>
    <w:rsid w:val="003953D1"/>
    <w:rsid w:val="0039565B"/>
    <w:rsid w:val="00395CF8"/>
    <w:rsid w:val="00396435"/>
    <w:rsid w:val="00397162"/>
    <w:rsid w:val="0039718A"/>
    <w:rsid w:val="00397AE4"/>
    <w:rsid w:val="00397F7C"/>
    <w:rsid w:val="003A0811"/>
    <w:rsid w:val="003A0867"/>
    <w:rsid w:val="003A0BFC"/>
    <w:rsid w:val="003A131A"/>
    <w:rsid w:val="003A147E"/>
    <w:rsid w:val="003A176C"/>
    <w:rsid w:val="003A1AD4"/>
    <w:rsid w:val="003A2425"/>
    <w:rsid w:val="003A2872"/>
    <w:rsid w:val="003A288C"/>
    <w:rsid w:val="003A2F57"/>
    <w:rsid w:val="003A3458"/>
    <w:rsid w:val="003A37D1"/>
    <w:rsid w:val="003A3B0C"/>
    <w:rsid w:val="003A3C70"/>
    <w:rsid w:val="003A3F46"/>
    <w:rsid w:val="003A403E"/>
    <w:rsid w:val="003A4498"/>
    <w:rsid w:val="003A50EE"/>
    <w:rsid w:val="003A5494"/>
    <w:rsid w:val="003A5938"/>
    <w:rsid w:val="003A59DF"/>
    <w:rsid w:val="003A5F44"/>
    <w:rsid w:val="003A6057"/>
    <w:rsid w:val="003A629E"/>
    <w:rsid w:val="003A62FD"/>
    <w:rsid w:val="003A673F"/>
    <w:rsid w:val="003A685F"/>
    <w:rsid w:val="003A6A66"/>
    <w:rsid w:val="003A72C2"/>
    <w:rsid w:val="003A7AF3"/>
    <w:rsid w:val="003A7BFF"/>
    <w:rsid w:val="003A7CF2"/>
    <w:rsid w:val="003B091E"/>
    <w:rsid w:val="003B093E"/>
    <w:rsid w:val="003B159F"/>
    <w:rsid w:val="003B1674"/>
    <w:rsid w:val="003B242F"/>
    <w:rsid w:val="003B2BAE"/>
    <w:rsid w:val="003B2EF3"/>
    <w:rsid w:val="003B30F0"/>
    <w:rsid w:val="003B31B0"/>
    <w:rsid w:val="003B32C0"/>
    <w:rsid w:val="003B33C0"/>
    <w:rsid w:val="003B3495"/>
    <w:rsid w:val="003B362B"/>
    <w:rsid w:val="003B36FB"/>
    <w:rsid w:val="003B3916"/>
    <w:rsid w:val="003B3D84"/>
    <w:rsid w:val="003B40FC"/>
    <w:rsid w:val="003B4468"/>
    <w:rsid w:val="003B4ABE"/>
    <w:rsid w:val="003B5118"/>
    <w:rsid w:val="003B51E2"/>
    <w:rsid w:val="003B58D1"/>
    <w:rsid w:val="003B5A58"/>
    <w:rsid w:val="003B6A08"/>
    <w:rsid w:val="003B6C69"/>
    <w:rsid w:val="003B6F97"/>
    <w:rsid w:val="003B744C"/>
    <w:rsid w:val="003B765F"/>
    <w:rsid w:val="003B784C"/>
    <w:rsid w:val="003B793F"/>
    <w:rsid w:val="003B7FD4"/>
    <w:rsid w:val="003C07A7"/>
    <w:rsid w:val="003C09E0"/>
    <w:rsid w:val="003C0ABD"/>
    <w:rsid w:val="003C12EC"/>
    <w:rsid w:val="003C1628"/>
    <w:rsid w:val="003C16F6"/>
    <w:rsid w:val="003C16F7"/>
    <w:rsid w:val="003C1739"/>
    <w:rsid w:val="003C24D0"/>
    <w:rsid w:val="003C2553"/>
    <w:rsid w:val="003C259A"/>
    <w:rsid w:val="003C290A"/>
    <w:rsid w:val="003C294E"/>
    <w:rsid w:val="003C2D93"/>
    <w:rsid w:val="003C2E39"/>
    <w:rsid w:val="003C2F4F"/>
    <w:rsid w:val="003C368C"/>
    <w:rsid w:val="003C3C1B"/>
    <w:rsid w:val="003C3FB2"/>
    <w:rsid w:val="003C417C"/>
    <w:rsid w:val="003C41E8"/>
    <w:rsid w:val="003C43B5"/>
    <w:rsid w:val="003C4856"/>
    <w:rsid w:val="003C5285"/>
    <w:rsid w:val="003C53BA"/>
    <w:rsid w:val="003C55CF"/>
    <w:rsid w:val="003C5685"/>
    <w:rsid w:val="003C6234"/>
    <w:rsid w:val="003C633D"/>
    <w:rsid w:val="003C6366"/>
    <w:rsid w:val="003C6875"/>
    <w:rsid w:val="003C696B"/>
    <w:rsid w:val="003C6CE9"/>
    <w:rsid w:val="003C6D64"/>
    <w:rsid w:val="003C7233"/>
    <w:rsid w:val="003C73FB"/>
    <w:rsid w:val="003C752D"/>
    <w:rsid w:val="003C78B8"/>
    <w:rsid w:val="003C7DA8"/>
    <w:rsid w:val="003D0AA5"/>
    <w:rsid w:val="003D0F63"/>
    <w:rsid w:val="003D1451"/>
    <w:rsid w:val="003D1477"/>
    <w:rsid w:val="003D1506"/>
    <w:rsid w:val="003D1774"/>
    <w:rsid w:val="003D1E45"/>
    <w:rsid w:val="003D2DE3"/>
    <w:rsid w:val="003D2E76"/>
    <w:rsid w:val="003D34B7"/>
    <w:rsid w:val="003D3A46"/>
    <w:rsid w:val="003D3F1A"/>
    <w:rsid w:val="003D4539"/>
    <w:rsid w:val="003D4A53"/>
    <w:rsid w:val="003D4F90"/>
    <w:rsid w:val="003D5287"/>
    <w:rsid w:val="003D541E"/>
    <w:rsid w:val="003D604E"/>
    <w:rsid w:val="003D6264"/>
    <w:rsid w:val="003D6E49"/>
    <w:rsid w:val="003D6FC1"/>
    <w:rsid w:val="003D7162"/>
    <w:rsid w:val="003D73F5"/>
    <w:rsid w:val="003E002F"/>
    <w:rsid w:val="003E003D"/>
    <w:rsid w:val="003E0360"/>
    <w:rsid w:val="003E05D1"/>
    <w:rsid w:val="003E113F"/>
    <w:rsid w:val="003E11CF"/>
    <w:rsid w:val="003E12DE"/>
    <w:rsid w:val="003E13CF"/>
    <w:rsid w:val="003E1520"/>
    <w:rsid w:val="003E2916"/>
    <w:rsid w:val="003E312A"/>
    <w:rsid w:val="003E3164"/>
    <w:rsid w:val="003E3896"/>
    <w:rsid w:val="003E42DE"/>
    <w:rsid w:val="003E4481"/>
    <w:rsid w:val="003E4740"/>
    <w:rsid w:val="003E4BF4"/>
    <w:rsid w:val="003E4CE6"/>
    <w:rsid w:val="003E50E0"/>
    <w:rsid w:val="003E51F3"/>
    <w:rsid w:val="003E526D"/>
    <w:rsid w:val="003E55F5"/>
    <w:rsid w:val="003E5768"/>
    <w:rsid w:val="003E583B"/>
    <w:rsid w:val="003E5C0E"/>
    <w:rsid w:val="003E6190"/>
    <w:rsid w:val="003E630C"/>
    <w:rsid w:val="003E73C5"/>
    <w:rsid w:val="003E771D"/>
    <w:rsid w:val="003E7B18"/>
    <w:rsid w:val="003E7B42"/>
    <w:rsid w:val="003E7BCC"/>
    <w:rsid w:val="003F0327"/>
    <w:rsid w:val="003F0A18"/>
    <w:rsid w:val="003F0F04"/>
    <w:rsid w:val="003F116B"/>
    <w:rsid w:val="003F1A00"/>
    <w:rsid w:val="003F1CC5"/>
    <w:rsid w:val="003F1DD0"/>
    <w:rsid w:val="003F1EED"/>
    <w:rsid w:val="003F1FE2"/>
    <w:rsid w:val="003F2259"/>
    <w:rsid w:val="003F264F"/>
    <w:rsid w:val="003F28C9"/>
    <w:rsid w:val="003F2A42"/>
    <w:rsid w:val="003F2AFE"/>
    <w:rsid w:val="003F2DC0"/>
    <w:rsid w:val="003F2FE7"/>
    <w:rsid w:val="003F3176"/>
    <w:rsid w:val="003F34BF"/>
    <w:rsid w:val="003F37BC"/>
    <w:rsid w:val="003F3A7E"/>
    <w:rsid w:val="003F4273"/>
    <w:rsid w:val="003F42D4"/>
    <w:rsid w:val="003F4792"/>
    <w:rsid w:val="003F4989"/>
    <w:rsid w:val="003F49BF"/>
    <w:rsid w:val="003F4A03"/>
    <w:rsid w:val="003F4B06"/>
    <w:rsid w:val="003F4F0E"/>
    <w:rsid w:val="003F501F"/>
    <w:rsid w:val="003F5229"/>
    <w:rsid w:val="003F534C"/>
    <w:rsid w:val="003F5568"/>
    <w:rsid w:val="003F56AE"/>
    <w:rsid w:val="003F5D1C"/>
    <w:rsid w:val="003F5E18"/>
    <w:rsid w:val="003F5F20"/>
    <w:rsid w:val="003F5FE8"/>
    <w:rsid w:val="003F66C5"/>
    <w:rsid w:val="003F66E6"/>
    <w:rsid w:val="003F6751"/>
    <w:rsid w:val="003F68E7"/>
    <w:rsid w:val="003F6913"/>
    <w:rsid w:val="003F7376"/>
    <w:rsid w:val="003F77B4"/>
    <w:rsid w:val="003F787D"/>
    <w:rsid w:val="00400267"/>
    <w:rsid w:val="004005E2"/>
    <w:rsid w:val="00400B54"/>
    <w:rsid w:val="00400F27"/>
    <w:rsid w:val="004011E5"/>
    <w:rsid w:val="004011E6"/>
    <w:rsid w:val="0040125B"/>
    <w:rsid w:val="0040136D"/>
    <w:rsid w:val="00401572"/>
    <w:rsid w:val="00401AE6"/>
    <w:rsid w:val="00401F56"/>
    <w:rsid w:val="004023C4"/>
    <w:rsid w:val="0040285B"/>
    <w:rsid w:val="00402A32"/>
    <w:rsid w:val="00402B72"/>
    <w:rsid w:val="00403150"/>
    <w:rsid w:val="004034DD"/>
    <w:rsid w:val="00403DC3"/>
    <w:rsid w:val="00403E22"/>
    <w:rsid w:val="00404347"/>
    <w:rsid w:val="0040450F"/>
    <w:rsid w:val="00404637"/>
    <w:rsid w:val="00404936"/>
    <w:rsid w:val="00404D7E"/>
    <w:rsid w:val="004058CC"/>
    <w:rsid w:val="004058E9"/>
    <w:rsid w:val="00406105"/>
    <w:rsid w:val="00406461"/>
    <w:rsid w:val="00406934"/>
    <w:rsid w:val="004069BF"/>
    <w:rsid w:val="004069F1"/>
    <w:rsid w:val="00406AB0"/>
    <w:rsid w:val="00406E2E"/>
    <w:rsid w:val="00406E65"/>
    <w:rsid w:val="00406F0A"/>
    <w:rsid w:val="00406FE7"/>
    <w:rsid w:val="004070B8"/>
    <w:rsid w:val="004078BE"/>
    <w:rsid w:val="004078FE"/>
    <w:rsid w:val="00407EF3"/>
    <w:rsid w:val="00410132"/>
    <w:rsid w:val="0041151F"/>
    <w:rsid w:val="004117C3"/>
    <w:rsid w:val="00411FDC"/>
    <w:rsid w:val="00412217"/>
    <w:rsid w:val="00412FC3"/>
    <w:rsid w:val="00413030"/>
    <w:rsid w:val="004135A5"/>
    <w:rsid w:val="0041378C"/>
    <w:rsid w:val="00413962"/>
    <w:rsid w:val="00413BCF"/>
    <w:rsid w:val="004142CE"/>
    <w:rsid w:val="00414653"/>
    <w:rsid w:val="00414A36"/>
    <w:rsid w:val="00414AB7"/>
    <w:rsid w:val="00414B60"/>
    <w:rsid w:val="004153F4"/>
    <w:rsid w:val="0041550D"/>
    <w:rsid w:val="0041551F"/>
    <w:rsid w:val="004158B9"/>
    <w:rsid w:val="004159DD"/>
    <w:rsid w:val="00415D9D"/>
    <w:rsid w:val="00415FED"/>
    <w:rsid w:val="00416692"/>
    <w:rsid w:val="004167C4"/>
    <w:rsid w:val="00416EBF"/>
    <w:rsid w:val="004175E2"/>
    <w:rsid w:val="0041784E"/>
    <w:rsid w:val="004178E5"/>
    <w:rsid w:val="00417BB0"/>
    <w:rsid w:val="00417BEA"/>
    <w:rsid w:val="00417CB0"/>
    <w:rsid w:val="00417CF9"/>
    <w:rsid w:val="0042071D"/>
    <w:rsid w:val="00420AE3"/>
    <w:rsid w:val="00421496"/>
    <w:rsid w:val="00421903"/>
    <w:rsid w:val="00421FE0"/>
    <w:rsid w:val="00422B9F"/>
    <w:rsid w:val="00422E25"/>
    <w:rsid w:val="0042325F"/>
    <w:rsid w:val="004232A1"/>
    <w:rsid w:val="004234D9"/>
    <w:rsid w:val="0042362B"/>
    <w:rsid w:val="0042367E"/>
    <w:rsid w:val="004237DD"/>
    <w:rsid w:val="00423A84"/>
    <w:rsid w:val="00424054"/>
    <w:rsid w:val="00424162"/>
    <w:rsid w:val="004247A9"/>
    <w:rsid w:val="004247FC"/>
    <w:rsid w:val="00424888"/>
    <w:rsid w:val="00424A8F"/>
    <w:rsid w:val="00424B53"/>
    <w:rsid w:val="0042506B"/>
    <w:rsid w:val="004257C5"/>
    <w:rsid w:val="00425802"/>
    <w:rsid w:val="004265A5"/>
    <w:rsid w:val="00426F1E"/>
    <w:rsid w:val="0042741A"/>
    <w:rsid w:val="00430169"/>
    <w:rsid w:val="00430272"/>
    <w:rsid w:val="0043034B"/>
    <w:rsid w:val="0043053A"/>
    <w:rsid w:val="00430591"/>
    <w:rsid w:val="004307DC"/>
    <w:rsid w:val="00430BBF"/>
    <w:rsid w:val="00430D89"/>
    <w:rsid w:val="00431019"/>
    <w:rsid w:val="0043119A"/>
    <w:rsid w:val="004314B3"/>
    <w:rsid w:val="00431692"/>
    <w:rsid w:val="00431FC5"/>
    <w:rsid w:val="004320AA"/>
    <w:rsid w:val="00432166"/>
    <w:rsid w:val="004321FA"/>
    <w:rsid w:val="00432247"/>
    <w:rsid w:val="0043251A"/>
    <w:rsid w:val="00432780"/>
    <w:rsid w:val="00433313"/>
    <w:rsid w:val="0043348F"/>
    <w:rsid w:val="00433533"/>
    <w:rsid w:val="00434590"/>
    <w:rsid w:val="00434A5F"/>
    <w:rsid w:val="00434A6E"/>
    <w:rsid w:val="00435527"/>
    <w:rsid w:val="00435723"/>
    <w:rsid w:val="004358A0"/>
    <w:rsid w:val="00435FE0"/>
    <w:rsid w:val="0043671A"/>
    <w:rsid w:val="00436B45"/>
    <w:rsid w:val="00436B70"/>
    <w:rsid w:val="00436D09"/>
    <w:rsid w:val="00436F08"/>
    <w:rsid w:val="00436F81"/>
    <w:rsid w:val="00436FF9"/>
    <w:rsid w:val="00437951"/>
    <w:rsid w:val="00437C55"/>
    <w:rsid w:val="00440176"/>
    <w:rsid w:val="0044026B"/>
    <w:rsid w:val="004405FF"/>
    <w:rsid w:val="0044065A"/>
    <w:rsid w:val="00440A5A"/>
    <w:rsid w:val="00440ADE"/>
    <w:rsid w:val="00440BE5"/>
    <w:rsid w:val="00440DB8"/>
    <w:rsid w:val="00440EA1"/>
    <w:rsid w:val="00440F94"/>
    <w:rsid w:val="00440FE0"/>
    <w:rsid w:val="00441458"/>
    <w:rsid w:val="00441CE4"/>
    <w:rsid w:val="00441F91"/>
    <w:rsid w:val="0044213B"/>
    <w:rsid w:val="00442C39"/>
    <w:rsid w:val="00442D2C"/>
    <w:rsid w:val="0044312A"/>
    <w:rsid w:val="004433D7"/>
    <w:rsid w:val="0044369B"/>
    <w:rsid w:val="00444143"/>
    <w:rsid w:val="004447BE"/>
    <w:rsid w:val="00444BEE"/>
    <w:rsid w:val="00445599"/>
    <w:rsid w:val="004458A8"/>
    <w:rsid w:val="00445F86"/>
    <w:rsid w:val="00445FCB"/>
    <w:rsid w:val="004462C4"/>
    <w:rsid w:val="00446389"/>
    <w:rsid w:val="004463B3"/>
    <w:rsid w:val="0044676F"/>
    <w:rsid w:val="00447152"/>
    <w:rsid w:val="0044729D"/>
    <w:rsid w:val="00447949"/>
    <w:rsid w:val="00447AE7"/>
    <w:rsid w:val="00447DFD"/>
    <w:rsid w:val="0045040A"/>
    <w:rsid w:val="00451131"/>
    <w:rsid w:val="0045135E"/>
    <w:rsid w:val="004516DA"/>
    <w:rsid w:val="004516E1"/>
    <w:rsid w:val="00451B0E"/>
    <w:rsid w:val="00451C74"/>
    <w:rsid w:val="00451C9C"/>
    <w:rsid w:val="00451EA5"/>
    <w:rsid w:val="00451EB8"/>
    <w:rsid w:val="00451F72"/>
    <w:rsid w:val="00452108"/>
    <w:rsid w:val="0045241F"/>
    <w:rsid w:val="0045295A"/>
    <w:rsid w:val="00452A74"/>
    <w:rsid w:val="00452D6D"/>
    <w:rsid w:val="00452EA6"/>
    <w:rsid w:val="004539F0"/>
    <w:rsid w:val="00453A5D"/>
    <w:rsid w:val="00453A61"/>
    <w:rsid w:val="00454AB7"/>
    <w:rsid w:val="00454C69"/>
    <w:rsid w:val="00455203"/>
    <w:rsid w:val="00455234"/>
    <w:rsid w:val="004552C8"/>
    <w:rsid w:val="0045554D"/>
    <w:rsid w:val="00455948"/>
    <w:rsid w:val="00455FAC"/>
    <w:rsid w:val="004561E6"/>
    <w:rsid w:val="00456262"/>
    <w:rsid w:val="004568AD"/>
    <w:rsid w:val="00456A88"/>
    <w:rsid w:val="00456A92"/>
    <w:rsid w:val="00457121"/>
    <w:rsid w:val="0045783E"/>
    <w:rsid w:val="00457957"/>
    <w:rsid w:val="004579D1"/>
    <w:rsid w:val="004602AE"/>
    <w:rsid w:val="0046040C"/>
    <w:rsid w:val="004605BD"/>
    <w:rsid w:val="00460D24"/>
    <w:rsid w:val="00460EB2"/>
    <w:rsid w:val="00460EE0"/>
    <w:rsid w:val="00460F30"/>
    <w:rsid w:val="0046153C"/>
    <w:rsid w:val="0046196D"/>
    <w:rsid w:val="0046282A"/>
    <w:rsid w:val="00462878"/>
    <w:rsid w:val="00462C57"/>
    <w:rsid w:val="00462DE4"/>
    <w:rsid w:val="00462EE0"/>
    <w:rsid w:val="00462F37"/>
    <w:rsid w:val="00463254"/>
    <w:rsid w:val="00463448"/>
    <w:rsid w:val="00463498"/>
    <w:rsid w:val="004635DF"/>
    <w:rsid w:val="00463716"/>
    <w:rsid w:val="0046383D"/>
    <w:rsid w:val="00463E7A"/>
    <w:rsid w:val="00464C57"/>
    <w:rsid w:val="0046536A"/>
    <w:rsid w:val="00465547"/>
    <w:rsid w:val="00465609"/>
    <w:rsid w:val="004656CE"/>
    <w:rsid w:val="00465BEA"/>
    <w:rsid w:val="00465E79"/>
    <w:rsid w:val="0046630A"/>
    <w:rsid w:val="00466342"/>
    <w:rsid w:val="00466381"/>
    <w:rsid w:val="004669EB"/>
    <w:rsid w:val="00466A52"/>
    <w:rsid w:val="00466ADE"/>
    <w:rsid w:val="00466D08"/>
    <w:rsid w:val="0046751B"/>
    <w:rsid w:val="004676C4"/>
    <w:rsid w:val="00467D7C"/>
    <w:rsid w:val="00467D9B"/>
    <w:rsid w:val="004704FB"/>
    <w:rsid w:val="00470AE2"/>
    <w:rsid w:val="00470C31"/>
    <w:rsid w:val="00471340"/>
    <w:rsid w:val="00471754"/>
    <w:rsid w:val="00471895"/>
    <w:rsid w:val="00471AA8"/>
    <w:rsid w:val="00471BDA"/>
    <w:rsid w:val="00471C36"/>
    <w:rsid w:val="00471DAF"/>
    <w:rsid w:val="00472407"/>
    <w:rsid w:val="00473263"/>
    <w:rsid w:val="0047393B"/>
    <w:rsid w:val="00473D32"/>
    <w:rsid w:val="0047444E"/>
    <w:rsid w:val="00474481"/>
    <w:rsid w:val="00474A0F"/>
    <w:rsid w:val="00474CE2"/>
    <w:rsid w:val="0047515D"/>
    <w:rsid w:val="00475726"/>
    <w:rsid w:val="00475854"/>
    <w:rsid w:val="0047588C"/>
    <w:rsid w:val="00476102"/>
    <w:rsid w:val="004768B0"/>
    <w:rsid w:val="00476966"/>
    <w:rsid w:val="00476C38"/>
    <w:rsid w:val="00476C93"/>
    <w:rsid w:val="00476CEB"/>
    <w:rsid w:val="004773C0"/>
    <w:rsid w:val="004778B2"/>
    <w:rsid w:val="00477AAB"/>
    <w:rsid w:val="00477BBA"/>
    <w:rsid w:val="004807AB"/>
    <w:rsid w:val="0048080D"/>
    <w:rsid w:val="004808D0"/>
    <w:rsid w:val="00480C20"/>
    <w:rsid w:val="00480D30"/>
    <w:rsid w:val="00480D5D"/>
    <w:rsid w:val="00480F58"/>
    <w:rsid w:val="004811C6"/>
    <w:rsid w:val="0048162B"/>
    <w:rsid w:val="00481CA1"/>
    <w:rsid w:val="004825BE"/>
    <w:rsid w:val="0048285A"/>
    <w:rsid w:val="0048350C"/>
    <w:rsid w:val="004835E1"/>
    <w:rsid w:val="004839CA"/>
    <w:rsid w:val="00483CE8"/>
    <w:rsid w:val="004846FE"/>
    <w:rsid w:val="0048475A"/>
    <w:rsid w:val="0048475D"/>
    <w:rsid w:val="00484C98"/>
    <w:rsid w:val="00484DBA"/>
    <w:rsid w:val="00484DFC"/>
    <w:rsid w:val="00485678"/>
    <w:rsid w:val="004857D3"/>
    <w:rsid w:val="0048591D"/>
    <w:rsid w:val="00485CFE"/>
    <w:rsid w:val="00485E0F"/>
    <w:rsid w:val="00485FDA"/>
    <w:rsid w:val="00486F59"/>
    <w:rsid w:val="004876A5"/>
    <w:rsid w:val="00487B72"/>
    <w:rsid w:val="00487BB4"/>
    <w:rsid w:val="00487D73"/>
    <w:rsid w:val="0049041D"/>
    <w:rsid w:val="0049052D"/>
    <w:rsid w:val="00490933"/>
    <w:rsid w:val="00490ADE"/>
    <w:rsid w:val="00491441"/>
    <w:rsid w:val="0049149D"/>
    <w:rsid w:val="00491552"/>
    <w:rsid w:val="00491835"/>
    <w:rsid w:val="00491E76"/>
    <w:rsid w:val="00492140"/>
    <w:rsid w:val="004922BD"/>
    <w:rsid w:val="00492558"/>
    <w:rsid w:val="00492AAF"/>
    <w:rsid w:val="00492B9A"/>
    <w:rsid w:val="0049311B"/>
    <w:rsid w:val="004933EC"/>
    <w:rsid w:val="004935F0"/>
    <w:rsid w:val="004942D5"/>
    <w:rsid w:val="00494A28"/>
    <w:rsid w:val="00494B31"/>
    <w:rsid w:val="00494D03"/>
    <w:rsid w:val="0049503F"/>
    <w:rsid w:val="004950D3"/>
    <w:rsid w:val="0049534A"/>
    <w:rsid w:val="004956E9"/>
    <w:rsid w:val="004957F6"/>
    <w:rsid w:val="00495C75"/>
    <w:rsid w:val="00495CA3"/>
    <w:rsid w:val="0049651C"/>
    <w:rsid w:val="00496C36"/>
    <w:rsid w:val="00496FC8"/>
    <w:rsid w:val="00497E0D"/>
    <w:rsid w:val="004A001C"/>
    <w:rsid w:val="004A01E5"/>
    <w:rsid w:val="004A0476"/>
    <w:rsid w:val="004A095F"/>
    <w:rsid w:val="004A0C82"/>
    <w:rsid w:val="004A131B"/>
    <w:rsid w:val="004A16B9"/>
    <w:rsid w:val="004A201C"/>
    <w:rsid w:val="004A207C"/>
    <w:rsid w:val="004A2679"/>
    <w:rsid w:val="004A27B3"/>
    <w:rsid w:val="004A297A"/>
    <w:rsid w:val="004A2C8A"/>
    <w:rsid w:val="004A2D7A"/>
    <w:rsid w:val="004A2EEF"/>
    <w:rsid w:val="004A3276"/>
    <w:rsid w:val="004A3301"/>
    <w:rsid w:val="004A373B"/>
    <w:rsid w:val="004A3F26"/>
    <w:rsid w:val="004A449C"/>
    <w:rsid w:val="004A4C46"/>
    <w:rsid w:val="004A5DEB"/>
    <w:rsid w:val="004A5E4B"/>
    <w:rsid w:val="004A6080"/>
    <w:rsid w:val="004A60A3"/>
    <w:rsid w:val="004A60FF"/>
    <w:rsid w:val="004A6284"/>
    <w:rsid w:val="004A70DF"/>
    <w:rsid w:val="004A71A8"/>
    <w:rsid w:val="004A7EB6"/>
    <w:rsid w:val="004A7F14"/>
    <w:rsid w:val="004A7F4F"/>
    <w:rsid w:val="004B0165"/>
    <w:rsid w:val="004B0437"/>
    <w:rsid w:val="004B054D"/>
    <w:rsid w:val="004B05CE"/>
    <w:rsid w:val="004B14FF"/>
    <w:rsid w:val="004B17F3"/>
    <w:rsid w:val="004B1A32"/>
    <w:rsid w:val="004B1AD1"/>
    <w:rsid w:val="004B1B3C"/>
    <w:rsid w:val="004B2532"/>
    <w:rsid w:val="004B2588"/>
    <w:rsid w:val="004B265D"/>
    <w:rsid w:val="004B2C27"/>
    <w:rsid w:val="004B3094"/>
    <w:rsid w:val="004B34D6"/>
    <w:rsid w:val="004B34F4"/>
    <w:rsid w:val="004B3532"/>
    <w:rsid w:val="004B384D"/>
    <w:rsid w:val="004B3B0F"/>
    <w:rsid w:val="004B3B76"/>
    <w:rsid w:val="004B3F46"/>
    <w:rsid w:val="004B413A"/>
    <w:rsid w:val="004B4EB7"/>
    <w:rsid w:val="004B5245"/>
    <w:rsid w:val="004B52D1"/>
    <w:rsid w:val="004B554E"/>
    <w:rsid w:val="004B5BB5"/>
    <w:rsid w:val="004B647B"/>
    <w:rsid w:val="004B6759"/>
    <w:rsid w:val="004B6D58"/>
    <w:rsid w:val="004B6F07"/>
    <w:rsid w:val="004B7454"/>
    <w:rsid w:val="004B75B4"/>
    <w:rsid w:val="004B75C5"/>
    <w:rsid w:val="004B76A1"/>
    <w:rsid w:val="004B77BC"/>
    <w:rsid w:val="004B7C43"/>
    <w:rsid w:val="004C0296"/>
    <w:rsid w:val="004C0BA1"/>
    <w:rsid w:val="004C0E08"/>
    <w:rsid w:val="004C10D5"/>
    <w:rsid w:val="004C1154"/>
    <w:rsid w:val="004C147F"/>
    <w:rsid w:val="004C1617"/>
    <w:rsid w:val="004C20EC"/>
    <w:rsid w:val="004C24EC"/>
    <w:rsid w:val="004C25FA"/>
    <w:rsid w:val="004C2797"/>
    <w:rsid w:val="004C29DE"/>
    <w:rsid w:val="004C2A55"/>
    <w:rsid w:val="004C2C8A"/>
    <w:rsid w:val="004C2FC3"/>
    <w:rsid w:val="004C30D8"/>
    <w:rsid w:val="004C33A0"/>
    <w:rsid w:val="004C45E9"/>
    <w:rsid w:val="004C4730"/>
    <w:rsid w:val="004C4ABC"/>
    <w:rsid w:val="004C4F29"/>
    <w:rsid w:val="004C4F87"/>
    <w:rsid w:val="004C5E0A"/>
    <w:rsid w:val="004C6698"/>
    <w:rsid w:val="004C686A"/>
    <w:rsid w:val="004C6929"/>
    <w:rsid w:val="004C69CB"/>
    <w:rsid w:val="004C6DF8"/>
    <w:rsid w:val="004C6ED3"/>
    <w:rsid w:val="004C73E9"/>
    <w:rsid w:val="004C74F1"/>
    <w:rsid w:val="004C7615"/>
    <w:rsid w:val="004C7D25"/>
    <w:rsid w:val="004C7DA6"/>
    <w:rsid w:val="004C7E80"/>
    <w:rsid w:val="004D00F0"/>
    <w:rsid w:val="004D01B6"/>
    <w:rsid w:val="004D0CDC"/>
    <w:rsid w:val="004D0D8D"/>
    <w:rsid w:val="004D0FC9"/>
    <w:rsid w:val="004D133E"/>
    <w:rsid w:val="004D13B5"/>
    <w:rsid w:val="004D163A"/>
    <w:rsid w:val="004D1B47"/>
    <w:rsid w:val="004D1C83"/>
    <w:rsid w:val="004D2175"/>
    <w:rsid w:val="004D226B"/>
    <w:rsid w:val="004D255D"/>
    <w:rsid w:val="004D2A2F"/>
    <w:rsid w:val="004D2B4A"/>
    <w:rsid w:val="004D2F45"/>
    <w:rsid w:val="004D317E"/>
    <w:rsid w:val="004D3A57"/>
    <w:rsid w:val="004D3BFF"/>
    <w:rsid w:val="004D3D38"/>
    <w:rsid w:val="004D42AD"/>
    <w:rsid w:val="004D47E3"/>
    <w:rsid w:val="004D47FC"/>
    <w:rsid w:val="004D498A"/>
    <w:rsid w:val="004D4F58"/>
    <w:rsid w:val="004D50E8"/>
    <w:rsid w:val="004D5564"/>
    <w:rsid w:val="004D5618"/>
    <w:rsid w:val="004D5D60"/>
    <w:rsid w:val="004D5E8D"/>
    <w:rsid w:val="004D62A4"/>
    <w:rsid w:val="004D6D10"/>
    <w:rsid w:val="004D6E3C"/>
    <w:rsid w:val="004D6E55"/>
    <w:rsid w:val="004D6FE0"/>
    <w:rsid w:val="004D7055"/>
    <w:rsid w:val="004D7A2C"/>
    <w:rsid w:val="004D7C42"/>
    <w:rsid w:val="004E0049"/>
    <w:rsid w:val="004E0088"/>
    <w:rsid w:val="004E023A"/>
    <w:rsid w:val="004E078A"/>
    <w:rsid w:val="004E0809"/>
    <w:rsid w:val="004E09B6"/>
    <w:rsid w:val="004E0A51"/>
    <w:rsid w:val="004E0C2C"/>
    <w:rsid w:val="004E0DAF"/>
    <w:rsid w:val="004E0F9D"/>
    <w:rsid w:val="004E1180"/>
    <w:rsid w:val="004E13FA"/>
    <w:rsid w:val="004E2409"/>
    <w:rsid w:val="004E2AB9"/>
    <w:rsid w:val="004E2D84"/>
    <w:rsid w:val="004E2EC9"/>
    <w:rsid w:val="004E2F32"/>
    <w:rsid w:val="004E31C0"/>
    <w:rsid w:val="004E3901"/>
    <w:rsid w:val="004E3F80"/>
    <w:rsid w:val="004E42C8"/>
    <w:rsid w:val="004E44AA"/>
    <w:rsid w:val="004E44FC"/>
    <w:rsid w:val="004E467D"/>
    <w:rsid w:val="004E4F72"/>
    <w:rsid w:val="004E53D5"/>
    <w:rsid w:val="004E56C5"/>
    <w:rsid w:val="004E5764"/>
    <w:rsid w:val="004E5793"/>
    <w:rsid w:val="004E5AAB"/>
    <w:rsid w:val="004E5AB9"/>
    <w:rsid w:val="004E5CC2"/>
    <w:rsid w:val="004E5D7F"/>
    <w:rsid w:val="004E5FE8"/>
    <w:rsid w:val="004E6364"/>
    <w:rsid w:val="004E63B9"/>
    <w:rsid w:val="004E670A"/>
    <w:rsid w:val="004E6B98"/>
    <w:rsid w:val="004E6DEB"/>
    <w:rsid w:val="004E75A9"/>
    <w:rsid w:val="004E7E01"/>
    <w:rsid w:val="004F02AB"/>
    <w:rsid w:val="004F0B46"/>
    <w:rsid w:val="004F0E67"/>
    <w:rsid w:val="004F0F6D"/>
    <w:rsid w:val="004F0FAC"/>
    <w:rsid w:val="004F133B"/>
    <w:rsid w:val="004F174C"/>
    <w:rsid w:val="004F185B"/>
    <w:rsid w:val="004F1865"/>
    <w:rsid w:val="004F1C41"/>
    <w:rsid w:val="004F23AB"/>
    <w:rsid w:val="004F2407"/>
    <w:rsid w:val="004F2662"/>
    <w:rsid w:val="004F2826"/>
    <w:rsid w:val="004F290D"/>
    <w:rsid w:val="004F2AA6"/>
    <w:rsid w:val="004F367D"/>
    <w:rsid w:val="004F391D"/>
    <w:rsid w:val="004F3F4B"/>
    <w:rsid w:val="004F419D"/>
    <w:rsid w:val="004F5A5B"/>
    <w:rsid w:val="004F5AA6"/>
    <w:rsid w:val="004F5BC3"/>
    <w:rsid w:val="004F5EB5"/>
    <w:rsid w:val="004F5F1F"/>
    <w:rsid w:val="004F6273"/>
    <w:rsid w:val="004F6296"/>
    <w:rsid w:val="004F65CD"/>
    <w:rsid w:val="004F6B85"/>
    <w:rsid w:val="004F6CA3"/>
    <w:rsid w:val="004F711C"/>
    <w:rsid w:val="004F7369"/>
    <w:rsid w:val="004F7947"/>
    <w:rsid w:val="004F7B76"/>
    <w:rsid w:val="004F7BEA"/>
    <w:rsid w:val="004F7C6C"/>
    <w:rsid w:val="004F7F5B"/>
    <w:rsid w:val="00500039"/>
    <w:rsid w:val="005001D7"/>
    <w:rsid w:val="00500337"/>
    <w:rsid w:val="00500476"/>
    <w:rsid w:val="0050048A"/>
    <w:rsid w:val="0050065C"/>
    <w:rsid w:val="00500896"/>
    <w:rsid w:val="00500962"/>
    <w:rsid w:val="005014A3"/>
    <w:rsid w:val="00501560"/>
    <w:rsid w:val="00501E8C"/>
    <w:rsid w:val="005021F3"/>
    <w:rsid w:val="00502AEC"/>
    <w:rsid w:val="00502B36"/>
    <w:rsid w:val="00502DA6"/>
    <w:rsid w:val="00502FE4"/>
    <w:rsid w:val="00502FFA"/>
    <w:rsid w:val="0050323A"/>
    <w:rsid w:val="00503D01"/>
    <w:rsid w:val="00503F0D"/>
    <w:rsid w:val="005043C4"/>
    <w:rsid w:val="00504C92"/>
    <w:rsid w:val="00504D5D"/>
    <w:rsid w:val="005053F9"/>
    <w:rsid w:val="00505481"/>
    <w:rsid w:val="00506120"/>
    <w:rsid w:val="005063B7"/>
    <w:rsid w:val="005067E7"/>
    <w:rsid w:val="00506C07"/>
    <w:rsid w:val="00506F7E"/>
    <w:rsid w:val="00507059"/>
    <w:rsid w:val="0050714A"/>
    <w:rsid w:val="0050720A"/>
    <w:rsid w:val="005075D8"/>
    <w:rsid w:val="00507844"/>
    <w:rsid w:val="005102EF"/>
    <w:rsid w:val="00510323"/>
    <w:rsid w:val="0051104F"/>
    <w:rsid w:val="00511445"/>
    <w:rsid w:val="00511619"/>
    <w:rsid w:val="00511A03"/>
    <w:rsid w:val="00511C82"/>
    <w:rsid w:val="00511D05"/>
    <w:rsid w:val="005120DF"/>
    <w:rsid w:val="005124D1"/>
    <w:rsid w:val="00512B84"/>
    <w:rsid w:val="00512C8E"/>
    <w:rsid w:val="0051305E"/>
    <w:rsid w:val="0051340C"/>
    <w:rsid w:val="005135CB"/>
    <w:rsid w:val="005135D1"/>
    <w:rsid w:val="00513932"/>
    <w:rsid w:val="00513B35"/>
    <w:rsid w:val="0051423F"/>
    <w:rsid w:val="0051453C"/>
    <w:rsid w:val="0051497A"/>
    <w:rsid w:val="00514B2D"/>
    <w:rsid w:val="00514FD4"/>
    <w:rsid w:val="0051507A"/>
    <w:rsid w:val="005153F6"/>
    <w:rsid w:val="00515ABD"/>
    <w:rsid w:val="00515E4F"/>
    <w:rsid w:val="00516277"/>
    <w:rsid w:val="005163E2"/>
    <w:rsid w:val="0051657E"/>
    <w:rsid w:val="005166D1"/>
    <w:rsid w:val="00517953"/>
    <w:rsid w:val="00520B39"/>
    <w:rsid w:val="00520E1D"/>
    <w:rsid w:val="005210E2"/>
    <w:rsid w:val="005219EA"/>
    <w:rsid w:val="00521BA4"/>
    <w:rsid w:val="00521F66"/>
    <w:rsid w:val="00522265"/>
    <w:rsid w:val="0052235F"/>
    <w:rsid w:val="005226E2"/>
    <w:rsid w:val="005227B2"/>
    <w:rsid w:val="005229E9"/>
    <w:rsid w:val="00522B43"/>
    <w:rsid w:val="00523655"/>
    <w:rsid w:val="00523930"/>
    <w:rsid w:val="00523B95"/>
    <w:rsid w:val="00524006"/>
    <w:rsid w:val="005249C7"/>
    <w:rsid w:val="00524B11"/>
    <w:rsid w:val="00524B50"/>
    <w:rsid w:val="005251DF"/>
    <w:rsid w:val="0052572C"/>
    <w:rsid w:val="0052593E"/>
    <w:rsid w:val="00526243"/>
    <w:rsid w:val="00526E3C"/>
    <w:rsid w:val="00526FD3"/>
    <w:rsid w:val="00527090"/>
    <w:rsid w:val="005276C7"/>
    <w:rsid w:val="00527B99"/>
    <w:rsid w:val="00527C09"/>
    <w:rsid w:val="0053093F"/>
    <w:rsid w:val="00530B33"/>
    <w:rsid w:val="00530B69"/>
    <w:rsid w:val="00530CF5"/>
    <w:rsid w:val="00530EB4"/>
    <w:rsid w:val="00530ECD"/>
    <w:rsid w:val="0053104E"/>
    <w:rsid w:val="005312A4"/>
    <w:rsid w:val="005319E1"/>
    <w:rsid w:val="00532104"/>
    <w:rsid w:val="00532D57"/>
    <w:rsid w:val="0053304B"/>
    <w:rsid w:val="0053310E"/>
    <w:rsid w:val="0053375F"/>
    <w:rsid w:val="0053395F"/>
    <w:rsid w:val="0053482C"/>
    <w:rsid w:val="00534920"/>
    <w:rsid w:val="00534A69"/>
    <w:rsid w:val="00534BF0"/>
    <w:rsid w:val="00534C9A"/>
    <w:rsid w:val="00534E5C"/>
    <w:rsid w:val="005350F2"/>
    <w:rsid w:val="005352FC"/>
    <w:rsid w:val="005356ED"/>
    <w:rsid w:val="00535A9F"/>
    <w:rsid w:val="00535F2D"/>
    <w:rsid w:val="005363CB"/>
    <w:rsid w:val="00536483"/>
    <w:rsid w:val="00536C50"/>
    <w:rsid w:val="00536DAB"/>
    <w:rsid w:val="00536FFD"/>
    <w:rsid w:val="00537328"/>
    <w:rsid w:val="005374C1"/>
    <w:rsid w:val="005374EC"/>
    <w:rsid w:val="00537747"/>
    <w:rsid w:val="00537E64"/>
    <w:rsid w:val="005404B7"/>
    <w:rsid w:val="00540579"/>
    <w:rsid w:val="005409A8"/>
    <w:rsid w:val="00540CCE"/>
    <w:rsid w:val="005411C7"/>
    <w:rsid w:val="00541498"/>
    <w:rsid w:val="0054158E"/>
    <w:rsid w:val="005418C0"/>
    <w:rsid w:val="005419B3"/>
    <w:rsid w:val="00541A21"/>
    <w:rsid w:val="005420D4"/>
    <w:rsid w:val="005422C8"/>
    <w:rsid w:val="0054258C"/>
    <w:rsid w:val="005429D3"/>
    <w:rsid w:val="00543536"/>
    <w:rsid w:val="00543610"/>
    <w:rsid w:val="00543EFC"/>
    <w:rsid w:val="005442F5"/>
    <w:rsid w:val="00544457"/>
    <w:rsid w:val="00544889"/>
    <w:rsid w:val="00544F8A"/>
    <w:rsid w:val="005452CC"/>
    <w:rsid w:val="0054532F"/>
    <w:rsid w:val="0054571B"/>
    <w:rsid w:val="0054580B"/>
    <w:rsid w:val="00545C75"/>
    <w:rsid w:val="00545EA2"/>
    <w:rsid w:val="00546210"/>
    <w:rsid w:val="00546473"/>
    <w:rsid w:val="005464EA"/>
    <w:rsid w:val="00546B90"/>
    <w:rsid w:val="00546BC5"/>
    <w:rsid w:val="005472E7"/>
    <w:rsid w:val="005476DD"/>
    <w:rsid w:val="00551133"/>
    <w:rsid w:val="005514C4"/>
    <w:rsid w:val="0055151D"/>
    <w:rsid w:val="005517DE"/>
    <w:rsid w:val="00551DD4"/>
    <w:rsid w:val="00552286"/>
    <w:rsid w:val="00552356"/>
    <w:rsid w:val="005528F1"/>
    <w:rsid w:val="00552F68"/>
    <w:rsid w:val="00552FC7"/>
    <w:rsid w:val="00552FC9"/>
    <w:rsid w:val="00553210"/>
    <w:rsid w:val="00553611"/>
    <w:rsid w:val="005536F5"/>
    <w:rsid w:val="00553855"/>
    <w:rsid w:val="005539D0"/>
    <w:rsid w:val="00553FEE"/>
    <w:rsid w:val="00553FF5"/>
    <w:rsid w:val="0055479D"/>
    <w:rsid w:val="00555303"/>
    <w:rsid w:val="00555821"/>
    <w:rsid w:val="00555855"/>
    <w:rsid w:val="00556214"/>
    <w:rsid w:val="00556418"/>
    <w:rsid w:val="005567F2"/>
    <w:rsid w:val="00556BE5"/>
    <w:rsid w:val="0055708C"/>
    <w:rsid w:val="005573E6"/>
    <w:rsid w:val="0055747D"/>
    <w:rsid w:val="00557753"/>
    <w:rsid w:val="00557F6B"/>
    <w:rsid w:val="00560181"/>
    <w:rsid w:val="00560246"/>
    <w:rsid w:val="005604AC"/>
    <w:rsid w:val="00560A66"/>
    <w:rsid w:val="00560DF1"/>
    <w:rsid w:val="0056110A"/>
    <w:rsid w:val="00561440"/>
    <w:rsid w:val="00561B23"/>
    <w:rsid w:val="00561EF9"/>
    <w:rsid w:val="00561EFF"/>
    <w:rsid w:val="00561F3B"/>
    <w:rsid w:val="0056228C"/>
    <w:rsid w:val="00562978"/>
    <w:rsid w:val="005629A9"/>
    <w:rsid w:val="00562B06"/>
    <w:rsid w:val="00562E2A"/>
    <w:rsid w:val="00562F94"/>
    <w:rsid w:val="0056337D"/>
    <w:rsid w:val="0056365D"/>
    <w:rsid w:val="005637DB"/>
    <w:rsid w:val="0056386A"/>
    <w:rsid w:val="00563C78"/>
    <w:rsid w:val="00563E2C"/>
    <w:rsid w:val="0056412A"/>
    <w:rsid w:val="005642A4"/>
    <w:rsid w:val="0056496B"/>
    <w:rsid w:val="00564D4F"/>
    <w:rsid w:val="00564F4C"/>
    <w:rsid w:val="00564F9A"/>
    <w:rsid w:val="00565144"/>
    <w:rsid w:val="005652A4"/>
    <w:rsid w:val="00566166"/>
    <w:rsid w:val="0056629F"/>
    <w:rsid w:val="005665D2"/>
    <w:rsid w:val="00566686"/>
    <w:rsid w:val="005666B8"/>
    <w:rsid w:val="00566897"/>
    <w:rsid w:val="00566D78"/>
    <w:rsid w:val="00567662"/>
    <w:rsid w:val="005676F4"/>
    <w:rsid w:val="00567C5A"/>
    <w:rsid w:val="0057046E"/>
    <w:rsid w:val="00570939"/>
    <w:rsid w:val="00570C6B"/>
    <w:rsid w:val="00570F10"/>
    <w:rsid w:val="0057128B"/>
    <w:rsid w:val="00572343"/>
    <w:rsid w:val="00572670"/>
    <w:rsid w:val="005729DF"/>
    <w:rsid w:val="00572C81"/>
    <w:rsid w:val="00572DAD"/>
    <w:rsid w:val="0057306E"/>
    <w:rsid w:val="005731D5"/>
    <w:rsid w:val="00573470"/>
    <w:rsid w:val="00573475"/>
    <w:rsid w:val="00573786"/>
    <w:rsid w:val="00573EE4"/>
    <w:rsid w:val="005744A8"/>
    <w:rsid w:val="005746CC"/>
    <w:rsid w:val="00574783"/>
    <w:rsid w:val="00574951"/>
    <w:rsid w:val="00574F70"/>
    <w:rsid w:val="0057506C"/>
    <w:rsid w:val="005751C2"/>
    <w:rsid w:val="005752F5"/>
    <w:rsid w:val="005766A1"/>
    <w:rsid w:val="00576A36"/>
    <w:rsid w:val="005772D7"/>
    <w:rsid w:val="00577735"/>
    <w:rsid w:val="005777C6"/>
    <w:rsid w:val="00577BCE"/>
    <w:rsid w:val="0058034A"/>
    <w:rsid w:val="00580495"/>
    <w:rsid w:val="0058093C"/>
    <w:rsid w:val="0058107E"/>
    <w:rsid w:val="00581709"/>
    <w:rsid w:val="00581882"/>
    <w:rsid w:val="00581ED9"/>
    <w:rsid w:val="00581F64"/>
    <w:rsid w:val="00581FF6"/>
    <w:rsid w:val="00582361"/>
    <w:rsid w:val="005824C3"/>
    <w:rsid w:val="00582FD8"/>
    <w:rsid w:val="005831F2"/>
    <w:rsid w:val="0058441A"/>
    <w:rsid w:val="0058481F"/>
    <w:rsid w:val="0058490A"/>
    <w:rsid w:val="00584A1B"/>
    <w:rsid w:val="00584D10"/>
    <w:rsid w:val="00584DBF"/>
    <w:rsid w:val="00585439"/>
    <w:rsid w:val="00585513"/>
    <w:rsid w:val="00585826"/>
    <w:rsid w:val="005859AE"/>
    <w:rsid w:val="005860B1"/>
    <w:rsid w:val="00586693"/>
    <w:rsid w:val="005866CC"/>
    <w:rsid w:val="00586F2E"/>
    <w:rsid w:val="00587396"/>
    <w:rsid w:val="0058741E"/>
    <w:rsid w:val="0058792C"/>
    <w:rsid w:val="00587985"/>
    <w:rsid w:val="00590266"/>
    <w:rsid w:val="00590E1C"/>
    <w:rsid w:val="00590EB8"/>
    <w:rsid w:val="005911FB"/>
    <w:rsid w:val="00591324"/>
    <w:rsid w:val="0059167C"/>
    <w:rsid w:val="00591808"/>
    <w:rsid w:val="00592213"/>
    <w:rsid w:val="00592665"/>
    <w:rsid w:val="005929B4"/>
    <w:rsid w:val="00592C60"/>
    <w:rsid w:val="00593506"/>
    <w:rsid w:val="0059386A"/>
    <w:rsid w:val="0059435A"/>
    <w:rsid w:val="00594426"/>
    <w:rsid w:val="00594B5F"/>
    <w:rsid w:val="00594C40"/>
    <w:rsid w:val="00594F34"/>
    <w:rsid w:val="00594FCE"/>
    <w:rsid w:val="00595A41"/>
    <w:rsid w:val="00595D56"/>
    <w:rsid w:val="0059633B"/>
    <w:rsid w:val="00596BF2"/>
    <w:rsid w:val="00596D1F"/>
    <w:rsid w:val="00596FE8"/>
    <w:rsid w:val="005975E3"/>
    <w:rsid w:val="00597984"/>
    <w:rsid w:val="005A00BC"/>
    <w:rsid w:val="005A0183"/>
    <w:rsid w:val="005A0236"/>
    <w:rsid w:val="005A043C"/>
    <w:rsid w:val="005A04E1"/>
    <w:rsid w:val="005A0649"/>
    <w:rsid w:val="005A0658"/>
    <w:rsid w:val="005A0899"/>
    <w:rsid w:val="005A08BF"/>
    <w:rsid w:val="005A0A77"/>
    <w:rsid w:val="005A0CC9"/>
    <w:rsid w:val="005A0DCF"/>
    <w:rsid w:val="005A13E4"/>
    <w:rsid w:val="005A1B00"/>
    <w:rsid w:val="005A1D19"/>
    <w:rsid w:val="005A1F1A"/>
    <w:rsid w:val="005A2087"/>
    <w:rsid w:val="005A2203"/>
    <w:rsid w:val="005A231B"/>
    <w:rsid w:val="005A2750"/>
    <w:rsid w:val="005A280B"/>
    <w:rsid w:val="005A28BD"/>
    <w:rsid w:val="005A2A17"/>
    <w:rsid w:val="005A2A6F"/>
    <w:rsid w:val="005A2CA9"/>
    <w:rsid w:val="005A2D2C"/>
    <w:rsid w:val="005A2DF1"/>
    <w:rsid w:val="005A2F20"/>
    <w:rsid w:val="005A3421"/>
    <w:rsid w:val="005A385D"/>
    <w:rsid w:val="005A3B22"/>
    <w:rsid w:val="005A3DB2"/>
    <w:rsid w:val="005A4223"/>
    <w:rsid w:val="005A5278"/>
    <w:rsid w:val="005A5FCE"/>
    <w:rsid w:val="005A62A3"/>
    <w:rsid w:val="005A6BDE"/>
    <w:rsid w:val="005A6C71"/>
    <w:rsid w:val="005A6DCF"/>
    <w:rsid w:val="005A6F01"/>
    <w:rsid w:val="005A7518"/>
    <w:rsid w:val="005A75E8"/>
    <w:rsid w:val="005A7B42"/>
    <w:rsid w:val="005A7C9F"/>
    <w:rsid w:val="005A7D15"/>
    <w:rsid w:val="005A7F5A"/>
    <w:rsid w:val="005B041F"/>
    <w:rsid w:val="005B0577"/>
    <w:rsid w:val="005B0BB9"/>
    <w:rsid w:val="005B168D"/>
    <w:rsid w:val="005B1B2A"/>
    <w:rsid w:val="005B1DC3"/>
    <w:rsid w:val="005B2065"/>
    <w:rsid w:val="005B23C8"/>
    <w:rsid w:val="005B2C3E"/>
    <w:rsid w:val="005B2F84"/>
    <w:rsid w:val="005B304D"/>
    <w:rsid w:val="005B31D2"/>
    <w:rsid w:val="005B328D"/>
    <w:rsid w:val="005B33EE"/>
    <w:rsid w:val="005B390F"/>
    <w:rsid w:val="005B3C85"/>
    <w:rsid w:val="005B3D58"/>
    <w:rsid w:val="005B413A"/>
    <w:rsid w:val="005B4345"/>
    <w:rsid w:val="005B4798"/>
    <w:rsid w:val="005B4846"/>
    <w:rsid w:val="005B4A16"/>
    <w:rsid w:val="005B4B6E"/>
    <w:rsid w:val="005B50DB"/>
    <w:rsid w:val="005B52D6"/>
    <w:rsid w:val="005B55A2"/>
    <w:rsid w:val="005B5846"/>
    <w:rsid w:val="005B585C"/>
    <w:rsid w:val="005B5A99"/>
    <w:rsid w:val="005B5AFC"/>
    <w:rsid w:val="005B5B6A"/>
    <w:rsid w:val="005B6051"/>
    <w:rsid w:val="005B67F3"/>
    <w:rsid w:val="005B6AAA"/>
    <w:rsid w:val="005B70CF"/>
    <w:rsid w:val="005B70F2"/>
    <w:rsid w:val="005B7469"/>
    <w:rsid w:val="005B7B08"/>
    <w:rsid w:val="005C0038"/>
    <w:rsid w:val="005C0200"/>
    <w:rsid w:val="005C05AF"/>
    <w:rsid w:val="005C06A9"/>
    <w:rsid w:val="005C0868"/>
    <w:rsid w:val="005C0FE1"/>
    <w:rsid w:val="005C113D"/>
    <w:rsid w:val="005C17A7"/>
    <w:rsid w:val="005C19B1"/>
    <w:rsid w:val="005C1AEE"/>
    <w:rsid w:val="005C21FD"/>
    <w:rsid w:val="005C2322"/>
    <w:rsid w:val="005C25C0"/>
    <w:rsid w:val="005C279D"/>
    <w:rsid w:val="005C2AF3"/>
    <w:rsid w:val="005C2CB8"/>
    <w:rsid w:val="005C2FBC"/>
    <w:rsid w:val="005C31AF"/>
    <w:rsid w:val="005C33FD"/>
    <w:rsid w:val="005C363C"/>
    <w:rsid w:val="005C39A6"/>
    <w:rsid w:val="005C3BFD"/>
    <w:rsid w:val="005C3E2A"/>
    <w:rsid w:val="005C3FAB"/>
    <w:rsid w:val="005C54B1"/>
    <w:rsid w:val="005C5952"/>
    <w:rsid w:val="005C5B39"/>
    <w:rsid w:val="005C689B"/>
    <w:rsid w:val="005C6FB3"/>
    <w:rsid w:val="005C7282"/>
    <w:rsid w:val="005C76CB"/>
    <w:rsid w:val="005C7BF0"/>
    <w:rsid w:val="005C7C12"/>
    <w:rsid w:val="005C7C89"/>
    <w:rsid w:val="005C7F98"/>
    <w:rsid w:val="005D02F4"/>
    <w:rsid w:val="005D0328"/>
    <w:rsid w:val="005D052D"/>
    <w:rsid w:val="005D0813"/>
    <w:rsid w:val="005D0AB5"/>
    <w:rsid w:val="005D16A4"/>
    <w:rsid w:val="005D21E7"/>
    <w:rsid w:val="005D2D25"/>
    <w:rsid w:val="005D2F49"/>
    <w:rsid w:val="005D31A9"/>
    <w:rsid w:val="005D342C"/>
    <w:rsid w:val="005D3447"/>
    <w:rsid w:val="005D356C"/>
    <w:rsid w:val="005D37E4"/>
    <w:rsid w:val="005D39F8"/>
    <w:rsid w:val="005D41CF"/>
    <w:rsid w:val="005D4431"/>
    <w:rsid w:val="005D4632"/>
    <w:rsid w:val="005D46F7"/>
    <w:rsid w:val="005D47E4"/>
    <w:rsid w:val="005D4E4F"/>
    <w:rsid w:val="005D4E67"/>
    <w:rsid w:val="005D51A7"/>
    <w:rsid w:val="005D51CF"/>
    <w:rsid w:val="005D52A4"/>
    <w:rsid w:val="005D537C"/>
    <w:rsid w:val="005D5B6A"/>
    <w:rsid w:val="005D6034"/>
    <w:rsid w:val="005D6276"/>
    <w:rsid w:val="005D6775"/>
    <w:rsid w:val="005D6ADA"/>
    <w:rsid w:val="005D7A73"/>
    <w:rsid w:val="005D7FB7"/>
    <w:rsid w:val="005E0534"/>
    <w:rsid w:val="005E083D"/>
    <w:rsid w:val="005E08A0"/>
    <w:rsid w:val="005E0A04"/>
    <w:rsid w:val="005E0F66"/>
    <w:rsid w:val="005E1A82"/>
    <w:rsid w:val="005E2226"/>
    <w:rsid w:val="005E226A"/>
    <w:rsid w:val="005E2FE3"/>
    <w:rsid w:val="005E2FEC"/>
    <w:rsid w:val="005E326C"/>
    <w:rsid w:val="005E38B2"/>
    <w:rsid w:val="005E44DE"/>
    <w:rsid w:val="005E56EE"/>
    <w:rsid w:val="005E5C2B"/>
    <w:rsid w:val="005E5E97"/>
    <w:rsid w:val="005E5FCE"/>
    <w:rsid w:val="005E625B"/>
    <w:rsid w:val="005E66C7"/>
    <w:rsid w:val="005E69B5"/>
    <w:rsid w:val="005E6BB2"/>
    <w:rsid w:val="005E6D9E"/>
    <w:rsid w:val="005E6DC3"/>
    <w:rsid w:val="005E76DC"/>
    <w:rsid w:val="005F0046"/>
    <w:rsid w:val="005F103B"/>
    <w:rsid w:val="005F11A3"/>
    <w:rsid w:val="005F135D"/>
    <w:rsid w:val="005F162D"/>
    <w:rsid w:val="005F191B"/>
    <w:rsid w:val="005F1C2A"/>
    <w:rsid w:val="005F2717"/>
    <w:rsid w:val="005F30BC"/>
    <w:rsid w:val="005F3281"/>
    <w:rsid w:val="005F3693"/>
    <w:rsid w:val="005F36A0"/>
    <w:rsid w:val="005F36F8"/>
    <w:rsid w:val="005F3922"/>
    <w:rsid w:val="005F3EA1"/>
    <w:rsid w:val="005F3F53"/>
    <w:rsid w:val="005F41F3"/>
    <w:rsid w:val="005F43A9"/>
    <w:rsid w:val="005F475F"/>
    <w:rsid w:val="005F4DBE"/>
    <w:rsid w:val="005F4F49"/>
    <w:rsid w:val="005F50E3"/>
    <w:rsid w:val="005F5241"/>
    <w:rsid w:val="005F549C"/>
    <w:rsid w:val="005F5779"/>
    <w:rsid w:val="005F582C"/>
    <w:rsid w:val="005F5A54"/>
    <w:rsid w:val="005F60B6"/>
    <w:rsid w:val="005F6122"/>
    <w:rsid w:val="005F6546"/>
    <w:rsid w:val="005F68C4"/>
    <w:rsid w:val="005F6B94"/>
    <w:rsid w:val="005F6D3E"/>
    <w:rsid w:val="005F6DAF"/>
    <w:rsid w:val="005F6EC6"/>
    <w:rsid w:val="005F702B"/>
    <w:rsid w:val="005F73B9"/>
    <w:rsid w:val="005F7609"/>
    <w:rsid w:val="005F7A9B"/>
    <w:rsid w:val="005F7AC4"/>
    <w:rsid w:val="005F7C79"/>
    <w:rsid w:val="00600270"/>
    <w:rsid w:val="00600357"/>
    <w:rsid w:val="00600853"/>
    <w:rsid w:val="00600C2C"/>
    <w:rsid w:val="00600D33"/>
    <w:rsid w:val="0060167A"/>
    <w:rsid w:val="0060168E"/>
    <w:rsid w:val="00601810"/>
    <w:rsid w:val="00601B0D"/>
    <w:rsid w:val="006021B7"/>
    <w:rsid w:val="00602486"/>
    <w:rsid w:val="0060261A"/>
    <w:rsid w:val="00602622"/>
    <w:rsid w:val="00602727"/>
    <w:rsid w:val="00602746"/>
    <w:rsid w:val="00602FD7"/>
    <w:rsid w:val="006035D5"/>
    <w:rsid w:val="00603D4A"/>
    <w:rsid w:val="006047B7"/>
    <w:rsid w:val="00604864"/>
    <w:rsid w:val="00604BB1"/>
    <w:rsid w:val="00604E07"/>
    <w:rsid w:val="00604FFC"/>
    <w:rsid w:val="006050DB"/>
    <w:rsid w:val="00605635"/>
    <w:rsid w:val="00605689"/>
    <w:rsid w:val="00605925"/>
    <w:rsid w:val="00605DB5"/>
    <w:rsid w:val="00605EB2"/>
    <w:rsid w:val="0060640C"/>
    <w:rsid w:val="00607236"/>
    <w:rsid w:val="00607269"/>
    <w:rsid w:val="00607782"/>
    <w:rsid w:val="00607B4E"/>
    <w:rsid w:val="0061028E"/>
    <w:rsid w:val="00610CE4"/>
    <w:rsid w:val="00610CF4"/>
    <w:rsid w:val="00611366"/>
    <w:rsid w:val="00611427"/>
    <w:rsid w:val="00611912"/>
    <w:rsid w:val="00611A39"/>
    <w:rsid w:val="00612A97"/>
    <w:rsid w:val="00612B3C"/>
    <w:rsid w:val="006130C2"/>
    <w:rsid w:val="0061349A"/>
    <w:rsid w:val="00613631"/>
    <w:rsid w:val="006137A0"/>
    <w:rsid w:val="00613AD5"/>
    <w:rsid w:val="00613D6C"/>
    <w:rsid w:val="00613FF4"/>
    <w:rsid w:val="006145C5"/>
    <w:rsid w:val="00614C19"/>
    <w:rsid w:val="006150A1"/>
    <w:rsid w:val="0061574E"/>
    <w:rsid w:val="00615EC5"/>
    <w:rsid w:val="006162AC"/>
    <w:rsid w:val="00616677"/>
    <w:rsid w:val="00616789"/>
    <w:rsid w:val="00616C05"/>
    <w:rsid w:val="00616FA4"/>
    <w:rsid w:val="006171F8"/>
    <w:rsid w:val="0061723D"/>
    <w:rsid w:val="006173BF"/>
    <w:rsid w:val="00617D7E"/>
    <w:rsid w:val="00620389"/>
    <w:rsid w:val="00620A7A"/>
    <w:rsid w:val="00620B6F"/>
    <w:rsid w:val="00620FA9"/>
    <w:rsid w:val="00621129"/>
    <w:rsid w:val="0062220B"/>
    <w:rsid w:val="00623829"/>
    <w:rsid w:val="0062406C"/>
    <w:rsid w:val="0062432B"/>
    <w:rsid w:val="0062452D"/>
    <w:rsid w:val="00624AD0"/>
    <w:rsid w:val="00624D2C"/>
    <w:rsid w:val="00624D36"/>
    <w:rsid w:val="00624F8F"/>
    <w:rsid w:val="00625241"/>
    <w:rsid w:val="0062537C"/>
    <w:rsid w:val="00625B4E"/>
    <w:rsid w:val="0062680B"/>
    <w:rsid w:val="00626E13"/>
    <w:rsid w:val="00627492"/>
    <w:rsid w:val="00630730"/>
    <w:rsid w:val="00630A5F"/>
    <w:rsid w:val="00630ED6"/>
    <w:rsid w:val="00630F0E"/>
    <w:rsid w:val="0063117A"/>
    <w:rsid w:val="0063127F"/>
    <w:rsid w:val="006317ED"/>
    <w:rsid w:val="006318E6"/>
    <w:rsid w:val="00631E48"/>
    <w:rsid w:val="00631F3D"/>
    <w:rsid w:val="0063219B"/>
    <w:rsid w:val="0063241A"/>
    <w:rsid w:val="0063293C"/>
    <w:rsid w:val="00632B83"/>
    <w:rsid w:val="00632E5D"/>
    <w:rsid w:val="00633031"/>
    <w:rsid w:val="00633455"/>
    <w:rsid w:val="00633C73"/>
    <w:rsid w:val="00634624"/>
    <w:rsid w:val="00634768"/>
    <w:rsid w:val="00634FA8"/>
    <w:rsid w:val="006350BA"/>
    <w:rsid w:val="0063534A"/>
    <w:rsid w:val="006353F6"/>
    <w:rsid w:val="006355A6"/>
    <w:rsid w:val="00635AEA"/>
    <w:rsid w:val="00635D6B"/>
    <w:rsid w:val="006363D9"/>
    <w:rsid w:val="0063687C"/>
    <w:rsid w:val="006368E2"/>
    <w:rsid w:val="006369B4"/>
    <w:rsid w:val="00636BB0"/>
    <w:rsid w:val="00636E06"/>
    <w:rsid w:val="00636F52"/>
    <w:rsid w:val="00636F9B"/>
    <w:rsid w:val="00637179"/>
    <w:rsid w:val="00637223"/>
    <w:rsid w:val="00637256"/>
    <w:rsid w:val="00637272"/>
    <w:rsid w:val="006373F2"/>
    <w:rsid w:val="00637651"/>
    <w:rsid w:val="006403B5"/>
    <w:rsid w:val="0064045B"/>
    <w:rsid w:val="00640A4D"/>
    <w:rsid w:val="0064115A"/>
    <w:rsid w:val="006417C9"/>
    <w:rsid w:val="00641ED5"/>
    <w:rsid w:val="006422D9"/>
    <w:rsid w:val="00642968"/>
    <w:rsid w:val="00642E86"/>
    <w:rsid w:val="0064316B"/>
    <w:rsid w:val="00643631"/>
    <w:rsid w:val="00643A4F"/>
    <w:rsid w:val="00643B31"/>
    <w:rsid w:val="00643FCB"/>
    <w:rsid w:val="006440D6"/>
    <w:rsid w:val="006446CB"/>
    <w:rsid w:val="00644710"/>
    <w:rsid w:val="0064526A"/>
    <w:rsid w:val="00645650"/>
    <w:rsid w:val="00645D6C"/>
    <w:rsid w:val="00645F98"/>
    <w:rsid w:val="00646034"/>
    <w:rsid w:val="0064613B"/>
    <w:rsid w:val="006465BC"/>
    <w:rsid w:val="00646899"/>
    <w:rsid w:val="00646975"/>
    <w:rsid w:val="00646ACC"/>
    <w:rsid w:val="00647090"/>
    <w:rsid w:val="00647B81"/>
    <w:rsid w:val="00647C13"/>
    <w:rsid w:val="00647E57"/>
    <w:rsid w:val="006502D9"/>
    <w:rsid w:val="006503AD"/>
    <w:rsid w:val="0065050E"/>
    <w:rsid w:val="00650FD1"/>
    <w:rsid w:val="006510A0"/>
    <w:rsid w:val="00651310"/>
    <w:rsid w:val="00651591"/>
    <w:rsid w:val="00651D17"/>
    <w:rsid w:val="00651D45"/>
    <w:rsid w:val="00651D96"/>
    <w:rsid w:val="00651F8A"/>
    <w:rsid w:val="0065212C"/>
    <w:rsid w:val="00652B81"/>
    <w:rsid w:val="00652B83"/>
    <w:rsid w:val="00652C1E"/>
    <w:rsid w:val="00653297"/>
    <w:rsid w:val="00653584"/>
    <w:rsid w:val="00653959"/>
    <w:rsid w:val="00653EFF"/>
    <w:rsid w:val="00654218"/>
    <w:rsid w:val="00654468"/>
    <w:rsid w:val="00654F36"/>
    <w:rsid w:val="00654FCE"/>
    <w:rsid w:val="006554CF"/>
    <w:rsid w:val="0065551C"/>
    <w:rsid w:val="006555ED"/>
    <w:rsid w:val="00655743"/>
    <w:rsid w:val="00655A11"/>
    <w:rsid w:val="00656065"/>
    <w:rsid w:val="00656294"/>
    <w:rsid w:val="00656BC9"/>
    <w:rsid w:val="00656F0E"/>
    <w:rsid w:val="0065731E"/>
    <w:rsid w:val="0065746F"/>
    <w:rsid w:val="00657A73"/>
    <w:rsid w:val="00657FD3"/>
    <w:rsid w:val="006601D4"/>
    <w:rsid w:val="0066022A"/>
    <w:rsid w:val="0066028F"/>
    <w:rsid w:val="00660BAD"/>
    <w:rsid w:val="0066107E"/>
    <w:rsid w:val="00661178"/>
    <w:rsid w:val="006617AD"/>
    <w:rsid w:val="00661A6B"/>
    <w:rsid w:val="00661D21"/>
    <w:rsid w:val="00661FD7"/>
    <w:rsid w:val="0066227E"/>
    <w:rsid w:val="0066250D"/>
    <w:rsid w:val="00662902"/>
    <w:rsid w:val="00662B28"/>
    <w:rsid w:val="00662B3C"/>
    <w:rsid w:val="00662B9B"/>
    <w:rsid w:val="00662E0B"/>
    <w:rsid w:val="00662EC5"/>
    <w:rsid w:val="006631FE"/>
    <w:rsid w:val="00663442"/>
    <w:rsid w:val="00663597"/>
    <w:rsid w:val="006639E6"/>
    <w:rsid w:val="00664955"/>
    <w:rsid w:val="00664BEB"/>
    <w:rsid w:val="006651C9"/>
    <w:rsid w:val="0066592F"/>
    <w:rsid w:val="00665A4A"/>
    <w:rsid w:val="00666058"/>
    <w:rsid w:val="00666717"/>
    <w:rsid w:val="0066684A"/>
    <w:rsid w:val="00666B02"/>
    <w:rsid w:val="00666C19"/>
    <w:rsid w:val="00667156"/>
    <w:rsid w:val="00667683"/>
    <w:rsid w:val="00667BC8"/>
    <w:rsid w:val="00667C96"/>
    <w:rsid w:val="00667CB9"/>
    <w:rsid w:val="00667E50"/>
    <w:rsid w:val="0067006E"/>
    <w:rsid w:val="00670077"/>
    <w:rsid w:val="006700BD"/>
    <w:rsid w:val="0067052F"/>
    <w:rsid w:val="006707C7"/>
    <w:rsid w:val="00670C26"/>
    <w:rsid w:val="00670C72"/>
    <w:rsid w:val="006717CC"/>
    <w:rsid w:val="00671AED"/>
    <w:rsid w:val="00671B6F"/>
    <w:rsid w:val="00671D66"/>
    <w:rsid w:val="00671D69"/>
    <w:rsid w:val="0067262F"/>
    <w:rsid w:val="006729AF"/>
    <w:rsid w:val="00672CB0"/>
    <w:rsid w:val="00672F8C"/>
    <w:rsid w:val="0067357D"/>
    <w:rsid w:val="00673A72"/>
    <w:rsid w:val="00673C8A"/>
    <w:rsid w:val="0067404E"/>
    <w:rsid w:val="0067406B"/>
    <w:rsid w:val="00674536"/>
    <w:rsid w:val="006745B3"/>
    <w:rsid w:val="006749F8"/>
    <w:rsid w:val="00674AD4"/>
    <w:rsid w:val="00674D41"/>
    <w:rsid w:val="0067561C"/>
    <w:rsid w:val="00675AAD"/>
    <w:rsid w:val="00675B48"/>
    <w:rsid w:val="00675BC3"/>
    <w:rsid w:val="00676128"/>
    <w:rsid w:val="00676B47"/>
    <w:rsid w:val="00676B8D"/>
    <w:rsid w:val="00677042"/>
    <w:rsid w:val="0067706C"/>
    <w:rsid w:val="006772F3"/>
    <w:rsid w:val="006777CA"/>
    <w:rsid w:val="00677B9B"/>
    <w:rsid w:val="00677D2B"/>
    <w:rsid w:val="00680188"/>
    <w:rsid w:val="006801B8"/>
    <w:rsid w:val="006802B1"/>
    <w:rsid w:val="006804AB"/>
    <w:rsid w:val="00680FAE"/>
    <w:rsid w:val="006810BB"/>
    <w:rsid w:val="006811E8"/>
    <w:rsid w:val="00681AA4"/>
    <w:rsid w:val="00681E6B"/>
    <w:rsid w:val="00681F0E"/>
    <w:rsid w:val="00681F36"/>
    <w:rsid w:val="00682483"/>
    <w:rsid w:val="00682675"/>
    <w:rsid w:val="0068335D"/>
    <w:rsid w:val="00683414"/>
    <w:rsid w:val="00683DF4"/>
    <w:rsid w:val="00684067"/>
    <w:rsid w:val="006841B5"/>
    <w:rsid w:val="00684651"/>
    <w:rsid w:val="00684A21"/>
    <w:rsid w:val="00684BE2"/>
    <w:rsid w:val="00684D1E"/>
    <w:rsid w:val="0068532A"/>
    <w:rsid w:val="00685896"/>
    <w:rsid w:val="006859FC"/>
    <w:rsid w:val="00685F5C"/>
    <w:rsid w:val="006868F9"/>
    <w:rsid w:val="0068699E"/>
    <w:rsid w:val="00686C56"/>
    <w:rsid w:val="00686DED"/>
    <w:rsid w:val="0068730A"/>
    <w:rsid w:val="006879D5"/>
    <w:rsid w:val="00687ECF"/>
    <w:rsid w:val="0069013C"/>
    <w:rsid w:val="006907A4"/>
    <w:rsid w:val="00690A29"/>
    <w:rsid w:val="00690C32"/>
    <w:rsid w:val="00690CF9"/>
    <w:rsid w:val="00690D74"/>
    <w:rsid w:val="00691206"/>
    <w:rsid w:val="006917AC"/>
    <w:rsid w:val="00691D93"/>
    <w:rsid w:val="00691F7C"/>
    <w:rsid w:val="006927B6"/>
    <w:rsid w:val="006932C5"/>
    <w:rsid w:val="0069340F"/>
    <w:rsid w:val="0069376F"/>
    <w:rsid w:val="00693937"/>
    <w:rsid w:val="00693B51"/>
    <w:rsid w:val="00693CAE"/>
    <w:rsid w:val="00693CB4"/>
    <w:rsid w:val="00693DEA"/>
    <w:rsid w:val="00693EB8"/>
    <w:rsid w:val="006942FD"/>
    <w:rsid w:val="00694CD1"/>
    <w:rsid w:val="00694E38"/>
    <w:rsid w:val="00694FB4"/>
    <w:rsid w:val="0069537C"/>
    <w:rsid w:val="006953BE"/>
    <w:rsid w:val="0069569F"/>
    <w:rsid w:val="00695A9B"/>
    <w:rsid w:val="00695BD9"/>
    <w:rsid w:val="00695D7D"/>
    <w:rsid w:val="00695DFB"/>
    <w:rsid w:val="00695E18"/>
    <w:rsid w:val="00696895"/>
    <w:rsid w:val="00696F07"/>
    <w:rsid w:val="00697018"/>
    <w:rsid w:val="006970BA"/>
    <w:rsid w:val="006970EE"/>
    <w:rsid w:val="0069717F"/>
    <w:rsid w:val="00697AED"/>
    <w:rsid w:val="006A00A1"/>
    <w:rsid w:val="006A052F"/>
    <w:rsid w:val="006A07A8"/>
    <w:rsid w:val="006A07C6"/>
    <w:rsid w:val="006A0A77"/>
    <w:rsid w:val="006A0E12"/>
    <w:rsid w:val="006A10B1"/>
    <w:rsid w:val="006A195C"/>
    <w:rsid w:val="006A1B6F"/>
    <w:rsid w:val="006A24A3"/>
    <w:rsid w:val="006A25EC"/>
    <w:rsid w:val="006A2A9F"/>
    <w:rsid w:val="006A3143"/>
    <w:rsid w:val="006A3717"/>
    <w:rsid w:val="006A3D1F"/>
    <w:rsid w:val="006A3DB7"/>
    <w:rsid w:val="006A3FCF"/>
    <w:rsid w:val="006A4278"/>
    <w:rsid w:val="006A4594"/>
    <w:rsid w:val="006A474A"/>
    <w:rsid w:val="006A4E66"/>
    <w:rsid w:val="006A5382"/>
    <w:rsid w:val="006A5420"/>
    <w:rsid w:val="006A5992"/>
    <w:rsid w:val="006A6179"/>
    <w:rsid w:val="006A6655"/>
    <w:rsid w:val="006A66E9"/>
    <w:rsid w:val="006A6A34"/>
    <w:rsid w:val="006A7590"/>
    <w:rsid w:val="006A7793"/>
    <w:rsid w:val="006A7F87"/>
    <w:rsid w:val="006B004A"/>
    <w:rsid w:val="006B0654"/>
    <w:rsid w:val="006B0C83"/>
    <w:rsid w:val="006B0E6A"/>
    <w:rsid w:val="006B122F"/>
    <w:rsid w:val="006B167A"/>
    <w:rsid w:val="006B1A35"/>
    <w:rsid w:val="006B1AB1"/>
    <w:rsid w:val="006B1B79"/>
    <w:rsid w:val="006B1CA3"/>
    <w:rsid w:val="006B2BF7"/>
    <w:rsid w:val="006B2E58"/>
    <w:rsid w:val="006B350B"/>
    <w:rsid w:val="006B3D35"/>
    <w:rsid w:val="006B4002"/>
    <w:rsid w:val="006B405C"/>
    <w:rsid w:val="006B42EE"/>
    <w:rsid w:val="006B439B"/>
    <w:rsid w:val="006B48A3"/>
    <w:rsid w:val="006B4959"/>
    <w:rsid w:val="006B4D51"/>
    <w:rsid w:val="006B50D4"/>
    <w:rsid w:val="006B54B3"/>
    <w:rsid w:val="006B624D"/>
    <w:rsid w:val="006B6280"/>
    <w:rsid w:val="006B6293"/>
    <w:rsid w:val="006B6AB7"/>
    <w:rsid w:val="006B6B40"/>
    <w:rsid w:val="006B6E1B"/>
    <w:rsid w:val="006B74C4"/>
    <w:rsid w:val="006B7834"/>
    <w:rsid w:val="006B78C6"/>
    <w:rsid w:val="006B7DC7"/>
    <w:rsid w:val="006C0143"/>
    <w:rsid w:val="006C02A7"/>
    <w:rsid w:val="006C0556"/>
    <w:rsid w:val="006C0A6E"/>
    <w:rsid w:val="006C0B21"/>
    <w:rsid w:val="006C0CBE"/>
    <w:rsid w:val="006C0E1F"/>
    <w:rsid w:val="006C1352"/>
    <w:rsid w:val="006C1698"/>
    <w:rsid w:val="006C1826"/>
    <w:rsid w:val="006C1CF8"/>
    <w:rsid w:val="006C2947"/>
    <w:rsid w:val="006C3172"/>
    <w:rsid w:val="006C327E"/>
    <w:rsid w:val="006C38E4"/>
    <w:rsid w:val="006C3B28"/>
    <w:rsid w:val="006C4037"/>
    <w:rsid w:val="006C4AE7"/>
    <w:rsid w:val="006C4B0C"/>
    <w:rsid w:val="006C4B1B"/>
    <w:rsid w:val="006C4B87"/>
    <w:rsid w:val="006C50D5"/>
    <w:rsid w:val="006C587C"/>
    <w:rsid w:val="006C5961"/>
    <w:rsid w:val="006C65C0"/>
    <w:rsid w:val="006C688E"/>
    <w:rsid w:val="006C6AC5"/>
    <w:rsid w:val="006C6B8D"/>
    <w:rsid w:val="006C6E50"/>
    <w:rsid w:val="006C7262"/>
    <w:rsid w:val="006C72CD"/>
    <w:rsid w:val="006C74C2"/>
    <w:rsid w:val="006C7A38"/>
    <w:rsid w:val="006C7B6A"/>
    <w:rsid w:val="006C7FA9"/>
    <w:rsid w:val="006D012D"/>
    <w:rsid w:val="006D081F"/>
    <w:rsid w:val="006D0B09"/>
    <w:rsid w:val="006D10AE"/>
    <w:rsid w:val="006D15F5"/>
    <w:rsid w:val="006D1A26"/>
    <w:rsid w:val="006D1F81"/>
    <w:rsid w:val="006D2277"/>
    <w:rsid w:val="006D2C0C"/>
    <w:rsid w:val="006D327C"/>
    <w:rsid w:val="006D3389"/>
    <w:rsid w:val="006D33DB"/>
    <w:rsid w:val="006D35D1"/>
    <w:rsid w:val="006D384F"/>
    <w:rsid w:val="006D408B"/>
    <w:rsid w:val="006D42A8"/>
    <w:rsid w:val="006D4792"/>
    <w:rsid w:val="006D49FC"/>
    <w:rsid w:val="006D4E68"/>
    <w:rsid w:val="006D4E81"/>
    <w:rsid w:val="006D51C0"/>
    <w:rsid w:val="006D551F"/>
    <w:rsid w:val="006D5688"/>
    <w:rsid w:val="006D58DA"/>
    <w:rsid w:val="006D5D12"/>
    <w:rsid w:val="006D60A4"/>
    <w:rsid w:val="006D657A"/>
    <w:rsid w:val="006D6607"/>
    <w:rsid w:val="006D6782"/>
    <w:rsid w:val="006D68E5"/>
    <w:rsid w:val="006D6BE4"/>
    <w:rsid w:val="006D6E6C"/>
    <w:rsid w:val="006D6EEC"/>
    <w:rsid w:val="006D76B9"/>
    <w:rsid w:val="006D7A80"/>
    <w:rsid w:val="006D7B47"/>
    <w:rsid w:val="006D7D1B"/>
    <w:rsid w:val="006D7F7C"/>
    <w:rsid w:val="006E098E"/>
    <w:rsid w:val="006E09D6"/>
    <w:rsid w:val="006E0A13"/>
    <w:rsid w:val="006E0F8E"/>
    <w:rsid w:val="006E1003"/>
    <w:rsid w:val="006E1327"/>
    <w:rsid w:val="006E15F4"/>
    <w:rsid w:val="006E1A50"/>
    <w:rsid w:val="006E1A68"/>
    <w:rsid w:val="006E23B0"/>
    <w:rsid w:val="006E2852"/>
    <w:rsid w:val="006E2B02"/>
    <w:rsid w:val="006E2E59"/>
    <w:rsid w:val="006E3770"/>
    <w:rsid w:val="006E39F1"/>
    <w:rsid w:val="006E3A1B"/>
    <w:rsid w:val="006E40A1"/>
    <w:rsid w:val="006E42D6"/>
    <w:rsid w:val="006E496F"/>
    <w:rsid w:val="006E4B02"/>
    <w:rsid w:val="006E4B13"/>
    <w:rsid w:val="006E4BC8"/>
    <w:rsid w:val="006E53C1"/>
    <w:rsid w:val="006E58AF"/>
    <w:rsid w:val="006E5BD6"/>
    <w:rsid w:val="006E63AF"/>
    <w:rsid w:val="006E6596"/>
    <w:rsid w:val="006E7480"/>
    <w:rsid w:val="006E7506"/>
    <w:rsid w:val="006E76AD"/>
    <w:rsid w:val="006E782E"/>
    <w:rsid w:val="006E798F"/>
    <w:rsid w:val="006E7C56"/>
    <w:rsid w:val="006E7D98"/>
    <w:rsid w:val="006E7DE5"/>
    <w:rsid w:val="006F04BC"/>
    <w:rsid w:val="006F063D"/>
    <w:rsid w:val="006F0736"/>
    <w:rsid w:val="006F0851"/>
    <w:rsid w:val="006F0975"/>
    <w:rsid w:val="006F0DCA"/>
    <w:rsid w:val="006F11ED"/>
    <w:rsid w:val="006F1523"/>
    <w:rsid w:val="006F1735"/>
    <w:rsid w:val="006F1EA4"/>
    <w:rsid w:val="006F28CC"/>
    <w:rsid w:val="006F2BB4"/>
    <w:rsid w:val="006F3461"/>
    <w:rsid w:val="006F3725"/>
    <w:rsid w:val="006F3BFB"/>
    <w:rsid w:val="006F42F6"/>
    <w:rsid w:val="006F4860"/>
    <w:rsid w:val="006F4DE5"/>
    <w:rsid w:val="006F50FE"/>
    <w:rsid w:val="006F51AD"/>
    <w:rsid w:val="006F5C07"/>
    <w:rsid w:val="006F5C57"/>
    <w:rsid w:val="006F63E0"/>
    <w:rsid w:val="006F6BB5"/>
    <w:rsid w:val="006F6BEE"/>
    <w:rsid w:val="006F6EBF"/>
    <w:rsid w:val="006F74AA"/>
    <w:rsid w:val="006F7555"/>
    <w:rsid w:val="006F760D"/>
    <w:rsid w:val="006F7CA8"/>
    <w:rsid w:val="006F7E3B"/>
    <w:rsid w:val="00700026"/>
    <w:rsid w:val="007001EC"/>
    <w:rsid w:val="007002DC"/>
    <w:rsid w:val="00700485"/>
    <w:rsid w:val="007009A3"/>
    <w:rsid w:val="00700C17"/>
    <w:rsid w:val="00701016"/>
    <w:rsid w:val="007012D3"/>
    <w:rsid w:val="00701700"/>
    <w:rsid w:val="0070179B"/>
    <w:rsid w:val="00701EC0"/>
    <w:rsid w:val="007024F4"/>
    <w:rsid w:val="00702D94"/>
    <w:rsid w:val="007033A9"/>
    <w:rsid w:val="0070341E"/>
    <w:rsid w:val="007037B3"/>
    <w:rsid w:val="00704800"/>
    <w:rsid w:val="007049B5"/>
    <w:rsid w:val="00705968"/>
    <w:rsid w:val="00705B25"/>
    <w:rsid w:val="00705F66"/>
    <w:rsid w:val="00705FB0"/>
    <w:rsid w:val="007060C7"/>
    <w:rsid w:val="00706337"/>
    <w:rsid w:val="007069B7"/>
    <w:rsid w:val="00706A3A"/>
    <w:rsid w:val="0070711F"/>
    <w:rsid w:val="007076FA"/>
    <w:rsid w:val="00710204"/>
    <w:rsid w:val="00710347"/>
    <w:rsid w:val="007104A7"/>
    <w:rsid w:val="0071056E"/>
    <w:rsid w:val="00710C04"/>
    <w:rsid w:val="00710D92"/>
    <w:rsid w:val="00710E8B"/>
    <w:rsid w:val="00711223"/>
    <w:rsid w:val="0071163D"/>
    <w:rsid w:val="00711892"/>
    <w:rsid w:val="00711BCB"/>
    <w:rsid w:val="00711D4E"/>
    <w:rsid w:val="00712114"/>
    <w:rsid w:val="00712287"/>
    <w:rsid w:val="007122EB"/>
    <w:rsid w:val="007126B7"/>
    <w:rsid w:val="00712755"/>
    <w:rsid w:val="00712FE9"/>
    <w:rsid w:val="00713139"/>
    <w:rsid w:val="00713F85"/>
    <w:rsid w:val="00714019"/>
    <w:rsid w:val="00714571"/>
    <w:rsid w:val="007145A1"/>
    <w:rsid w:val="0071462D"/>
    <w:rsid w:val="00714DC7"/>
    <w:rsid w:val="00714E51"/>
    <w:rsid w:val="007153C7"/>
    <w:rsid w:val="0071568E"/>
    <w:rsid w:val="007157BB"/>
    <w:rsid w:val="00715935"/>
    <w:rsid w:val="00715EC8"/>
    <w:rsid w:val="00716328"/>
    <w:rsid w:val="007164E2"/>
    <w:rsid w:val="00716920"/>
    <w:rsid w:val="007169A1"/>
    <w:rsid w:val="00716D2D"/>
    <w:rsid w:val="00716FBA"/>
    <w:rsid w:val="00717149"/>
    <w:rsid w:val="007175F2"/>
    <w:rsid w:val="00717B59"/>
    <w:rsid w:val="00717D53"/>
    <w:rsid w:val="007202AA"/>
    <w:rsid w:val="0072038C"/>
    <w:rsid w:val="0072050A"/>
    <w:rsid w:val="00720646"/>
    <w:rsid w:val="0072089A"/>
    <w:rsid w:val="00720927"/>
    <w:rsid w:val="007209A2"/>
    <w:rsid w:val="00720DC6"/>
    <w:rsid w:val="00720E36"/>
    <w:rsid w:val="0072166C"/>
    <w:rsid w:val="007219AD"/>
    <w:rsid w:val="00722452"/>
    <w:rsid w:val="007227D6"/>
    <w:rsid w:val="0072294A"/>
    <w:rsid w:val="00723BE0"/>
    <w:rsid w:val="007247E2"/>
    <w:rsid w:val="00724830"/>
    <w:rsid w:val="0072498F"/>
    <w:rsid w:val="00724B76"/>
    <w:rsid w:val="00724C08"/>
    <w:rsid w:val="00724FDF"/>
    <w:rsid w:val="007250F5"/>
    <w:rsid w:val="00725671"/>
    <w:rsid w:val="00725C8E"/>
    <w:rsid w:val="00725E3C"/>
    <w:rsid w:val="00725ED4"/>
    <w:rsid w:val="00726343"/>
    <w:rsid w:val="007264B2"/>
    <w:rsid w:val="00726847"/>
    <w:rsid w:val="007277A6"/>
    <w:rsid w:val="00727A2E"/>
    <w:rsid w:val="00727AAA"/>
    <w:rsid w:val="00727DC6"/>
    <w:rsid w:val="007302B2"/>
    <w:rsid w:val="00730566"/>
    <w:rsid w:val="0073099C"/>
    <w:rsid w:val="00730A98"/>
    <w:rsid w:val="00730DAC"/>
    <w:rsid w:val="0073136E"/>
    <w:rsid w:val="00731A0C"/>
    <w:rsid w:val="00731B15"/>
    <w:rsid w:val="00731D2D"/>
    <w:rsid w:val="00731D79"/>
    <w:rsid w:val="00732059"/>
    <w:rsid w:val="00732125"/>
    <w:rsid w:val="0073234C"/>
    <w:rsid w:val="0073254B"/>
    <w:rsid w:val="00732A9E"/>
    <w:rsid w:val="00733070"/>
    <w:rsid w:val="007330FC"/>
    <w:rsid w:val="00733241"/>
    <w:rsid w:val="00733943"/>
    <w:rsid w:val="0073398C"/>
    <w:rsid w:val="00733A54"/>
    <w:rsid w:val="00733A77"/>
    <w:rsid w:val="0073429D"/>
    <w:rsid w:val="00734449"/>
    <w:rsid w:val="007345F0"/>
    <w:rsid w:val="0073462B"/>
    <w:rsid w:val="007353CA"/>
    <w:rsid w:val="00735A93"/>
    <w:rsid w:val="00735B8F"/>
    <w:rsid w:val="00735B90"/>
    <w:rsid w:val="00737020"/>
    <w:rsid w:val="007370D9"/>
    <w:rsid w:val="007375D2"/>
    <w:rsid w:val="0073760B"/>
    <w:rsid w:val="007404EA"/>
    <w:rsid w:val="00740A22"/>
    <w:rsid w:val="00740EB0"/>
    <w:rsid w:val="00741149"/>
    <w:rsid w:val="007414A2"/>
    <w:rsid w:val="00741721"/>
    <w:rsid w:val="00741757"/>
    <w:rsid w:val="007418E8"/>
    <w:rsid w:val="00741D31"/>
    <w:rsid w:val="0074215F"/>
    <w:rsid w:val="007422CB"/>
    <w:rsid w:val="007423B4"/>
    <w:rsid w:val="00742427"/>
    <w:rsid w:val="00743567"/>
    <w:rsid w:val="007440F0"/>
    <w:rsid w:val="0074452B"/>
    <w:rsid w:val="007448DC"/>
    <w:rsid w:val="00744B71"/>
    <w:rsid w:val="007452A8"/>
    <w:rsid w:val="007452DE"/>
    <w:rsid w:val="00745A88"/>
    <w:rsid w:val="00745AC7"/>
    <w:rsid w:val="00745B55"/>
    <w:rsid w:val="00745C27"/>
    <w:rsid w:val="00745CAA"/>
    <w:rsid w:val="00745DC9"/>
    <w:rsid w:val="00746085"/>
    <w:rsid w:val="00746155"/>
    <w:rsid w:val="00746BF5"/>
    <w:rsid w:val="00746CEE"/>
    <w:rsid w:val="0074755C"/>
    <w:rsid w:val="007476E0"/>
    <w:rsid w:val="007479A0"/>
    <w:rsid w:val="00747A38"/>
    <w:rsid w:val="00747AF5"/>
    <w:rsid w:val="00747B18"/>
    <w:rsid w:val="00747E2B"/>
    <w:rsid w:val="00747F6B"/>
    <w:rsid w:val="0075036D"/>
    <w:rsid w:val="0075043C"/>
    <w:rsid w:val="00750499"/>
    <w:rsid w:val="007505C6"/>
    <w:rsid w:val="00750D79"/>
    <w:rsid w:val="00751F7A"/>
    <w:rsid w:val="00751F9B"/>
    <w:rsid w:val="00751FEA"/>
    <w:rsid w:val="007520CD"/>
    <w:rsid w:val="00752562"/>
    <w:rsid w:val="007527AD"/>
    <w:rsid w:val="00752BE1"/>
    <w:rsid w:val="00753621"/>
    <w:rsid w:val="00753F4A"/>
    <w:rsid w:val="00753F64"/>
    <w:rsid w:val="00754598"/>
    <w:rsid w:val="007548E9"/>
    <w:rsid w:val="00754A96"/>
    <w:rsid w:val="00755087"/>
    <w:rsid w:val="007554E6"/>
    <w:rsid w:val="00755748"/>
    <w:rsid w:val="007558C6"/>
    <w:rsid w:val="00755EE2"/>
    <w:rsid w:val="00756255"/>
    <w:rsid w:val="00756797"/>
    <w:rsid w:val="0075681D"/>
    <w:rsid w:val="0075693E"/>
    <w:rsid w:val="007569C1"/>
    <w:rsid w:val="00756CF6"/>
    <w:rsid w:val="00756F18"/>
    <w:rsid w:val="00757804"/>
    <w:rsid w:val="00757DD1"/>
    <w:rsid w:val="0076042C"/>
    <w:rsid w:val="0076045A"/>
    <w:rsid w:val="0076069A"/>
    <w:rsid w:val="00760A2D"/>
    <w:rsid w:val="007614BB"/>
    <w:rsid w:val="007616E0"/>
    <w:rsid w:val="00761BEE"/>
    <w:rsid w:val="00761C74"/>
    <w:rsid w:val="00761FD4"/>
    <w:rsid w:val="0076227D"/>
    <w:rsid w:val="00762702"/>
    <w:rsid w:val="007629DC"/>
    <w:rsid w:val="00762B86"/>
    <w:rsid w:val="00762E32"/>
    <w:rsid w:val="00762F73"/>
    <w:rsid w:val="00763136"/>
    <w:rsid w:val="00763387"/>
    <w:rsid w:val="00763CAE"/>
    <w:rsid w:val="00763CEA"/>
    <w:rsid w:val="0076409D"/>
    <w:rsid w:val="00764353"/>
    <w:rsid w:val="0076435C"/>
    <w:rsid w:val="007644EC"/>
    <w:rsid w:val="00765008"/>
    <w:rsid w:val="00765034"/>
    <w:rsid w:val="007656C5"/>
    <w:rsid w:val="007659D3"/>
    <w:rsid w:val="007661CB"/>
    <w:rsid w:val="007662F1"/>
    <w:rsid w:val="00766809"/>
    <w:rsid w:val="00766B41"/>
    <w:rsid w:val="0076796C"/>
    <w:rsid w:val="00767A37"/>
    <w:rsid w:val="00767CE8"/>
    <w:rsid w:val="007702CF"/>
    <w:rsid w:val="007707DD"/>
    <w:rsid w:val="00770C90"/>
    <w:rsid w:val="00771517"/>
    <w:rsid w:val="00771789"/>
    <w:rsid w:val="00771A15"/>
    <w:rsid w:val="00771A67"/>
    <w:rsid w:val="00771D15"/>
    <w:rsid w:val="00772139"/>
    <w:rsid w:val="00772E20"/>
    <w:rsid w:val="007733A4"/>
    <w:rsid w:val="0077353E"/>
    <w:rsid w:val="0077377A"/>
    <w:rsid w:val="00773808"/>
    <w:rsid w:val="00773E95"/>
    <w:rsid w:val="0077446B"/>
    <w:rsid w:val="00774560"/>
    <w:rsid w:val="007747E6"/>
    <w:rsid w:val="007748C7"/>
    <w:rsid w:val="0077515F"/>
    <w:rsid w:val="007751D9"/>
    <w:rsid w:val="00775379"/>
    <w:rsid w:val="00775A64"/>
    <w:rsid w:val="007763B1"/>
    <w:rsid w:val="00776645"/>
    <w:rsid w:val="00777284"/>
    <w:rsid w:val="0077741E"/>
    <w:rsid w:val="007777E4"/>
    <w:rsid w:val="00777EC7"/>
    <w:rsid w:val="00780104"/>
    <w:rsid w:val="0078022B"/>
    <w:rsid w:val="007804BE"/>
    <w:rsid w:val="007807E6"/>
    <w:rsid w:val="00780D69"/>
    <w:rsid w:val="007813A0"/>
    <w:rsid w:val="0078145B"/>
    <w:rsid w:val="0078151B"/>
    <w:rsid w:val="00781816"/>
    <w:rsid w:val="007818DC"/>
    <w:rsid w:val="00781A8E"/>
    <w:rsid w:val="00781B6B"/>
    <w:rsid w:val="007825A9"/>
    <w:rsid w:val="00782A14"/>
    <w:rsid w:val="00782EC7"/>
    <w:rsid w:val="007836FA"/>
    <w:rsid w:val="007837CE"/>
    <w:rsid w:val="00783D7B"/>
    <w:rsid w:val="00783D96"/>
    <w:rsid w:val="00784411"/>
    <w:rsid w:val="0078446D"/>
    <w:rsid w:val="007844A0"/>
    <w:rsid w:val="007846EC"/>
    <w:rsid w:val="00784827"/>
    <w:rsid w:val="00784895"/>
    <w:rsid w:val="00784944"/>
    <w:rsid w:val="00785007"/>
    <w:rsid w:val="00785226"/>
    <w:rsid w:val="00785C2F"/>
    <w:rsid w:val="00785C3E"/>
    <w:rsid w:val="00785C4A"/>
    <w:rsid w:val="00785CC8"/>
    <w:rsid w:val="00785DE6"/>
    <w:rsid w:val="00786048"/>
    <w:rsid w:val="007860C0"/>
    <w:rsid w:val="0078639A"/>
    <w:rsid w:val="007863E4"/>
    <w:rsid w:val="00787120"/>
    <w:rsid w:val="00787260"/>
    <w:rsid w:val="0078767A"/>
    <w:rsid w:val="00787CD9"/>
    <w:rsid w:val="00787E9F"/>
    <w:rsid w:val="00787F0E"/>
    <w:rsid w:val="007902F0"/>
    <w:rsid w:val="00790521"/>
    <w:rsid w:val="00790550"/>
    <w:rsid w:val="00790A86"/>
    <w:rsid w:val="00790C2B"/>
    <w:rsid w:val="00790FE0"/>
    <w:rsid w:val="00791154"/>
    <w:rsid w:val="00791160"/>
    <w:rsid w:val="00791193"/>
    <w:rsid w:val="007914FF"/>
    <w:rsid w:val="007919D8"/>
    <w:rsid w:val="00791E2A"/>
    <w:rsid w:val="00792082"/>
    <w:rsid w:val="0079227C"/>
    <w:rsid w:val="007924CD"/>
    <w:rsid w:val="00792544"/>
    <w:rsid w:val="007926FE"/>
    <w:rsid w:val="007927C7"/>
    <w:rsid w:val="0079290D"/>
    <w:rsid w:val="00792A52"/>
    <w:rsid w:val="00793347"/>
    <w:rsid w:val="00793696"/>
    <w:rsid w:val="00793E22"/>
    <w:rsid w:val="007946B6"/>
    <w:rsid w:val="00794D1E"/>
    <w:rsid w:val="00794E47"/>
    <w:rsid w:val="00795314"/>
    <w:rsid w:val="0079541F"/>
    <w:rsid w:val="0079560D"/>
    <w:rsid w:val="0079572A"/>
    <w:rsid w:val="00795839"/>
    <w:rsid w:val="007958A0"/>
    <w:rsid w:val="007965F4"/>
    <w:rsid w:val="00796808"/>
    <w:rsid w:val="007968EB"/>
    <w:rsid w:val="00796AF6"/>
    <w:rsid w:val="00796B28"/>
    <w:rsid w:val="00796C41"/>
    <w:rsid w:val="00796CAC"/>
    <w:rsid w:val="007979A4"/>
    <w:rsid w:val="007979BD"/>
    <w:rsid w:val="00797D6F"/>
    <w:rsid w:val="00797DD0"/>
    <w:rsid w:val="00797EF9"/>
    <w:rsid w:val="007A0105"/>
    <w:rsid w:val="007A0317"/>
    <w:rsid w:val="007A0913"/>
    <w:rsid w:val="007A0A6E"/>
    <w:rsid w:val="007A1124"/>
    <w:rsid w:val="007A12EB"/>
    <w:rsid w:val="007A1584"/>
    <w:rsid w:val="007A18D0"/>
    <w:rsid w:val="007A208C"/>
    <w:rsid w:val="007A20F7"/>
    <w:rsid w:val="007A2759"/>
    <w:rsid w:val="007A2900"/>
    <w:rsid w:val="007A2E97"/>
    <w:rsid w:val="007A306B"/>
    <w:rsid w:val="007A3668"/>
    <w:rsid w:val="007A3902"/>
    <w:rsid w:val="007A39D4"/>
    <w:rsid w:val="007A3A5E"/>
    <w:rsid w:val="007A4388"/>
    <w:rsid w:val="007A478C"/>
    <w:rsid w:val="007A4B45"/>
    <w:rsid w:val="007A4E09"/>
    <w:rsid w:val="007A50AD"/>
    <w:rsid w:val="007A5136"/>
    <w:rsid w:val="007A517F"/>
    <w:rsid w:val="007A519B"/>
    <w:rsid w:val="007A51C8"/>
    <w:rsid w:val="007A52CA"/>
    <w:rsid w:val="007A5308"/>
    <w:rsid w:val="007A597B"/>
    <w:rsid w:val="007A5D85"/>
    <w:rsid w:val="007A60CF"/>
    <w:rsid w:val="007A6133"/>
    <w:rsid w:val="007A63D2"/>
    <w:rsid w:val="007A648A"/>
    <w:rsid w:val="007A6585"/>
    <w:rsid w:val="007A6A81"/>
    <w:rsid w:val="007A6DB2"/>
    <w:rsid w:val="007A7325"/>
    <w:rsid w:val="007A74C4"/>
    <w:rsid w:val="007A7679"/>
    <w:rsid w:val="007A767B"/>
    <w:rsid w:val="007A7958"/>
    <w:rsid w:val="007A7D80"/>
    <w:rsid w:val="007A7F19"/>
    <w:rsid w:val="007B0381"/>
    <w:rsid w:val="007B0553"/>
    <w:rsid w:val="007B0862"/>
    <w:rsid w:val="007B0B29"/>
    <w:rsid w:val="007B0CA8"/>
    <w:rsid w:val="007B0F44"/>
    <w:rsid w:val="007B0FB0"/>
    <w:rsid w:val="007B1094"/>
    <w:rsid w:val="007B14F1"/>
    <w:rsid w:val="007B160B"/>
    <w:rsid w:val="007B19CB"/>
    <w:rsid w:val="007B1CA5"/>
    <w:rsid w:val="007B1D5B"/>
    <w:rsid w:val="007B209E"/>
    <w:rsid w:val="007B26F1"/>
    <w:rsid w:val="007B288F"/>
    <w:rsid w:val="007B2F47"/>
    <w:rsid w:val="007B3003"/>
    <w:rsid w:val="007B33F3"/>
    <w:rsid w:val="007B3816"/>
    <w:rsid w:val="007B3D15"/>
    <w:rsid w:val="007B4211"/>
    <w:rsid w:val="007B4FC5"/>
    <w:rsid w:val="007B5040"/>
    <w:rsid w:val="007B5171"/>
    <w:rsid w:val="007B58F0"/>
    <w:rsid w:val="007B5A2B"/>
    <w:rsid w:val="007B5DD6"/>
    <w:rsid w:val="007B5E77"/>
    <w:rsid w:val="007B5EA1"/>
    <w:rsid w:val="007B5F3D"/>
    <w:rsid w:val="007B60A8"/>
    <w:rsid w:val="007B67D4"/>
    <w:rsid w:val="007B6937"/>
    <w:rsid w:val="007B6976"/>
    <w:rsid w:val="007B74E5"/>
    <w:rsid w:val="007B7902"/>
    <w:rsid w:val="007B7A53"/>
    <w:rsid w:val="007B7B43"/>
    <w:rsid w:val="007B7BA5"/>
    <w:rsid w:val="007B7EB3"/>
    <w:rsid w:val="007B7FF8"/>
    <w:rsid w:val="007C01B1"/>
    <w:rsid w:val="007C03A6"/>
    <w:rsid w:val="007C046A"/>
    <w:rsid w:val="007C07A0"/>
    <w:rsid w:val="007C08E8"/>
    <w:rsid w:val="007C16F5"/>
    <w:rsid w:val="007C1AD0"/>
    <w:rsid w:val="007C27D8"/>
    <w:rsid w:val="007C3026"/>
    <w:rsid w:val="007C31B4"/>
    <w:rsid w:val="007C337E"/>
    <w:rsid w:val="007C3417"/>
    <w:rsid w:val="007C3464"/>
    <w:rsid w:val="007C3600"/>
    <w:rsid w:val="007C4AA0"/>
    <w:rsid w:val="007C4B41"/>
    <w:rsid w:val="007C4BD0"/>
    <w:rsid w:val="007C508F"/>
    <w:rsid w:val="007C5195"/>
    <w:rsid w:val="007C5A3D"/>
    <w:rsid w:val="007C6353"/>
    <w:rsid w:val="007C6627"/>
    <w:rsid w:val="007C6718"/>
    <w:rsid w:val="007C673C"/>
    <w:rsid w:val="007C6A45"/>
    <w:rsid w:val="007C73A9"/>
    <w:rsid w:val="007C7A5E"/>
    <w:rsid w:val="007C7B16"/>
    <w:rsid w:val="007C7C83"/>
    <w:rsid w:val="007C7E21"/>
    <w:rsid w:val="007D0D29"/>
    <w:rsid w:val="007D0EBE"/>
    <w:rsid w:val="007D1085"/>
    <w:rsid w:val="007D10C1"/>
    <w:rsid w:val="007D1419"/>
    <w:rsid w:val="007D15A3"/>
    <w:rsid w:val="007D19DA"/>
    <w:rsid w:val="007D2DEA"/>
    <w:rsid w:val="007D2E35"/>
    <w:rsid w:val="007D343F"/>
    <w:rsid w:val="007D3702"/>
    <w:rsid w:val="007D3E31"/>
    <w:rsid w:val="007D3FF8"/>
    <w:rsid w:val="007D4039"/>
    <w:rsid w:val="007D4209"/>
    <w:rsid w:val="007D422C"/>
    <w:rsid w:val="007D45B3"/>
    <w:rsid w:val="007D4639"/>
    <w:rsid w:val="007D490E"/>
    <w:rsid w:val="007D4AF8"/>
    <w:rsid w:val="007D4DF0"/>
    <w:rsid w:val="007D5972"/>
    <w:rsid w:val="007D5C11"/>
    <w:rsid w:val="007D5D98"/>
    <w:rsid w:val="007D5F0C"/>
    <w:rsid w:val="007D7552"/>
    <w:rsid w:val="007D75C2"/>
    <w:rsid w:val="007D78FD"/>
    <w:rsid w:val="007D79BB"/>
    <w:rsid w:val="007D7CA5"/>
    <w:rsid w:val="007E0078"/>
    <w:rsid w:val="007E0735"/>
    <w:rsid w:val="007E0C17"/>
    <w:rsid w:val="007E1122"/>
    <w:rsid w:val="007E14A3"/>
    <w:rsid w:val="007E1F79"/>
    <w:rsid w:val="007E2035"/>
    <w:rsid w:val="007E2654"/>
    <w:rsid w:val="007E2F51"/>
    <w:rsid w:val="007E2FB3"/>
    <w:rsid w:val="007E305B"/>
    <w:rsid w:val="007E3690"/>
    <w:rsid w:val="007E37CC"/>
    <w:rsid w:val="007E3D4A"/>
    <w:rsid w:val="007E3E1A"/>
    <w:rsid w:val="007E4BB1"/>
    <w:rsid w:val="007E4D77"/>
    <w:rsid w:val="007E5790"/>
    <w:rsid w:val="007E58EE"/>
    <w:rsid w:val="007E5C10"/>
    <w:rsid w:val="007E5E24"/>
    <w:rsid w:val="007E606E"/>
    <w:rsid w:val="007E66D4"/>
    <w:rsid w:val="007E6C06"/>
    <w:rsid w:val="007E79DF"/>
    <w:rsid w:val="007F0D71"/>
    <w:rsid w:val="007F1338"/>
    <w:rsid w:val="007F16FD"/>
    <w:rsid w:val="007F1946"/>
    <w:rsid w:val="007F1AC8"/>
    <w:rsid w:val="007F1D0C"/>
    <w:rsid w:val="007F1FE8"/>
    <w:rsid w:val="007F20D1"/>
    <w:rsid w:val="007F212A"/>
    <w:rsid w:val="007F2739"/>
    <w:rsid w:val="007F2762"/>
    <w:rsid w:val="007F2A09"/>
    <w:rsid w:val="007F2F15"/>
    <w:rsid w:val="007F2FA9"/>
    <w:rsid w:val="007F2FAB"/>
    <w:rsid w:val="007F313E"/>
    <w:rsid w:val="007F333E"/>
    <w:rsid w:val="007F33A9"/>
    <w:rsid w:val="007F3715"/>
    <w:rsid w:val="007F382F"/>
    <w:rsid w:val="007F48E1"/>
    <w:rsid w:val="007F4C24"/>
    <w:rsid w:val="007F51D9"/>
    <w:rsid w:val="007F5219"/>
    <w:rsid w:val="007F5491"/>
    <w:rsid w:val="007F5FBE"/>
    <w:rsid w:val="007F6682"/>
    <w:rsid w:val="007F6A31"/>
    <w:rsid w:val="007F6BFF"/>
    <w:rsid w:val="007F705A"/>
    <w:rsid w:val="007F74D1"/>
    <w:rsid w:val="007F7F8A"/>
    <w:rsid w:val="0080021F"/>
    <w:rsid w:val="0080054A"/>
    <w:rsid w:val="008005C6"/>
    <w:rsid w:val="0080081C"/>
    <w:rsid w:val="0080084F"/>
    <w:rsid w:val="008009B7"/>
    <w:rsid w:val="00800B41"/>
    <w:rsid w:val="008010C4"/>
    <w:rsid w:val="00801194"/>
    <w:rsid w:val="00801684"/>
    <w:rsid w:val="00801D25"/>
    <w:rsid w:val="00801D82"/>
    <w:rsid w:val="008023CE"/>
    <w:rsid w:val="008028E6"/>
    <w:rsid w:val="00802CB4"/>
    <w:rsid w:val="00802E14"/>
    <w:rsid w:val="00802F7E"/>
    <w:rsid w:val="00803419"/>
    <w:rsid w:val="00803B3E"/>
    <w:rsid w:val="00803B56"/>
    <w:rsid w:val="00803CF8"/>
    <w:rsid w:val="008042C3"/>
    <w:rsid w:val="0080447A"/>
    <w:rsid w:val="00805189"/>
    <w:rsid w:val="00805593"/>
    <w:rsid w:val="008057D2"/>
    <w:rsid w:val="00805AD6"/>
    <w:rsid w:val="00805BF2"/>
    <w:rsid w:val="00805CA4"/>
    <w:rsid w:val="00806259"/>
    <w:rsid w:val="008062C8"/>
    <w:rsid w:val="008064D1"/>
    <w:rsid w:val="00806E4A"/>
    <w:rsid w:val="008071E6"/>
    <w:rsid w:val="00807C3C"/>
    <w:rsid w:val="00810048"/>
    <w:rsid w:val="008102D3"/>
    <w:rsid w:val="008103E8"/>
    <w:rsid w:val="00810F44"/>
    <w:rsid w:val="00811B87"/>
    <w:rsid w:val="00811C61"/>
    <w:rsid w:val="00811C7C"/>
    <w:rsid w:val="0081209B"/>
    <w:rsid w:val="0081296E"/>
    <w:rsid w:val="0081360E"/>
    <w:rsid w:val="008143BE"/>
    <w:rsid w:val="00814A78"/>
    <w:rsid w:val="00814BC5"/>
    <w:rsid w:val="00815408"/>
    <w:rsid w:val="00815744"/>
    <w:rsid w:val="00816134"/>
    <w:rsid w:val="008162D4"/>
    <w:rsid w:val="008167FF"/>
    <w:rsid w:val="00816967"/>
    <w:rsid w:val="00817860"/>
    <w:rsid w:val="00817B63"/>
    <w:rsid w:val="00817B97"/>
    <w:rsid w:val="00817BF7"/>
    <w:rsid w:val="00817C33"/>
    <w:rsid w:val="0082062E"/>
    <w:rsid w:val="0082092D"/>
    <w:rsid w:val="008210D9"/>
    <w:rsid w:val="00821A60"/>
    <w:rsid w:val="00821BEB"/>
    <w:rsid w:val="00821E4B"/>
    <w:rsid w:val="008220E6"/>
    <w:rsid w:val="008225B3"/>
    <w:rsid w:val="00822791"/>
    <w:rsid w:val="00822ADF"/>
    <w:rsid w:val="00823105"/>
    <w:rsid w:val="008236ED"/>
    <w:rsid w:val="00823819"/>
    <w:rsid w:val="00823883"/>
    <w:rsid w:val="00823A22"/>
    <w:rsid w:val="00823A90"/>
    <w:rsid w:val="00824097"/>
    <w:rsid w:val="008244B8"/>
    <w:rsid w:val="008245F7"/>
    <w:rsid w:val="008249F5"/>
    <w:rsid w:val="00824B56"/>
    <w:rsid w:val="00824C4F"/>
    <w:rsid w:val="0082505C"/>
    <w:rsid w:val="00825087"/>
    <w:rsid w:val="00825088"/>
    <w:rsid w:val="00825E74"/>
    <w:rsid w:val="00825F8B"/>
    <w:rsid w:val="0082645E"/>
    <w:rsid w:val="008267C2"/>
    <w:rsid w:val="00826C41"/>
    <w:rsid w:val="0082705B"/>
    <w:rsid w:val="0082742B"/>
    <w:rsid w:val="008277DA"/>
    <w:rsid w:val="00827989"/>
    <w:rsid w:val="008279A9"/>
    <w:rsid w:val="00827ABD"/>
    <w:rsid w:val="00827B18"/>
    <w:rsid w:val="00827FDB"/>
    <w:rsid w:val="008300E3"/>
    <w:rsid w:val="008317E3"/>
    <w:rsid w:val="00831A46"/>
    <w:rsid w:val="00831BBC"/>
    <w:rsid w:val="00831C52"/>
    <w:rsid w:val="00831CCE"/>
    <w:rsid w:val="008322D4"/>
    <w:rsid w:val="0083289C"/>
    <w:rsid w:val="00832CA5"/>
    <w:rsid w:val="00832D2F"/>
    <w:rsid w:val="00832DDA"/>
    <w:rsid w:val="00833633"/>
    <w:rsid w:val="00833A17"/>
    <w:rsid w:val="00833A41"/>
    <w:rsid w:val="00833C65"/>
    <w:rsid w:val="00833D47"/>
    <w:rsid w:val="0083409D"/>
    <w:rsid w:val="00834510"/>
    <w:rsid w:val="00834630"/>
    <w:rsid w:val="008346EC"/>
    <w:rsid w:val="008349AF"/>
    <w:rsid w:val="00834CB1"/>
    <w:rsid w:val="00834DAC"/>
    <w:rsid w:val="00834E83"/>
    <w:rsid w:val="00834E89"/>
    <w:rsid w:val="00834EE8"/>
    <w:rsid w:val="00834F6C"/>
    <w:rsid w:val="00835A95"/>
    <w:rsid w:val="00835BAF"/>
    <w:rsid w:val="00836179"/>
    <w:rsid w:val="00836BC6"/>
    <w:rsid w:val="008370A3"/>
    <w:rsid w:val="0083739F"/>
    <w:rsid w:val="0083754F"/>
    <w:rsid w:val="0083775B"/>
    <w:rsid w:val="00837968"/>
    <w:rsid w:val="008379A2"/>
    <w:rsid w:val="00840015"/>
    <w:rsid w:val="0084051C"/>
    <w:rsid w:val="00840B1E"/>
    <w:rsid w:val="00841901"/>
    <w:rsid w:val="00841D8F"/>
    <w:rsid w:val="00841E0E"/>
    <w:rsid w:val="00841ED8"/>
    <w:rsid w:val="00841FBB"/>
    <w:rsid w:val="008423BB"/>
    <w:rsid w:val="008425CE"/>
    <w:rsid w:val="008426D2"/>
    <w:rsid w:val="008431A4"/>
    <w:rsid w:val="00843369"/>
    <w:rsid w:val="00843372"/>
    <w:rsid w:val="00843F2B"/>
    <w:rsid w:val="00844013"/>
    <w:rsid w:val="00844426"/>
    <w:rsid w:val="008444AF"/>
    <w:rsid w:val="008448C5"/>
    <w:rsid w:val="0084496D"/>
    <w:rsid w:val="00844B20"/>
    <w:rsid w:val="00844B28"/>
    <w:rsid w:val="00844BFD"/>
    <w:rsid w:val="00844D6A"/>
    <w:rsid w:val="00844F35"/>
    <w:rsid w:val="00844FF0"/>
    <w:rsid w:val="008452FC"/>
    <w:rsid w:val="0084572C"/>
    <w:rsid w:val="00846140"/>
    <w:rsid w:val="00846520"/>
    <w:rsid w:val="00846530"/>
    <w:rsid w:val="0084684D"/>
    <w:rsid w:val="00846C52"/>
    <w:rsid w:val="00846CA9"/>
    <w:rsid w:val="00846D8E"/>
    <w:rsid w:val="00846D99"/>
    <w:rsid w:val="008472CE"/>
    <w:rsid w:val="00847414"/>
    <w:rsid w:val="0084747E"/>
    <w:rsid w:val="008477A8"/>
    <w:rsid w:val="0084795D"/>
    <w:rsid w:val="00847B67"/>
    <w:rsid w:val="00850615"/>
    <w:rsid w:val="00850C17"/>
    <w:rsid w:val="00851428"/>
    <w:rsid w:val="00851588"/>
    <w:rsid w:val="00851602"/>
    <w:rsid w:val="00851784"/>
    <w:rsid w:val="00851C4A"/>
    <w:rsid w:val="0085247A"/>
    <w:rsid w:val="0085280D"/>
    <w:rsid w:val="0085284E"/>
    <w:rsid w:val="008537ED"/>
    <w:rsid w:val="00853DF5"/>
    <w:rsid w:val="00854890"/>
    <w:rsid w:val="00854E34"/>
    <w:rsid w:val="00854FDE"/>
    <w:rsid w:val="00855525"/>
    <w:rsid w:val="008556AA"/>
    <w:rsid w:val="00855ACB"/>
    <w:rsid w:val="008562E8"/>
    <w:rsid w:val="00856462"/>
    <w:rsid w:val="008564BF"/>
    <w:rsid w:val="00856673"/>
    <w:rsid w:val="00856FC2"/>
    <w:rsid w:val="00857012"/>
    <w:rsid w:val="00857581"/>
    <w:rsid w:val="00857BFC"/>
    <w:rsid w:val="0086004C"/>
    <w:rsid w:val="00860593"/>
    <w:rsid w:val="0086097A"/>
    <w:rsid w:val="00860BA2"/>
    <w:rsid w:val="00861D64"/>
    <w:rsid w:val="00862254"/>
    <w:rsid w:val="008624CE"/>
    <w:rsid w:val="00862EBD"/>
    <w:rsid w:val="00863156"/>
    <w:rsid w:val="008636D1"/>
    <w:rsid w:val="008637E0"/>
    <w:rsid w:val="00863CCD"/>
    <w:rsid w:val="00863DE7"/>
    <w:rsid w:val="00864496"/>
    <w:rsid w:val="0086498F"/>
    <w:rsid w:val="00864E61"/>
    <w:rsid w:val="00864EFA"/>
    <w:rsid w:val="00864F8D"/>
    <w:rsid w:val="00864FEE"/>
    <w:rsid w:val="0086502A"/>
    <w:rsid w:val="008653AD"/>
    <w:rsid w:val="0086553B"/>
    <w:rsid w:val="008657F3"/>
    <w:rsid w:val="00865F81"/>
    <w:rsid w:val="00866243"/>
    <w:rsid w:val="008663E4"/>
    <w:rsid w:val="00866948"/>
    <w:rsid w:val="00866BD4"/>
    <w:rsid w:val="00866FDF"/>
    <w:rsid w:val="00866FE4"/>
    <w:rsid w:val="008670C8"/>
    <w:rsid w:val="0086743B"/>
    <w:rsid w:val="008674B3"/>
    <w:rsid w:val="008677AF"/>
    <w:rsid w:val="0086791E"/>
    <w:rsid w:val="00867FB9"/>
    <w:rsid w:val="008702C4"/>
    <w:rsid w:val="0087051C"/>
    <w:rsid w:val="008708EA"/>
    <w:rsid w:val="00870DBE"/>
    <w:rsid w:val="00871436"/>
    <w:rsid w:val="0087175A"/>
    <w:rsid w:val="00871C7C"/>
    <w:rsid w:val="00872103"/>
    <w:rsid w:val="0087219B"/>
    <w:rsid w:val="00872313"/>
    <w:rsid w:val="008725FF"/>
    <w:rsid w:val="008727C5"/>
    <w:rsid w:val="0087298B"/>
    <w:rsid w:val="00872CB8"/>
    <w:rsid w:val="00873256"/>
    <w:rsid w:val="008737FD"/>
    <w:rsid w:val="0087382C"/>
    <w:rsid w:val="00873996"/>
    <w:rsid w:val="00873D25"/>
    <w:rsid w:val="008745CE"/>
    <w:rsid w:val="0087470D"/>
    <w:rsid w:val="00874BAF"/>
    <w:rsid w:val="0087515A"/>
    <w:rsid w:val="00875383"/>
    <w:rsid w:val="0087553D"/>
    <w:rsid w:val="0087569E"/>
    <w:rsid w:val="00875787"/>
    <w:rsid w:val="008758FA"/>
    <w:rsid w:val="008758FF"/>
    <w:rsid w:val="00875E13"/>
    <w:rsid w:val="00875EE6"/>
    <w:rsid w:val="008765FF"/>
    <w:rsid w:val="00876DC5"/>
    <w:rsid w:val="00877232"/>
    <w:rsid w:val="00877406"/>
    <w:rsid w:val="00877C3F"/>
    <w:rsid w:val="00877D6B"/>
    <w:rsid w:val="00880D1D"/>
    <w:rsid w:val="00880DB0"/>
    <w:rsid w:val="00880F19"/>
    <w:rsid w:val="00880F24"/>
    <w:rsid w:val="00880FE4"/>
    <w:rsid w:val="008811C7"/>
    <w:rsid w:val="00881842"/>
    <w:rsid w:val="00881A1D"/>
    <w:rsid w:val="00881A9F"/>
    <w:rsid w:val="00881C99"/>
    <w:rsid w:val="00881CA8"/>
    <w:rsid w:val="00881F5B"/>
    <w:rsid w:val="00882432"/>
    <w:rsid w:val="00882C1B"/>
    <w:rsid w:val="0088323E"/>
    <w:rsid w:val="00883580"/>
    <w:rsid w:val="00883B91"/>
    <w:rsid w:val="0088492B"/>
    <w:rsid w:val="00884AC3"/>
    <w:rsid w:val="00884B5C"/>
    <w:rsid w:val="00884B75"/>
    <w:rsid w:val="00885172"/>
    <w:rsid w:val="0088524B"/>
    <w:rsid w:val="00885462"/>
    <w:rsid w:val="008855AF"/>
    <w:rsid w:val="008856EE"/>
    <w:rsid w:val="0088590D"/>
    <w:rsid w:val="00885928"/>
    <w:rsid w:val="00885D85"/>
    <w:rsid w:val="008862B2"/>
    <w:rsid w:val="008864D7"/>
    <w:rsid w:val="00886BE4"/>
    <w:rsid w:val="0088707A"/>
    <w:rsid w:val="00887108"/>
    <w:rsid w:val="008872C3"/>
    <w:rsid w:val="008873B7"/>
    <w:rsid w:val="008873C1"/>
    <w:rsid w:val="00887675"/>
    <w:rsid w:val="008876CE"/>
    <w:rsid w:val="00887C9B"/>
    <w:rsid w:val="0089084A"/>
    <w:rsid w:val="0089108B"/>
    <w:rsid w:val="008915D8"/>
    <w:rsid w:val="008916FC"/>
    <w:rsid w:val="00891BF4"/>
    <w:rsid w:val="00892152"/>
    <w:rsid w:val="0089258E"/>
    <w:rsid w:val="00892857"/>
    <w:rsid w:val="00892929"/>
    <w:rsid w:val="00892A9E"/>
    <w:rsid w:val="00892D6A"/>
    <w:rsid w:val="008935A0"/>
    <w:rsid w:val="008939E0"/>
    <w:rsid w:val="00893A04"/>
    <w:rsid w:val="00893AAB"/>
    <w:rsid w:val="00893AB3"/>
    <w:rsid w:val="00893E69"/>
    <w:rsid w:val="0089454A"/>
    <w:rsid w:val="00894D82"/>
    <w:rsid w:val="0089518E"/>
    <w:rsid w:val="0089539A"/>
    <w:rsid w:val="00895437"/>
    <w:rsid w:val="008955F4"/>
    <w:rsid w:val="00895CEF"/>
    <w:rsid w:val="00895D8B"/>
    <w:rsid w:val="00895DA1"/>
    <w:rsid w:val="00895F4D"/>
    <w:rsid w:val="00896372"/>
    <w:rsid w:val="008963A5"/>
    <w:rsid w:val="00896453"/>
    <w:rsid w:val="008967D4"/>
    <w:rsid w:val="00896887"/>
    <w:rsid w:val="00896BAC"/>
    <w:rsid w:val="00896C22"/>
    <w:rsid w:val="008970E2"/>
    <w:rsid w:val="008973D0"/>
    <w:rsid w:val="008A046E"/>
    <w:rsid w:val="008A0513"/>
    <w:rsid w:val="008A091B"/>
    <w:rsid w:val="008A099F"/>
    <w:rsid w:val="008A09B3"/>
    <w:rsid w:val="008A0B16"/>
    <w:rsid w:val="008A119B"/>
    <w:rsid w:val="008A174F"/>
    <w:rsid w:val="008A18F5"/>
    <w:rsid w:val="008A1AC4"/>
    <w:rsid w:val="008A1B53"/>
    <w:rsid w:val="008A1BFB"/>
    <w:rsid w:val="008A1EE1"/>
    <w:rsid w:val="008A1F3E"/>
    <w:rsid w:val="008A2265"/>
    <w:rsid w:val="008A2945"/>
    <w:rsid w:val="008A2948"/>
    <w:rsid w:val="008A2BB6"/>
    <w:rsid w:val="008A367F"/>
    <w:rsid w:val="008A3E7C"/>
    <w:rsid w:val="008A3FD3"/>
    <w:rsid w:val="008A3FFF"/>
    <w:rsid w:val="008A463C"/>
    <w:rsid w:val="008A52FC"/>
    <w:rsid w:val="008A53CA"/>
    <w:rsid w:val="008A54B8"/>
    <w:rsid w:val="008A57E9"/>
    <w:rsid w:val="008A5F1C"/>
    <w:rsid w:val="008A6171"/>
    <w:rsid w:val="008A643E"/>
    <w:rsid w:val="008A674B"/>
    <w:rsid w:val="008A6863"/>
    <w:rsid w:val="008A6D48"/>
    <w:rsid w:val="008A7382"/>
    <w:rsid w:val="008A7961"/>
    <w:rsid w:val="008A7C44"/>
    <w:rsid w:val="008A7D25"/>
    <w:rsid w:val="008B0AFB"/>
    <w:rsid w:val="008B0C2A"/>
    <w:rsid w:val="008B0D41"/>
    <w:rsid w:val="008B0DB4"/>
    <w:rsid w:val="008B1151"/>
    <w:rsid w:val="008B12DF"/>
    <w:rsid w:val="008B15A5"/>
    <w:rsid w:val="008B2211"/>
    <w:rsid w:val="008B2377"/>
    <w:rsid w:val="008B23B3"/>
    <w:rsid w:val="008B24E3"/>
    <w:rsid w:val="008B2570"/>
    <w:rsid w:val="008B2C40"/>
    <w:rsid w:val="008B307B"/>
    <w:rsid w:val="008B3361"/>
    <w:rsid w:val="008B33DB"/>
    <w:rsid w:val="008B3916"/>
    <w:rsid w:val="008B39D5"/>
    <w:rsid w:val="008B4104"/>
    <w:rsid w:val="008B4177"/>
    <w:rsid w:val="008B4190"/>
    <w:rsid w:val="008B48BD"/>
    <w:rsid w:val="008B4AD6"/>
    <w:rsid w:val="008B52A2"/>
    <w:rsid w:val="008B5811"/>
    <w:rsid w:val="008B5955"/>
    <w:rsid w:val="008B5B24"/>
    <w:rsid w:val="008B606F"/>
    <w:rsid w:val="008B653B"/>
    <w:rsid w:val="008B662D"/>
    <w:rsid w:val="008B6ABA"/>
    <w:rsid w:val="008B6BA0"/>
    <w:rsid w:val="008B6CB0"/>
    <w:rsid w:val="008B6DDA"/>
    <w:rsid w:val="008B6E17"/>
    <w:rsid w:val="008B6E80"/>
    <w:rsid w:val="008B6F6C"/>
    <w:rsid w:val="008B7043"/>
    <w:rsid w:val="008B714D"/>
    <w:rsid w:val="008B7357"/>
    <w:rsid w:val="008B75DD"/>
    <w:rsid w:val="008B76A9"/>
    <w:rsid w:val="008B7744"/>
    <w:rsid w:val="008B7D26"/>
    <w:rsid w:val="008B7DCA"/>
    <w:rsid w:val="008B7F4E"/>
    <w:rsid w:val="008C048A"/>
    <w:rsid w:val="008C061A"/>
    <w:rsid w:val="008C0B74"/>
    <w:rsid w:val="008C0F90"/>
    <w:rsid w:val="008C12BD"/>
    <w:rsid w:val="008C13F4"/>
    <w:rsid w:val="008C1698"/>
    <w:rsid w:val="008C1A72"/>
    <w:rsid w:val="008C229B"/>
    <w:rsid w:val="008C23A7"/>
    <w:rsid w:val="008C257E"/>
    <w:rsid w:val="008C2E32"/>
    <w:rsid w:val="008C30CF"/>
    <w:rsid w:val="008C42BB"/>
    <w:rsid w:val="008C4310"/>
    <w:rsid w:val="008C4A1F"/>
    <w:rsid w:val="008C4E99"/>
    <w:rsid w:val="008C50D2"/>
    <w:rsid w:val="008C539E"/>
    <w:rsid w:val="008C5717"/>
    <w:rsid w:val="008C6358"/>
    <w:rsid w:val="008C6EC7"/>
    <w:rsid w:val="008C7308"/>
    <w:rsid w:val="008C75CC"/>
    <w:rsid w:val="008C76F6"/>
    <w:rsid w:val="008C7707"/>
    <w:rsid w:val="008C796F"/>
    <w:rsid w:val="008C7D66"/>
    <w:rsid w:val="008D011D"/>
    <w:rsid w:val="008D03AB"/>
    <w:rsid w:val="008D03B4"/>
    <w:rsid w:val="008D066E"/>
    <w:rsid w:val="008D06B2"/>
    <w:rsid w:val="008D1668"/>
    <w:rsid w:val="008D1EFC"/>
    <w:rsid w:val="008D21BC"/>
    <w:rsid w:val="008D28ED"/>
    <w:rsid w:val="008D3288"/>
    <w:rsid w:val="008D3943"/>
    <w:rsid w:val="008D3C70"/>
    <w:rsid w:val="008D3F4D"/>
    <w:rsid w:val="008D41E9"/>
    <w:rsid w:val="008D440C"/>
    <w:rsid w:val="008D463A"/>
    <w:rsid w:val="008D46EB"/>
    <w:rsid w:val="008D4890"/>
    <w:rsid w:val="008D48F7"/>
    <w:rsid w:val="008D4A2C"/>
    <w:rsid w:val="008D5089"/>
    <w:rsid w:val="008D50F2"/>
    <w:rsid w:val="008D51FD"/>
    <w:rsid w:val="008D5408"/>
    <w:rsid w:val="008D54AC"/>
    <w:rsid w:val="008D5AD2"/>
    <w:rsid w:val="008D5C6F"/>
    <w:rsid w:val="008D5FAE"/>
    <w:rsid w:val="008D6395"/>
    <w:rsid w:val="008D63B4"/>
    <w:rsid w:val="008D647E"/>
    <w:rsid w:val="008D6596"/>
    <w:rsid w:val="008D6A05"/>
    <w:rsid w:val="008D6B4E"/>
    <w:rsid w:val="008D6C1E"/>
    <w:rsid w:val="008D6C78"/>
    <w:rsid w:val="008D6FB6"/>
    <w:rsid w:val="008E0275"/>
    <w:rsid w:val="008E05B6"/>
    <w:rsid w:val="008E0E49"/>
    <w:rsid w:val="008E0F53"/>
    <w:rsid w:val="008E1DF0"/>
    <w:rsid w:val="008E1F1C"/>
    <w:rsid w:val="008E1FF9"/>
    <w:rsid w:val="008E1FFE"/>
    <w:rsid w:val="008E232C"/>
    <w:rsid w:val="008E2707"/>
    <w:rsid w:val="008E297F"/>
    <w:rsid w:val="008E451F"/>
    <w:rsid w:val="008E45E8"/>
    <w:rsid w:val="008E4697"/>
    <w:rsid w:val="008E4731"/>
    <w:rsid w:val="008E4B13"/>
    <w:rsid w:val="008E4BEE"/>
    <w:rsid w:val="008E4C04"/>
    <w:rsid w:val="008E4CE3"/>
    <w:rsid w:val="008E5217"/>
    <w:rsid w:val="008E5262"/>
    <w:rsid w:val="008E5712"/>
    <w:rsid w:val="008E5ADF"/>
    <w:rsid w:val="008E5E88"/>
    <w:rsid w:val="008E629F"/>
    <w:rsid w:val="008E6327"/>
    <w:rsid w:val="008E65DA"/>
    <w:rsid w:val="008E6692"/>
    <w:rsid w:val="008E6B30"/>
    <w:rsid w:val="008E6C23"/>
    <w:rsid w:val="008E6C51"/>
    <w:rsid w:val="008E6CAE"/>
    <w:rsid w:val="008E6D72"/>
    <w:rsid w:val="008E729B"/>
    <w:rsid w:val="008E76FE"/>
    <w:rsid w:val="008E7B0A"/>
    <w:rsid w:val="008E7D7F"/>
    <w:rsid w:val="008F0886"/>
    <w:rsid w:val="008F0AA9"/>
    <w:rsid w:val="008F0C92"/>
    <w:rsid w:val="008F1092"/>
    <w:rsid w:val="008F11BD"/>
    <w:rsid w:val="008F1415"/>
    <w:rsid w:val="008F148F"/>
    <w:rsid w:val="008F1526"/>
    <w:rsid w:val="008F1543"/>
    <w:rsid w:val="008F18A9"/>
    <w:rsid w:val="008F1FC3"/>
    <w:rsid w:val="008F22D4"/>
    <w:rsid w:val="008F27FC"/>
    <w:rsid w:val="008F28A9"/>
    <w:rsid w:val="008F2C53"/>
    <w:rsid w:val="008F2E95"/>
    <w:rsid w:val="008F3002"/>
    <w:rsid w:val="008F338F"/>
    <w:rsid w:val="008F343E"/>
    <w:rsid w:val="008F4423"/>
    <w:rsid w:val="008F4527"/>
    <w:rsid w:val="008F47E4"/>
    <w:rsid w:val="008F4D7D"/>
    <w:rsid w:val="008F4E7A"/>
    <w:rsid w:val="008F5501"/>
    <w:rsid w:val="008F57BF"/>
    <w:rsid w:val="008F636D"/>
    <w:rsid w:val="008F67F8"/>
    <w:rsid w:val="008F68B1"/>
    <w:rsid w:val="008F690C"/>
    <w:rsid w:val="008F6B5C"/>
    <w:rsid w:val="008F6C01"/>
    <w:rsid w:val="008F6E3F"/>
    <w:rsid w:val="008F6EEB"/>
    <w:rsid w:val="008F6FDC"/>
    <w:rsid w:val="008F7111"/>
    <w:rsid w:val="008F7926"/>
    <w:rsid w:val="008F7FE0"/>
    <w:rsid w:val="009002C8"/>
    <w:rsid w:val="00900CB8"/>
    <w:rsid w:val="00901465"/>
    <w:rsid w:val="0090164D"/>
    <w:rsid w:val="00901749"/>
    <w:rsid w:val="0090178F"/>
    <w:rsid w:val="00901AB0"/>
    <w:rsid w:val="00901E79"/>
    <w:rsid w:val="00902078"/>
    <w:rsid w:val="009020BB"/>
    <w:rsid w:val="0090223E"/>
    <w:rsid w:val="0090230E"/>
    <w:rsid w:val="009023A7"/>
    <w:rsid w:val="009024D8"/>
    <w:rsid w:val="009030D1"/>
    <w:rsid w:val="009030ED"/>
    <w:rsid w:val="0090420C"/>
    <w:rsid w:val="009042DA"/>
    <w:rsid w:val="009044FF"/>
    <w:rsid w:val="009047E5"/>
    <w:rsid w:val="0090484D"/>
    <w:rsid w:val="009051A7"/>
    <w:rsid w:val="009055E9"/>
    <w:rsid w:val="0090591F"/>
    <w:rsid w:val="00905A3A"/>
    <w:rsid w:val="00905FE8"/>
    <w:rsid w:val="00906017"/>
    <w:rsid w:val="00906260"/>
    <w:rsid w:val="009062E5"/>
    <w:rsid w:val="009065B6"/>
    <w:rsid w:val="00906E8C"/>
    <w:rsid w:val="00906F17"/>
    <w:rsid w:val="00907072"/>
    <w:rsid w:val="009075F6"/>
    <w:rsid w:val="009078CB"/>
    <w:rsid w:val="0090799A"/>
    <w:rsid w:val="00907B94"/>
    <w:rsid w:val="00907CD7"/>
    <w:rsid w:val="00910240"/>
    <w:rsid w:val="009109D3"/>
    <w:rsid w:val="00910C69"/>
    <w:rsid w:val="0091111E"/>
    <w:rsid w:val="0091135B"/>
    <w:rsid w:val="0091146A"/>
    <w:rsid w:val="00911AE0"/>
    <w:rsid w:val="00911F82"/>
    <w:rsid w:val="00911FE8"/>
    <w:rsid w:val="009127DB"/>
    <w:rsid w:val="00912D38"/>
    <w:rsid w:val="00912F16"/>
    <w:rsid w:val="00913772"/>
    <w:rsid w:val="00913812"/>
    <w:rsid w:val="00913BD5"/>
    <w:rsid w:val="00913D48"/>
    <w:rsid w:val="00913D8C"/>
    <w:rsid w:val="0091424C"/>
    <w:rsid w:val="009145C4"/>
    <w:rsid w:val="00914D46"/>
    <w:rsid w:val="00914E5F"/>
    <w:rsid w:val="00915480"/>
    <w:rsid w:val="0091548A"/>
    <w:rsid w:val="0091569B"/>
    <w:rsid w:val="009157A1"/>
    <w:rsid w:val="00915DA8"/>
    <w:rsid w:val="00915EDC"/>
    <w:rsid w:val="0091653E"/>
    <w:rsid w:val="00916D32"/>
    <w:rsid w:val="00917BCF"/>
    <w:rsid w:val="009202BE"/>
    <w:rsid w:val="009205D3"/>
    <w:rsid w:val="00920EF4"/>
    <w:rsid w:val="00921FE4"/>
    <w:rsid w:val="00922906"/>
    <w:rsid w:val="00922D7E"/>
    <w:rsid w:val="00922EC0"/>
    <w:rsid w:val="009231AA"/>
    <w:rsid w:val="00923C49"/>
    <w:rsid w:val="009244C1"/>
    <w:rsid w:val="009244E6"/>
    <w:rsid w:val="009247E9"/>
    <w:rsid w:val="00924B5B"/>
    <w:rsid w:val="00924E1F"/>
    <w:rsid w:val="00925E2D"/>
    <w:rsid w:val="00925E8D"/>
    <w:rsid w:val="00925EE7"/>
    <w:rsid w:val="009266A2"/>
    <w:rsid w:val="0092684A"/>
    <w:rsid w:val="009269CB"/>
    <w:rsid w:val="00926A67"/>
    <w:rsid w:val="00926FCF"/>
    <w:rsid w:val="00927207"/>
    <w:rsid w:val="00927AA1"/>
    <w:rsid w:val="00927AFA"/>
    <w:rsid w:val="00930148"/>
    <w:rsid w:val="0093023D"/>
    <w:rsid w:val="009303ED"/>
    <w:rsid w:val="009305B8"/>
    <w:rsid w:val="00930697"/>
    <w:rsid w:val="00931131"/>
    <w:rsid w:val="00931212"/>
    <w:rsid w:val="0093124A"/>
    <w:rsid w:val="009313CF"/>
    <w:rsid w:val="009316AD"/>
    <w:rsid w:val="0093172A"/>
    <w:rsid w:val="00931A7B"/>
    <w:rsid w:val="00931CC6"/>
    <w:rsid w:val="00931CCE"/>
    <w:rsid w:val="00931F0B"/>
    <w:rsid w:val="00932025"/>
    <w:rsid w:val="00932544"/>
    <w:rsid w:val="00932882"/>
    <w:rsid w:val="00932F1B"/>
    <w:rsid w:val="00933345"/>
    <w:rsid w:val="00933FD1"/>
    <w:rsid w:val="00934196"/>
    <w:rsid w:val="00934617"/>
    <w:rsid w:val="00934619"/>
    <w:rsid w:val="009347CC"/>
    <w:rsid w:val="0093494D"/>
    <w:rsid w:val="009349F3"/>
    <w:rsid w:val="00934BFB"/>
    <w:rsid w:val="00934C55"/>
    <w:rsid w:val="00934DB0"/>
    <w:rsid w:val="00934EB8"/>
    <w:rsid w:val="009353A4"/>
    <w:rsid w:val="009358F2"/>
    <w:rsid w:val="00936252"/>
    <w:rsid w:val="0093644A"/>
    <w:rsid w:val="00936679"/>
    <w:rsid w:val="00936697"/>
    <w:rsid w:val="00936A96"/>
    <w:rsid w:val="00936B45"/>
    <w:rsid w:val="00936E5F"/>
    <w:rsid w:val="00937287"/>
    <w:rsid w:val="00940BEE"/>
    <w:rsid w:val="00940C44"/>
    <w:rsid w:val="00940CB5"/>
    <w:rsid w:val="00940FC8"/>
    <w:rsid w:val="009417DA"/>
    <w:rsid w:val="00941955"/>
    <w:rsid w:val="00941AEB"/>
    <w:rsid w:val="00941E29"/>
    <w:rsid w:val="009420C6"/>
    <w:rsid w:val="0094232B"/>
    <w:rsid w:val="009423F4"/>
    <w:rsid w:val="00942AFE"/>
    <w:rsid w:val="00942CBB"/>
    <w:rsid w:val="00942CC6"/>
    <w:rsid w:val="00942E44"/>
    <w:rsid w:val="00943495"/>
    <w:rsid w:val="009438E8"/>
    <w:rsid w:val="00944B8E"/>
    <w:rsid w:val="00945306"/>
    <w:rsid w:val="009456DB"/>
    <w:rsid w:val="00945772"/>
    <w:rsid w:val="00945D51"/>
    <w:rsid w:val="00946023"/>
    <w:rsid w:val="00946084"/>
    <w:rsid w:val="00946329"/>
    <w:rsid w:val="009463BD"/>
    <w:rsid w:val="0094698A"/>
    <w:rsid w:val="00946A14"/>
    <w:rsid w:val="00946B14"/>
    <w:rsid w:val="00946E55"/>
    <w:rsid w:val="009470D6"/>
    <w:rsid w:val="009470F3"/>
    <w:rsid w:val="009477F8"/>
    <w:rsid w:val="009479E0"/>
    <w:rsid w:val="00947BB2"/>
    <w:rsid w:val="00947F2E"/>
    <w:rsid w:val="00947F4B"/>
    <w:rsid w:val="0095002C"/>
    <w:rsid w:val="00950277"/>
    <w:rsid w:val="009502F4"/>
    <w:rsid w:val="00950816"/>
    <w:rsid w:val="009508C5"/>
    <w:rsid w:val="00950BE7"/>
    <w:rsid w:val="0095102C"/>
    <w:rsid w:val="00951187"/>
    <w:rsid w:val="00951648"/>
    <w:rsid w:val="00952483"/>
    <w:rsid w:val="009529A0"/>
    <w:rsid w:val="009529AF"/>
    <w:rsid w:val="00952B60"/>
    <w:rsid w:val="00952BE2"/>
    <w:rsid w:val="00952E50"/>
    <w:rsid w:val="009532DA"/>
    <w:rsid w:val="009536B5"/>
    <w:rsid w:val="009537A2"/>
    <w:rsid w:val="00953ACF"/>
    <w:rsid w:val="00954150"/>
    <w:rsid w:val="00954754"/>
    <w:rsid w:val="00954B0F"/>
    <w:rsid w:val="00954C82"/>
    <w:rsid w:val="00955B8B"/>
    <w:rsid w:val="00955E4B"/>
    <w:rsid w:val="00955FD0"/>
    <w:rsid w:val="00956804"/>
    <w:rsid w:val="00956EEC"/>
    <w:rsid w:val="00956F36"/>
    <w:rsid w:val="00956FFF"/>
    <w:rsid w:val="0095720B"/>
    <w:rsid w:val="009572E7"/>
    <w:rsid w:val="0095787C"/>
    <w:rsid w:val="00957993"/>
    <w:rsid w:val="00957C2B"/>
    <w:rsid w:val="00960063"/>
    <w:rsid w:val="00960F82"/>
    <w:rsid w:val="00961290"/>
    <w:rsid w:val="00961880"/>
    <w:rsid w:val="00961B14"/>
    <w:rsid w:val="00961BD5"/>
    <w:rsid w:val="00962382"/>
    <w:rsid w:val="009629E9"/>
    <w:rsid w:val="00962ACB"/>
    <w:rsid w:val="00962E55"/>
    <w:rsid w:val="00962F93"/>
    <w:rsid w:val="009639E6"/>
    <w:rsid w:val="00964071"/>
    <w:rsid w:val="0096436D"/>
    <w:rsid w:val="009643CB"/>
    <w:rsid w:val="009646EF"/>
    <w:rsid w:val="00964740"/>
    <w:rsid w:val="00964E2B"/>
    <w:rsid w:val="00965034"/>
    <w:rsid w:val="00965125"/>
    <w:rsid w:val="009658A5"/>
    <w:rsid w:val="00965A66"/>
    <w:rsid w:val="00965D79"/>
    <w:rsid w:val="00965DF4"/>
    <w:rsid w:val="00966037"/>
    <w:rsid w:val="009665DD"/>
    <w:rsid w:val="00966C7D"/>
    <w:rsid w:val="00966DBD"/>
    <w:rsid w:val="00966F20"/>
    <w:rsid w:val="00967112"/>
    <w:rsid w:val="009676C9"/>
    <w:rsid w:val="0096776A"/>
    <w:rsid w:val="009679B3"/>
    <w:rsid w:val="00967AB8"/>
    <w:rsid w:val="00967B21"/>
    <w:rsid w:val="00967BA7"/>
    <w:rsid w:val="0097070B"/>
    <w:rsid w:val="00970910"/>
    <w:rsid w:val="00970BDE"/>
    <w:rsid w:val="00970D53"/>
    <w:rsid w:val="009715DB"/>
    <w:rsid w:val="00971A81"/>
    <w:rsid w:val="009723CE"/>
    <w:rsid w:val="009732C7"/>
    <w:rsid w:val="00973E3F"/>
    <w:rsid w:val="00974277"/>
    <w:rsid w:val="00974310"/>
    <w:rsid w:val="00974C1E"/>
    <w:rsid w:val="009750C2"/>
    <w:rsid w:val="0097517C"/>
    <w:rsid w:val="009755EF"/>
    <w:rsid w:val="0097576F"/>
    <w:rsid w:val="00975FB6"/>
    <w:rsid w:val="00976427"/>
    <w:rsid w:val="00976607"/>
    <w:rsid w:val="009766E0"/>
    <w:rsid w:val="009767FA"/>
    <w:rsid w:val="00976E9D"/>
    <w:rsid w:val="00977473"/>
    <w:rsid w:val="009774EC"/>
    <w:rsid w:val="009776E9"/>
    <w:rsid w:val="00977820"/>
    <w:rsid w:val="009807AF"/>
    <w:rsid w:val="0098121C"/>
    <w:rsid w:val="00981283"/>
    <w:rsid w:val="00981973"/>
    <w:rsid w:val="00981B6C"/>
    <w:rsid w:val="00981FD5"/>
    <w:rsid w:val="009822AF"/>
    <w:rsid w:val="00982463"/>
    <w:rsid w:val="00982497"/>
    <w:rsid w:val="0098299E"/>
    <w:rsid w:val="00982A89"/>
    <w:rsid w:val="00982ACF"/>
    <w:rsid w:val="00982FEC"/>
    <w:rsid w:val="0098312A"/>
    <w:rsid w:val="00983960"/>
    <w:rsid w:val="009839E4"/>
    <w:rsid w:val="00983BCB"/>
    <w:rsid w:val="0098478E"/>
    <w:rsid w:val="00984C2F"/>
    <w:rsid w:val="00984CAE"/>
    <w:rsid w:val="00984CEA"/>
    <w:rsid w:val="00985026"/>
    <w:rsid w:val="00985238"/>
    <w:rsid w:val="0098531A"/>
    <w:rsid w:val="009854AD"/>
    <w:rsid w:val="009855D5"/>
    <w:rsid w:val="009856F4"/>
    <w:rsid w:val="00985E83"/>
    <w:rsid w:val="009865C0"/>
    <w:rsid w:val="00986611"/>
    <w:rsid w:val="00986727"/>
    <w:rsid w:val="00986A61"/>
    <w:rsid w:val="009870CB"/>
    <w:rsid w:val="009873A2"/>
    <w:rsid w:val="00987B94"/>
    <w:rsid w:val="00987DC6"/>
    <w:rsid w:val="0099007F"/>
    <w:rsid w:val="0099042E"/>
    <w:rsid w:val="00990441"/>
    <w:rsid w:val="00990A5A"/>
    <w:rsid w:val="0099135C"/>
    <w:rsid w:val="0099156B"/>
    <w:rsid w:val="00991888"/>
    <w:rsid w:val="009919A4"/>
    <w:rsid w:val="00991B97"/>
    <w:rsid w:val="00991BE7"/>
    <w:rsid w:val="009921C2"/>
    <w:rsid w:val="0099240D"/>
    <w:rsid w:val="00992532"/>
    <w:rsid w:val="00992922"/>
    <w:rsid w:val="00993121"/>
    <w:rsid w:val="00993AC1"/>
    <w:rsid w:val="00993DF7"/>
    <w:rsid w:val="0099405B"/>
    <w:rsid w:val="009942B7"/>
    <w:rsid w:val="009948A6"/>
    <w:rsid w:val="00994980"/>
    <w:rsid w:val="00994B2B"/>
    <w:rsid w:val="00994C72"/>
    <w:rsid w:val="0099521F"/>
    <w:rsid w:val="0099526A"/>
    <w:rsid w:val="00995362"/>
    <w:rsid w:val="00995401"/>
    <w:rsid w:val="00995561"/>
    <w:rsid w:val="0099586A"/>
    <w:rsid w:val="0099665B"/>
    <w:rsid w:val="009969F0"/>
    <w:rsid w:val="00996C3C"/>
    <w:rsid w:val="00996C77"/>
    <w:rsid w:val="00996EDF"/>
    <w:rsid w:val="00997AE8"/>
    <w:rsid w:val="00997D0E"/>
    <w:rsid w:val="009A06B1"/>
    <w:rsid w:val="009A07D7"/>
    <w:rsid w:val="009A0A91"/>
    <w:rsid w:val="009A1305"/>
    <w:rsid w:val="009A1445"/>
    <w:rsid w:val="009A1535"/>
    <w:rsid w:val="009A19B2"/>
    <w:rsid w:val="009A1B3C"/>
    <w:rsid w:val="009A1B66"/>
    <w:rsid w:val="009A1DED"/>
    <w:rsid w:val="009A1F14"/>
    <w:rsid w:val="009A24A4"/>
    <w:rsid w:val="009A2B88"/>
    <w:rsid w:val="009A42FD"/>
    <w:rsid w:val="009A4F1D"/>
    <w:rsid w:val="009A4F6E"/>
    <w:rsid w:val="009A50E0"/>
    <w:rsid w:val="009A5457"/>
    <w:rsid w:val="009A54FF"/>
    <w:rsid w:val="009A58CF"/>
    <w:rsid w:val="009A59C3"/>
    <w:rsid w:val="009A5BB5"/>
    <w:rsid w:val="009A5E52"/>
    <w:rsid w:val="009A63AB"/>
    <w:rsid w:val="009A6485"/>
    <w:rsid w:val="009A7193"/>
    <w:rsid w:val="009A7196"/>
    <w:rsid w:val="009A72A3"/>
    <w:rsid w:val="009A7581"/>
    <w:rsid w:val="009A766B"/>
    <w:rsid w:val="009A7717"/>
    <w:rsid w:val="009A7D13"/>
    <w:rsid w:val="009B01C1"/>
    <w:rsid w:val="009B03AD"/>
    <w:rsid w:val="009B0AB8"/>
    <w:rsid w:val="009B0D65"/>
    <w:rsid w:val="009B110F"/>
    <w:rsid w:val="009B1464"/>
    <w:rsid w:val="009B148F"/>
    <w:rsid w:val="009B165D"/>
    <w:rsid w:val="009B169B"/>
    <w:rsid w:val="009B1BFF"/>
    <w:rsid w:val="009B1D3F"/>
    <w:rsid w:val="009B28BB"/>
    <w:rsid w:val="009B2CC2"/>
    <w:rsid w:val="009B3086"/>
    <w:rsid w:val="009B3161"/>
    <w:rsid w:val="009B39DB"/>
    <w:rsid w:val="009B3D5C"/>
    <w:rsid w:val="009B3F52"/>
    <w:rsid w:val="009B3F58"/>
    <w:rsid w:val="009B44E0"/>
    <w:rsid w:val="009B4A6F"/>
    <w:rsid w:val="009B4AE7"/>
    <w:rsid w:val="009B4D46"/>
    <w:rsid w:val="009B59C0"/>
    <w:rsid w:val="009B5D2C"/>
    <w:rsid w:val="009B5D69"/>
    <w:rsid w:val="009B609D"/>
    <w:rsid w:val="009B6847"/>
    <w:rsid w:val="009B6D7D"/>
    <w:rsid w:val="009B73AA"/>
    <w:rsid w:val="009B755B"/>
    <w:rsid w:val="009B7726"/>
    <w:rsid w:val="009B7DCE"/>
    <w:rsid w:val="009B7F56"/>
    <w:rsid w:val="009C0282"/>
    <w:rsid w:val="009C0299"/>
    <w:rsid w:val="009C0582"/>
    <w:rsid w:val="009C06C9"/>
    <w:rsid w:val="009C0C13"/>
    <w:rsid w:val="009C0C5F"/>
    <w:rsid w:val="009C12D6"/>
    <w:rsid w:val="009C1EEC"/>
    <w:rsid w:val="009C1EF5"/>
    <w:rsid w:val="009C1F12"/>
    <w:rsid w:val="009C2226"/>
    <w:rsid w:val="009C267B"/>
    <w:rsid w:val="009C26A0"/>
    <w:rsid w:val="009C3802"/>
    <w:rsid w:val="009C43F1"/>
    <w:rsid w:val="009C44D5"/>
    <w:rsid w:val="009C452E"/>
    <w:rsid w:val="009C495F"/>
    <w:rsid w:val="009C4BB7"/>
    <w:rsid w:val="009C4C3F"/>
    <w:rsid w:val="009C50E7"/>
    <w:rsid w:val="009C56D6"/>
    <w:rsid w:val="009C56FE"/>
    <w:rsid w:val="009C5D22"/>
    <w:rsid w:val="009C614F"/>
    <w:rsid w:val="009C6F66"/>
    <w:rsid w:val="009C7129"/>
    <w:rsid w:val="009C72A2"/>
    <w:rsid w:val="009C75D2"/>
    <w:rsid w:val="009C7B2E"/>
    <w:rsid w:val="009D075E"/>
    <w:rsid w:val="009D08B6"/>
    <w:rsid w:val="009D09CA"/>
    <w:rsid w:val="009D09D9"/>
    <w:rsid w:val="009D09DF"/>
    <w:rsid w:val="009D0BE7"/>
    <w:rsid w:val="009D0E13"/>
    <w:rsid w:val="009D101A"/>
    <w:rsid w:val="009D1054"/>
    <w:rsid w:val="009D1BBA"/>
    <w:rsid w:val="009D203E"/>
    <w:rsid w:val="009D22F2"/>
    <w:rsid w:val="009D22FD"/>
    <w:rsid w:val="009D2416"/>
    <w:rsid w:val="009D2872"/>
    <w:rsid w:val="009D2C4E"/>
    <w:rsid w:val="009D2CDD"/>
    <w:rsid w:val="009D2DED"/>
    <w:rsid w:val="009D3248"/>
    <w:rsid w:val="009D3626"/>
    <w:rsid w:val="009D37BB"/>
    <w:rsid w:val="009D3D1E"/>
    <w:rsid w:val="009D3E16"/>
    <w:rsid w:val="009D3E2A"/>
    <w:rsid w:val="009D4080"/>
    <w:rsid w:val="009D4432"/>
    <w:rsid w:val="009D47A1"/>
    <w:rsid w:val="009D480A"/>
    <w:rsid w:val="009D4A4C"/>
    <w:rsid w:val="009D4C5D"/>
    <w:rsid w:val="009D575B"/>
    <w:rsid w:val="009D5A21"/>
    <w:rsid w:val="009D5F93"/>
    <w:rsid w:val="009D609D"/>
    <w:rsid w:val="009D61C1"/>
    <w:rsid w:val="009D6360"/>
    <w:rsid w:val="009D657F"/>
    <w:rsid w:val="009D6EF0"/>
    <w:rsid w:val="009D7932"/>
    <w:rsid w:val="009D7D30"/>
    <w:rsid w:val="009D7ECA"/>
    <w:rsid w:val="009D7FA5"/>
    <w:rsid w:val="009E0815"/>
    <w:rsid w:val="009E0832"/>
    <w:rsid w:val="009E0EBB"/>
    <w:rsid w:val="009E0F60"/>
    <w:rsid w:val="009E0FB6"/>
    <w:rsid w:val="009E142C"/>
    <w:rsid w:val="009E14E0"/>
    <w:rsid w:val="009E2525"/>
    <w:rsid w:val="009E2988"/>
    <w:rsid w:val="009E2A39"/>
    <w:rsid w:val="009E2FE5"/>
    <w:rsid w:val="009E418D"/>
    <w:rsid w:val="009E43F8"/>
    <w:rsid w:val="009E4B0B"/>
    <w:rsid w:val="009E52F5"/>
    <w:rsid w:val="009E5353"/>
    <w:rsid w:val="009E55FE"/>
    <w:rsid w:val="009E59D4"/>
    <w:rsid w:val="009E5C26"/>
    <w:rsid w:val="009E6418"/>
    <w:rsid w:val="009E64C5"/>
    <w:rsid w:val="009E6626"/>
    <w:rsid w:val="009E66F5"/>
    <w:rsid w:val="009E696B"/>
    <w:rsid w:val="009E6CAC"/>
    <w:rsid w:val="009E6EC9"/>
    <w:rsid w:val="009E77AD"/>
    <w:rsid w:val="009E7B05"/>
    <w:rsid w:val="009E7F69"/>
    <w:rsid w:val="009F008D"/>
    <w:rsid w:val="009F00B2"/>
    <w:rsid w:val="009F00C1"/>
    <w:rsid w:val="009F0A6F"/>
    <w:rsid w:val="009F0AEF"/>
    <w:rsid w:val="009F0CD0"/>
    <w:rsid w:val="009F0D1A"/>
    <w:rsid w:val="009F132B"/>
    <w:rsid w:val="009F13BB"/>
    <w:rsid w:val="009F14B2"/>
    <w:rsid w:val="009F1A11"/>
    <w:rsid w:val="009F1B98"/>
    <w:rsid w:val="009F1C40"/>
    <w:rsid w:val="009F1C79"/>
    <w:rsid w:val="009F219D"/>
    <w:rsid w:val="009F2ABB"/>
    <w:rsid w:val="009F2E65"/>
    <w:rsid w:val="009F35BC"/>
    <w:rsid w:val="009F3CA6"/>
    <w:rsid w:val="009F3CE6"/>
    <w:rsid w:val="009F3F87"/>
    <w:rsid w:val="009F4127"/>
    <w:rsid w:val="009F45A7"/>
    <w:rsid w:val="009F4DB9"/>
    <w:rsid w:val="009F5302"/>
    <w:rsid w:val="009F53FF"/>
    <w:rsid w:val="009F5549"/>
    <w:rsid w:val="009F5969"/>
    <w:rsid w:val="009F5B58"/>
    <w:rsid w:val="009F6490"/>
    <w:rsid w:val="009F675B"/>
    <w:rsid w:val="009F68FA"/>
    <w:rsid w:val="009F6AE6"/>
    <w:rsid w:val="009F6C4D"/>
    <w:rsid w:val="009F7375"/>
    <w:rsid w:val="009F751C"/>
    <w:rsid w:val="009F7728"/>
    <w:rsid w:val="009F79A5"/>
    <w:rsid w:val="009F7A2F"/>
    <w:rsid w:val="009F7D09"/>
    <w:rsid w:val="009F7E99"/>
    <w:rsid w:val="009F7F9D"/>
    <w:rsid w:val="00A00248"/>
    <w:rsid w:val="00A0059A"/>
    <w:rsid w:val="00A00C2E"/>
    <w:rsid w:val="00A00D4B"/>
    <w:rsid w:val="00A00E11"/>
    <w:rsid w:val="00A01003"/>
    <w:rsid w:val="00A012EA"/>
    <w:rsid w:val="00A01751"/>
    <w:rsid w:val="00A01CC0"/>
    <w:rsid w:val="00A02089"/>
    <w:rsid w:val="00A02234"/>
    <w:rsid w:val="00A0236F"/>
    <w:rsid w:val="00A024E6"/>
    <w:rsid w:val="00A0258B"/>
    <w:rsid w:val="00A0275D"/>
    <w:rsid w:val="00A028E8"/>
    <w:rsid w:val="00A0296C"/>
    <w:rsid w:val="00A02B18"/>
    <w:rsid w:val="00A02E6F"/>
    <w:rsid w:val="00A03028"/>
    <w:rsid w:val="00A0360F"/>
    <w:rsid w:val="00A03E93"/>
    <w:rsid w:val="00A04E51"/>
    <w:rsid w:val="00A04EA0"/>
    <w:rsid w:val="00A05955"/>
    <w:rsid w:val="00A05A51"/>
    <w:rsid w:val="00A05B71"/>
    <w:rsid w:val="00A05BD2"/>
    <w:rsid w:val="00A05D3C"/>
    <w:rsid w:val="00A0603A"/>
    <w:rsid w:val="00A062C0"/>
    <w:rsid w:val="00A065BB"/>
    <w:rsid w:val="00A0675D"/>
    <w:rsid w:val="00A0686B"/>
    <w:rsid w:val="00A06A01"/>
    <w:rsid w:val="00A06D60"/>
    <w:rsid w:val="00A07592"/>
    <w:rsid w:val="00A079E0"/>
    <w:rsid w:val="00A10054"/>
    <w:rsid w:val="00A1013A"/>
    <w:rsid w:val="00A10343"/>
    <w:rsid w:val="00A1095E"/>
    <w:rsid w:val="00A10A37"/>
    <w:rsid w:val="00A10DB3"/>
    <w:rsid w:val="00A10E62"/>
    <w:rsid w:val="00A1105B"/>
    <w:rsid w:val="00A11073"/>
    <w:rsid w:val="00A1170C"/>
    <w:rsid w:val="00A11B09"/>
    <w:rsid w:val="00A11DBB"/>
    <w:rsid w:val="00A1214E"/>
    <w:rsid w:val="00A123C3"/>
    <w:rsid w:val="00A1277B"/>
    <w:rsid w:val="00A12896"/>
    <w:rsid w:val="00A12903"/>
    <w:rsid w:val="00A12C40"/>
    <w:rsid w:val="00A12D7B"/>
    <w:rsid w:val="00A12DC9"/>
    <w:rsid w:val="00A13008"/>
    <w:rsid w:val="00A130ED"/>
    <w:rsid w:val="00A13730"/>
    <w:rsid w:val="00A13D60"/>
    <w:rsid w:val="00A13F51"/>
    <w:rsid w:val="00A13F8F"/>
    <w:rsid w:val="00A144BC"/>
    <w:rsid w:val="00A1472D"/>
    <w:rsid w:val="00A14778"/>
    <w:rsid w:val="00A1541F"/>
    <w:rsid w:val="00A1629C"/>
    <w:rsid w:val="00A163E6"/>
    <w:rsid w:val="00A16589"/>
    <w:rsid w:val="00A16B89"/>
    <w:rsid w:val="00A16DDA"/>
    <w:rsid w:val="00A1703A"/>
    <w:rsid w:val="00A17040"/>
    <w:rsid w:val="00A17099"/>
    <w:rsid w:val="00A176E7"/>
    <w:rsid w:val="00A17C86"/>
    <w:rsid w:val="00A17F47"/>
    <w:rsid w:val="00A2011A"/>
    <w:rsid w:val="00A2076C"/>
    <w:rsid w:val="00A20C47"/>
    <w:rsid w:val="00A20E07"/>
    <w:rsid w:val="00A20FB2"/>
    <w:rsid w:val="00A2100D"/>
    <w:rsid w:val="00A21481"/>
    <w:rsid w:val="00A2194F"/>
    <w:rsid w:val="00A219E7"/>
    <w:rsid w:val="00A21CE1"/>
    <w:rsid w:val="00A21E19"/>
    <w:rsid w:val="00A21E2C"/>
    <w:rsid w:val="00A21F4C"/>
    <w:rsid w:val="00A22100"/>
    <w:rsid w:val="00A22241"/>
    <w:rsid w:val="00A22582"/>
    <w:rsid w:val="00A23467"/>
    <w:rsid w:val="00A23648"/>
    <w:rsid w:val="00A240A6"/>
    <w:rsid w:val="00A241CE"/>
    <w:rsid w:val="00A2433E"/>
    <w:rsid w:val="00A24447"/>
    <w:rsid w:val="00A24586"/>
    <w:rsid w:val="00A24F7C"/>
    <w:rsid w:val="00A24FCA"/>
    <w:rsid w:val="00A250C0"/>
    <w:rsid w:val="00A25213"/>
    <w:rsid w:val="00A2624F"/>
    <w:rsid w:val="00A265DE"/>
    <w:rsid w:val="00A269E8"/>
    <w:rsid w:val="00A26CF5"/>
    <w:rsid w:val="00A26F04"/>
    <w:rsid w:val="00A27057"/>
    <w:rsid w:val="00A275DE"/>
    <w:rsid w:val="00A27783"/>
    <w:rsid w:val="00A277DD"/>
    <w:rsid w:val="00A278E8"/>
    <w:rsid w:val="00A3043C"/>
    <w:rsid w:val="00A30CBB"/>
    <w:rsid w:val="00A30EC1"/>
    <w:rsid w:val="00A312E0"/>
    <w:rsid w:val="00A319D5"/>
    <w:rsid w:val="00A31BFB"/>
    <w:rsid w:val="00A31C3E"/>
    <w:rsid w:val="00A32528"/>
    <w:rsid w:val="00A32CED"/>
    <w:rsid w:val="00A335E3"/>
    <w:rsid w:val="00A337EE"/>
    <w:rsid w:val="00A3381A"/>
    <w:rsid w:val="00A33CD1"/>
    <w:rsid w:val="00A34018"/>
    <w:rsid w:val="00A3460F"/>
    <w:rsid w:val="00A346D2"/>
    <w:rsid w:val="00A34929"/>
    <w:rsid w:val="00A34B7F"/>
    <w:rsid w:val="00A34FB1"/>
    <w:rsid w:val="00A35166"/>
    <w:rsid w:val="00A3560C"/>
    <w:rsid w:val="00A357A6"/>
    <w:rsid w:val="00A35926"/>
    <w:rsid w:val="00A35AB4"/>
    <w:rsid w:val="00A362AA"/>
    <w:rsid w:val="00A36358"/>
    <w:rsid w:val="00A36CFF"/>
    <w:rsid w:val="00A36DA2"/>
    <w:rsid w:val="00A36EDF"/>
    <w:rsid w:val="00A37F33"/>
    <w:rsid w:val="00A37F3A"/>
    <w:rsid w:val="00A400CD"/>
    <w:rsid w:val="00A40319"/>
    <w:rsid w:val="00A40D00"/>
    <w:rsid w:val="00A4124D"/>
    <w:rsid w:val="00A412AA"/>
    <w:rsid w:val="00A41537"/>
    <w:rsid w:val="00A4189B"/>
    <w:rsid w:val="00A41C2B"/>
    <w:rsid w:val="00A41CA3"/>
    <w:rsid w:val="00A41EBC"/>
    <w:rsid w:val="00A42720"/>
    <w:rsid w:val="00A428CF"/>
    <w:rsid w:val="00A42BE1"/>
    <w:rsid w:val="00A43083"/>
    <w:rsid w:val="00A43361"/>
    <w:rsid w:val="00A4376B"/>
    <w:rsid w:val="00A43818"/>
    <w:rsid w:val="00A43C62"/>
    <w:rsid w:val="00A43F1E"/>
    <w:rsid w:val="00A44143"/>
    <w:rsid w:val="00A44E7C"/>
    <w:rsid w:val="00A4506C"/>
    <w:rsid w:val="00A450EB"/>
    <w:rsid w:val="00A45351"/>
    <w:rsid w:val="00A453C3"/>
    <w:rsid w:val="00A45640"/>
    <w:rsid w:val="00A45EDE"/>
    <w:rsid w:val="00A45F36"/>
    <w:rsid w:val="00A45FCB"/>
    <w:rsid w:val="00A460D2"/>
    <w:rsid w:val="00A468FB"/>
    <w:rsid w:val="00A46B92"/>
    <w:rsid w:val="00A4721A"/>
    <w:rsid w:val="00A478A5"/>
    <w:rsid w:val="00A478DA"/>
    <w:rsid w:val="00A47B1F"/>
    <w:rsid w:val="00A500DD"/>
    <w:rsid w:val="00A5018B"/>
    <w:rsid w:val="00A505BE"/>
    <w:rsid w:val="00A506BC"/>
    <w:rsid w:val="00A50A50"/>
    <w:rsid w:val="00A50C27"/>
    <w:rsid w:val="00A50CED"/>
    <w:rsid w:val="00A50EF2"/>
    <w:rsid w:val="00A513B5"/>
    <w:rsid w:val="00A51A1F"/>
    <w:rsid w:val="00A51AF5"/>
    <w:rsid w:val="00A51EEE"/>
    <w:rsid w:val="00A520E0"/>
    <w:rsid w:val="00A522AD"/>
    <w:rsid w:val="00A523E1"/>
    <w:rsid w:val="00A5322D"/>
    <w:rsid w:val="00A53333"/>
    <w:rsid w:val="00A53451"/>
    <w:rsid w:val="00A53572"/>
    <w:rsid w:val="00A53644"/>
    <w:rsid w:val="00A536C6"/>
    <w:rsid w:val="00A53A1A"/>
    <w:rsid w:val="00A53F6D"/>
    <w:rsid w:val="00A54917"/>
    <w:rsid w:val="00A552F4"/>
    <w:rsid w:val="00A553B3"/>
    <w:rsid w:val="00A55505"/>
    <w:rsid w:val="00A5562E"/>
    <w:rsid w:val="00A557BA"/>
    <w:rsid w:val="00A55D1C"/>
    <w:rsid w:val="00A56499"/>
    <w:rsid w:val="00A56635"/>
    <w:rsid w:val="00A56877"/>
    <w:rsid w:val="00A56D30"/>
    <w:rsid w:val="00A570E9"/>
    <w:rsid w:val="00A57153"/>
    <w:rsid w:val="00A57399"/>
    <w:rsid w:val="00A575E4"/>
    <w:rsid w:val="00A57A73"/>
    <w:rsid w:val="00A57ED1"/>
    <w:rsid w:val="00A57EDE"/>
    <w:rsid w:val="00A603EC"/>
    <w:rsid w:val="00A60A52"/>
    <w:rsid w:val="00A60FE9"/>
    <w:rsid w:val="00A61004"/>
    <w:rsid w:val="00A6103B"/>
    <w:rsid w:val="00A61517"/>
    <w:rsid w:val="00A62192"/>
    <w:rsid w:val="00A621F2"/>
    <w:rsid w:val="00A624F2"/>
    <w:rsid w:val="00A625C3"/>
    <w:rsid w:val="00A6273D"/>
    <w:rsid w:val="00A628A9"/>
    <w:rsid w:val="00A62C41"/>
    <w:rsid w:val="00A63169"/>
    <w:rsid w:val="00A631EB"/>
    <w:rsid w:val="00A637CD"/>
    <w:rsid w:val="00A6386D"/>
    <w:rsid w:val="00A63943"/>
    <w:rsid w:val="00A63AE3"/>
    <w:rsid w:val="00A64917"/>
    <w:rsid w:val="00A651BE"/>
    <w:rsid w:val="00A6530A"/>
    <w:rsid w:val="00A65562"/>
    <w:rsid w:val="00A65729"/>
    <w:rsid w:val="00A65969"/>
    <w:rsid w:val="00A65CE6"/>
    <w:rsid w:val="00A66051"/>
    <w:rsid w:val="00A660B2"/>
    <w:rsid w:val="00A664CC"/>
    <w:rsid w:val="00A6664C"/>
    <w:rsid w:val="00A667C4"/>
    <w:rsid w:val="00A6729C"/>
    <w:rsid w:val="00A673D0"/>
    <w:rsid w:val="00A6742B"/>
    <w:rsid w:val="00A67447"/>
    <w:rsid w:val="00A675E4"/>
    <w:rsid w:val="00A67A27"/>
    <w:rsid w:val="00A67A29"/>
    <w:rsid w:val="00A67C03"/>
    <w:rsid w:val="00A67DC1"/>
    <w:rsid w:val="00A70075"/>
    <w:rsid w:val="00A70194"/>
    <w:rsid w:val="00A701C1"/>
    <w:rsid w:val="00A7101B"/>
    <w:rsid w:val="00A711FA"/>
    <w:rsid w:val="00A714E4"/>
    <w:rsid w:val="00A719C6"/>
    <w:rsid w:val="00A720CA"/>
    <w:rsid w:val="00A72288"/>
    <w:rsid w:val="00A72487"/>
    <w:rsid w:val="00A72E4B"/>
    <w:rsid w:val="00A730D7"/>
    <w:rsid w:val="00A73130"/>
    <w:rsid w:val="00A7336C"/>
    <w:rsid w:val="00A73464"/>
    <w:rsid w:val="00A73470"/>
    <w:rsid w:val="00A73CB1"/>
    <w:rsid w:val="00A7418E"/>
    <w:rsid w:val="00A742A4"/>
    <w:rsid w:val="00A745E4"/>
    <w:rsid w:val="00A748CB"/>
    <w:rsid w:val="00A748EB"/>
    <w:rsid w:val="00A74A3A"/>
    <w:rsid w:val="00A74E10"/>
    <w:rsid w:val="00A757E9"/>
    <w:rsid w:val="00A75842"/>
    <w:rsid w:val="00A75897"/>
    <w:rsid w:val="00A760AA"/>
    <w:rsid w:val="00A764DD"/>
    <w:rsid w:val="00A769F1"/>
    <w:rsid w:val="00A76BF5"/>
    <w:rsid w:val="00A76E1D"/>
    <w:rsid w:val="00A77039"/>
    <w:rsid w:val="00A77946"/>
    <w:rsid w:val="00A779A1"/>
    <w:rsid w:val="00A77A2F"/>
    <w:rsid w:val="00A77D20"/>
    <w:rsid w:val="00A77D6F"/>
    <w:rsid w:val="00A80A7F"/>
    <w:rsid w:val="00A817AD"/>
    <w:rsid w:val="00A81900"/>
    <w:rsid w:val="00A819F1"/>
    <w:rsid w:val="00A81D8A"/>
    <w:rsid w:val="00A81F17"/>
    <w:rsid w:val="00A82CF9"/>
    <w:rsid w:val="00A82E1D"/>
    <w:rsid w:val="00A83466"/>
    <w:rsid w:val="00A839C1"/>
    <w:rsid w:val="00A83AC4"/>
    <w:rsid w:val="00A83B60"/>
    <w:rsid w:val="00A83DE5"/>
    <w:rsid w:val="00A84403"/>
    <w:rsid w:val="00A84E7F"/>
    <w:rsid w:val="00A84F0D"/>
    <w:rsid w:val="00A8536E"/>
    <w:rsid w:val="00A85679"/>
    <w:rsid w:val="00A8580F"/>
    <w:rsid w:val="00A859F0"/>
    <w:rsid w:val="00A85AB5"/>
    <w:rsid w:val="00A85F29"/>
    <w:rsid w:val="00A862DA"/>
    <w:rsid w:val="00A86375"/>
    <w:rsid w:val="00A866A6"/>
    <w:rsid w:val="00A87056"/>
    <w:rsid w:val="00A8755C"/>
    <w:rsid w:val="00A878FF"/>
    <w:rsid w:val="00A87E4E"/>
    <w:rsid w:val="00A9078E"/>
    <w:rsid w:val="00A918F7"/>
    <w:rsid w:val="00A91985"/>
    <w:rsid w:val="00A91F28"/>
    <w:rsid w:val="00A928BA"/>
    <w:rsid w:val="00A92A24"/>
    <w:rsid w:val="00A92DD3"/>
    <w:rsid w:val="00A92EFD"/>
    <w:rsid w:val="00A938E9"/>
    <w:rsid w:val="00A93A9F"/>
    <w:rsid w:val="00A93CA4"/>
    <w:rsid w:val="00A93F64"/>
    <w:rsid w:val="00A9414E"/>
    <w:rsid w:val="00A94A75"/>
    <w:rsid w:val="00A94C6C"/>
    <w:rsid w:val="00A94D96"/>
    <w:rsid w:val="00A94E1A"/>
    <w:rsid w:val="00A94FAE"/>
    <w:rsid w:val="00A9512A"/>
    <w:rsid w:val="00A95186"/>
    <w:rsid w:val="00A9541D"/>
    <w:rsid w:val="00A9562C"/>
    <w:rsid w:val="00A9659D"/>
    <w:rsid w:val="00A96B4F"/>
    <w:rsid w:val="00A96C1D"/>
    <w:rsid w:val="00A96C44"/>
    <w:rsid w:val="00A97406"/>
    <w:rsid w:val="00A97930"/>
    <w:rsid w:val="00A97E0C"/>
    <w:rsid w:val="00AA008B"/>
    <w:rsid w:val="00AA0354"/>
    <w:rsid w:val="00AA049D"/>
    <w:rsid w:val="00AA0746"/>
    <w:rsid w:val="00AA0DD3"/>
    <w:rsid w:val="00AA0DF9"/>
    <w:rsid w:val="00AA117D"/>
    <w:rsid w:val="00AA169F"/>
    <w:rsid w:val="00AA1767"/>
    <w:rsid w:val="00AA182B"/>
    <w:rsid w:val="00AA1A1C"/>
    <w:rsid w:val="00AA1CAF"/>
    <w:rsid w:val="00AA1E7A"/>
    <w:rsid w:val="00AA1FC2"/>
    <w:rsid w:val="00AA28BA"/>
    <w:rsid w:val="00AA2E59"/>
    <w:rsid w:val="00AA2FA4"/>
    <w:rsid w:val="00AA342B"/>
    <w:rsid w:val="00AA35EE"/>
    <w:rsid w:val="00AA3B58"/>
    <w:rsid w:val="00AA3C33"/>
    <w:rsid w:val="00AA3E8A"/>
    <w:rsid w:val="00AA4572"/>
    <w:rsid w:val="00AA49F8"/>
    <w:rsid w:val="00AA4BD7"/>
    <w:rsid w:val="00AA4F9A"/>
    <w:rsid w:val="00AA5088"/>
    <w:rsid w:val="00AA51F2"/>
    <w:rsid w:val="00AA5DE7"/>
    <w:rsid w:val="00AA62A0"/>
    <w:rsid w:val="00AA6A58"/>
    <w:rsid w:val="00AA6AD8"/>
    <w:rsid w:val="00AA6D05"/>
    <w:rsid w:val="00AA6E9B"/>
    <w:rsid w:val="00AA718F"/>
    <w:rsid w:val="00AA737E"/>
    <w:rsid w:val="00AA74E1"/>
    <w:rsid w:val="00AA7566"/>
    <w:rsid w:val="00AA7C18"/>
    <w:rsid w:val="00AA7C22"/>
    <w:rsid w:val="00AA7E44"/>
    <w:rsid w:val="00AB014D"/>
    <w:rsid w:val="00AB0219"/>
    <w:rsid w:val="00AB147A"/>
    <w:rsid w:val="00AB166E"/>
    <w:rsid w:val="00AB1734"/>
    <w:rsid w:val="00AB17B8"/>
    <w:rsid w:val="00AB1A50"/>
    <w:rsid w:val="00AB2392"/>
    <w:rsid w:val="00AB2ACF"/>
    <w:rsid w:val="00AB2F25"/>
    <w:rsid w:val="00AB2FAC"/>
    <w:rsid w:val="00AB367D"/>
    <w:rsid w:val="00AB3A3D"/>
    <w:rsid w:val="00AB3D3B"/>
    <w:rsid w:val="00AB3EE0"/>
    <w:rsid w:val="00AB470B"/>
    <w:rsid w:val="00AB4CBA"/>
    <w:rsid w:val="00AB4FC8"/>
    <w:rsid w:val="00AB50F4"/>
    <w:rsid w:val="00AB52BA"/>
    <w:rsid w:val="00AB5AF2"/>
    <w:rsid w:val="00AB5C98"/>
    <w:rsid w:val="00AB5E34"/>
    <w:rsid w:val="00AB5FEA"/>
    <w:rsid w:val="00AB6099"/>
    <w:rsid w:val="00AB639C"/>
    <w:rsid w:val="00AB6522"/>
    <w:rsid w:val="00AB6AA1"/>
    <w:rsid w:val="00AB6AB4"/>
    <w:rsid w:val="00AB6DB1"/>
    <w:rsid w:val="00AB72B7"/>
    <w:rsid w:val="00AB755B"/>
    <w:rsid w:val="00AB7CF0"/>
    <w:rsid w:val="00AB7D69"/>
    <w:rsid w:val="00AC0040"/>
    <w:rsid w:val="00AC066B"/>
    <w:rsid w:val="00AC0730"/>
    <w:rsid w:val="00AC08B8"/>
    <w:rsid w:val="00AC1086"/>
    <w:rsid w:val="00AC1107"/>
    <w:rsid w:val="00AC134E"/>
    <w:rsid w:val="00AC165C"/>
    <w:rsid w:val="00AC16BC"/>
    <w:rsid w:val="00AC16FA"/>
    <w:rsid w:val="00AC1CA9"/>
    <w:rsid w:val="00AC26E7"/>
    <w:rsid w:val="00AC285C"/>
    <w:rsid w:val="00AC2D88"/>
    <w:rsid w:val="00AC34D2"/>
    <w:rsid w:val="00AC3670"/>
    <w:rsid w:val="00AC3A63"/>
    <w:rsid w:val="00AC3DF8"/>
    <w:rsid w:val="00AC4809"/>
    <w:rsid w:val="00AC4DA1"/>
    <w:rsid w:val="00AC65C9"/>
    <w:rsid w:val="00AC6745"/>
    <w:rsid w:val="00AC6F65"/>
    <w:rsid w:val="00AC728C"/>
    <w:rsid w:val="00AC7621"/>
    <w:rsid w:val="00AC7AEC"/>
    <w:rsid w:val="00AC7C50"/>
    <w:rsid w:val="00AD019B"/>
    <w:rsid w:val="00AD0882"/>
    <w:rsid w:val="00AD0CCF"/>
    <w:rsid w:val="00AD10D3"/>
    <w:rsid w:val="00AD182F"/>
    <w:rsid w:val="00AD19DB"/>
    <w:rsid w:val="00AD1BA5"/>
    <w:rsid w:val="00AD1D2F"/>
    <w:rsid w:val="00AD20FA"/>
    <w:rsid w:val="00AD210F"/>
    <w:rsid w:val="00AD221E"/>
    <w:rsid w:val="00AD232A"/>
    <w:rsid w:val="00AD246C"/>
    <w:rsid w:val="00AD3482"/>
    <w:rsid w:val="00AD38E3"/>
    <w:rsid w:val="00AD3FD1"/>
    <w:rsid w:val="00AD492E"/>
    <w:rsid w:val="00AD5925"/>
    <w:rsid w:val="00AD5AE1"/>
    <w:rsid w:val="00AD5D93"/>
    <w:rsid w:val="00AD5E40"/>
    <w:rsid w:val="00AD630F"/>
    <w:rsid w:val="00AD66E0"/>
    <w:rsid w:val="00AD6745"/>
    <w:rsid w:val="00AD6931"/>
    <w:rsid w:val="00AD6C0A"/>
    <w:rsid w:val="00AD6F16"/>
    <w:rsid w:val="00AD7009"/>
    <w:rsid w:val="00AD7053"/>
    <w:rsid w:val="00AD72BD"/>
    <w:rsid w:val="00AD73B1"/>
    <w:rsid w:val="00AD776D"/>
    <w:rsid w:val="00AD7A32"/>
    <w:rsid w:val="00AD7D86"/>
    <w:rsid w:val="00AD7F3F"/>
    <w:rsid w:val="00AD7FE2"/>
    <w:rsid w:val="00AE0395"/>
    <w:rsid w:val="00AE05D7"/>
    <w:rsid w:val="00AE0C9C"/>
    <w:rsid w:val="00AE0CC2"/>
    <w:rsid w:val="00AE0E38"/>
    <w:rsid w:val="00AE155E"/>
    <w:rsid w:val="00AE1ACB"/>
    <w:rsid w:val="00AE1B78"/>
    <w:rsid w:val="00AE1C19"/>
    <w:rsid w:val="00AE1C6F"/>
    <w:rsid w:val="00AE1F03"/>
    <w:rsid w:val="00AE2A6B"/>
    <w:rsid w:val="00AE2B0F"/>
    <w:rsid w:val="00AE2B4E"/>
    <w:rsid w:val="00AE2BDD"/>
    <w:rsid w:val="00AE3185"/>
    <w:rsid w:val="00AE442E"/>
    <w:rsid w:val="00AE54A6"/>
    <w:rsid w:val="00AE5BF8"/>
    <w:rsid w:val="00AE6090"/>
    <w:rsid w:val="00AE6112"/>
    <w:rsid w:val="00AE68D7"/>
    <w:rsid w:val="00AE690C"/>
    <w:rsid w:val="00AE6993"/>
    <w:rsid w:val="00AE6BB9"/>
    <w:rsid w:val="00AE6FF8"/>
    <w:rsid w:val="00AE7209"/>
    <w:rsid w:val="00AE7284"/>
    <w:rsid w:val="00AE7330"/>
    <w:rsid w:val="00AE73A4"/>
    <w:rsid w:val="00AE791E"/>
    <w:rsid w:val="00AE79F0"/>
    <w:rsid w:val="00AE7A11"/>
    <w:rsid w:val="00AE7B61"/>
    <w:rsid w:val="00AE7F44"/>
    <w:rsid w:val="00AE7F8B"/>
    <w:rsid w:val="00AE7FA9"/>
    <w:rsid w:val="00AF00C9"/>
    <w:rsid w:val="00AF02AB"/>
    <w:rsid w:val="00AF0717"/>
    <w:rsid w:val="00AF0BD4"/>
    <w:rsid w:val="00AF0C03"/>
    <w:rsid w:val="00AF15D2"/>
    <w:rsid w:val="00AF178A"/>
    <w:rsid w:val="00AF1BAE"/>
    <w:rsid w:val="00AF236B"/>
    <w:rsid w:val="00AF2374"/>
    <w:rsid w:val="00AF25C3"/>
    <w:rsid w:val="00AF2855"/>
    <w:rsid w:val="00AF2CFB"/>
    <w:rsid w:val="00AF2EE6"/>
    <w:rsid w:val="00AF2F3C"/>
    <w:rsid w:val="00AF3120"/>
    <w:rsid w:val="00AF3299"/>
    <w:rsid w:val="00AF3317"/>
    <w:rsid w:val="00AF3490"/>
    <w:rsid w:val="00AF34C8"/>
    <w:rsid w:val="00AF36B6"/>
    <w:rsid w:val="00AF37FC"/>
    <w:rsid w:val="00AF394D"/>
    <w:rsid w:val="00AF3B47"/>
    <w:rsid w:val="00AF3FCE"/>
    <w:rsid w:val="00AF440F"/>
    <w:rsid w:val="00AF49B0"/>
    <w:rsid w:val="00AF4A80"/>
    <w:rsid w:val="00AF4ABA"/>
    <w:rsid w:val="00AF4D16"/>
    <w:rsid w:val="00AF4F91"/>
    <w:rsid w:val="00AF548B"/>
    <w:rsid w:val="00AF549C"/>
    <w:rsid w:val="00AF5581"/>
    <w:rsid w:val="00AF5639"/>
    <w:rsid w:val="00AF5D0B"/>
    <w:rsid w:val="00AF5DC3"/>
    <w:rsid w:val="00AF5E14"/>
    <w:rsid w:val="00AF5E61"/>
    <w:rsid w:val="00AF5EC2"/>
    <w:rsid w:val="00AF602E"/>
    <w:rsid w:val="00AF622C"/>
    <w:rsid w:val="00AF637C"/>
    <w:rsid w:val="00AF6AA7"/>
    <w:rsid w:val="00AF6CAE"/>
    <w:rsid w:val="00AF6E8C"/>
    <w:rsid w:val="00AF7079"/>
    <w:rsid w:val="00AF7379"/>
    <w:rsid w:val="00AF7704"/>
    <w:rsid w:val="00AF79A4"/>
    <w:rsid w:val="00B0038A"/>
    <w:rsid w:val="00B006B1"/>
    <w:rsid w:val="00B00719"/>
    <w:rsid w:val="00B00CE8"/>
    <w:rsid w:val="00B011F2"/>
    <w:rsid w:val="00B0127A"/>
    <w:rsid w:val="00B01DB7"/>
    <w:rsid w:val="00B01EC5"/>
    <w:rsid w:val="00B01FF4"/>
    <w:rsid w:val="00B02518"/>
    <w:rsid w:val="00B02D8D"/>
    <w:rsid w:val="00B02E2D"/>
    <w:rsid w:val="00B032B7"/>
    <w:rsid w:val="00B03E33"/>
    <w:rsid w:val="00B04458"/>
    <w:rsid w:val="00B044A2"/>
    <w:rsid w:val="00B0476B"/>
    <w:rsid w:val="00B04816"/>
    <w:rsid w:val="00B04C91"/>
    <w:rsid w:val="00B05B6B"/>
    <w:rsid w:val="00B0609A"/>
    <w:rsid w:val="00B06CE7"/>
    <w:rsid w:val="00B06E50"/>
    <w:rsid w:val="00B07286"/>
    <w:rsid w:val="00B075CC"/>
    <w:rsid w:val="00B07A2B"/>
    <w:rsid w:val="00B07B75"/>
    <w:rsid w:val="00B07D29"/>
    <w:rsid w:val="00B07D63"/>
    <w:rsid w:val="00B106FF"/>
    <w:rsid w:val="00B1086F"/>
    <w:rsid w:val="00B1158E"/>
    <w:rsid w:val="00B116DE"/>
    <w:rsid w:val="00B1191B"/>
    <w:rsid w:val="00B11F95"/>
    <w:rsid w:val="00B120F6"/>
    <w:rsid w:val="00B12438"/>
    <w:rsid w:val="00B127BE"/>
    <w:rsid w:val="00B12844"/>
    <w:rsid w:val="00B12A4C"/>
    <w:rsid w:val="00B12D43"/>
    <w:rsid w:val="00B1306F"/>
    <w:rsid w:val="00B136B9"/>
    <w:rsid w:val="00B13DD9"/>
    <w:rsid w:val="00B14476"/>
    <w:rsid w:val="00B146B4"/>
    <w:rsid w:val="00B149C5"/>
    <w:rsid w:val="00B149D8"/>
    <w:rsid w:val="00B14AA8"/>
    <w:rsid w:val="00B14D3B"/>
    <w:rsid w:val="00B14FCA"/>
    <w:rsid w:val="00B150D4"/>
    <w:rsid w:val="00B151E4"/>
    <w:rsid w:val="00B15AB1"/>
    <w:rsid w:val="00B15FDB"/>
    <w:rsid w:val="00B16BA5"/>
    <w:rsid w:val="00B1701A"/>
    <w:rsid w:val="00B202CF"/>
    <w:rsid w:val="00B203FE"/>
    <w:rsid w:val="00B20B15"/>
    <w:rsid w:val="00B20F7F"/>
    <w:rsid w:val="00B20FA1"/>
    <w:rsid w:val="00B2111C"/>
    <w:rsid w:val="00B213FF"/>
    <w:rsid w:val="00B21546"/>
    <w:rsid w:val="00B2166A"/>
    <w:rsid w:val="00B216F4"/>
    <w:rsid w:val="00B21846"/>
    <w:rsid w:val="00B21959"/>
    <w:rsid w:val="00B2221E"/>
    <w:rsid w:val="00B22773"/>
    <w:rsid w:val="00B2285F"/>
    <w:rsid w:val="00B22A9B"/>
    <w:rsid w:val="00B233E2"/>
    <w:rsid w:val="00B23684"/>
    <w:rsid w:val="00B238E3"/>
    <w:rsid w:val="00B23998"/>
    <w:rsid w:val="00B243F9"/>
    <w:rsid w:val="00B248E9"/>
    <w:rsid w:val="00B24B0C"/>
    <w:rsid w:val="00B24E06"/>
    <w:rsid w:val="00B24F81"/>
    <w:rsid w:val="00B25005"/>
    <w:rsid w:val="00B2520D"/>
    <w:rsid w:val="00B25243"/>
    <w:rsid w:val="00B25650"/>
    <w:rsid w:val="00B2566D"/>
    <w:rsid w:val="00B25BA0"/>
    <w:rsid w:val="00B25DE9"/>
    <w:rsid w:val="00B260C8"/>
    <w:rsid w:val="00B2625D"/>
    <w:rsid w:val="00B26370"/>
    <w:rsid w:val="00B26610"/>
    <w:rsid w:val="00B26734"/>
    <w:rsid w:val="00B26E5C"/>
    <w:rsid w:val="00B26E95"/>
    <w:rsid w:val="00B26FEF"/>
    <w:rsid w:val="00B27334"/>
    <w:rsid w:val="00B273F2"/>
    <w:rsid w:val="00B279F0"/>
    <w:rsid w:val="00B27A0A"/>
    <w:rsid w:val="00B27A6A"/>
    <w:rsid w:val="00B27F4E"/>
    <w:rsid w:val="00B301E6"/>
    <w:rsid w:val="00B309D6"/>
    <w:rsid w:val="00B30C77"/>
    <w:rsid w:val="00B30D11"/>
    <w:rsid w:val="00B31027"/>
    <w:rsid w:val="00B310FC"/>
    <w:rsid w:val="00B3125C"/>
    <w:rsid w:val="00B31628"/>
    <w:rsid w:val="00B31649"/>
    <w:rsid w:val="00B3172D"/>
    <w:rsid w:val="00B31732"/>
    <w:rsid w:val="00B3197C"/>
    <w:rsid w:val="00B319D6"/>
    <w:rsid w:val="00B31A7E"/>
    <w:rsid w:val="00B31F92"/>
    <w:rsid w:val="00B31F96"/>
    <w:rsid w:val="00B329B9"/>
    <w:rsid w:val="00B32B43"/>
    <w:rsid w:val="00B32C4E"/>
    <w:rsid w:val="00B331DF"/>
    <w:rsid w:val="00B339E0"/>
    <w:rsid w:val="00B33BBD"/>
    <w:rsid w:val="00B33E55"/>
    <w:rsid w:val="00B33F74"/>
    <w:rsid w:val="00B347C9"/>
    <w:rsid w:val="00B34865"/>
    <w:rsid w:val="00B34A3E"/>
    <w:rsid w:val="00B34B68"/>
    <w:rsid w:val="00B34D74"/>
    <w:rsid w:val="00B34DA3"/>
    <w:rsid w:val="00B34E3C"/>
    <w:rsid w:val="00B34EB7"/>
    <w:rsid w:val="00B35B2C"/>
    <w:rsid w:val="00B35E9A"/>
    <w:rsid w:val="00B3617D"/>
    <w:rsid w:val="00B362F4"/>
    <w:rsid w:val="00B3630D"/>
    <w:rsid w:val="00B36BC3"/>
    <w:rsid w:val="00B36CCA"/>
    <w:rsid w:val="00B36F61"/>
    <w:rsid w:val="00B3708D"/>
    <w:rsid w:val="00B37516"/>
    <w:rsid w:val="00B3792F"/>
    <w:rsid w:val="00B37F63"/>
    <w:rsid w:val="00B40477"/>
    <w:rsid w:val="00B404C5"/>
    <w:rsid w:val="00B41228"/>
    <w:rsid w:val="00B4123E"/>
    <w:rsid w:val="00B413C4"/>
    <w:rsid w:val="00B41671"/>
    <w:rsid w:val="00B417BD"/>
    <w:rsid w:val="00B4199B"/>
    <w:rsid w:val="00B41AC7"/>
    <w:rsid w:val="00B41D2D"/>
    <w:rsid w:val="00B41FE0"/>
    <w:rsid w:val="00B42217"/>
    <w:rsid w:val="00B425C8"/>
    <w:rsid w:val="00B42882"/>
    <w:rsid w:val="00B43C4B"/>
    <w:rsid w:val="00B43EB5"/>
    <w:rsid w:val="00B43ECB"/>
    <w:rsid w:val="00B4476F"/>
    <w:rsid w:val="00B448DA"/>
    <w:rsid w:val="00B44AEF"/>
    <w:rsid w:val="00B45020"/>
    <w:rsid w:val="00B452F4"/>
    <w:rsid w:val="00B45680"/>
    <w:rsid w:val="00B45A20"/>
    <w:rsid w:val="00B45ACC"/>
    <w:rsid w:val="00B4612C"/>
    <w:rsid w:val="00B4648E"/>
    <w:rsid w:val="00B46C21"/>
    <w:rsid w:val="00B46CA9"/>
    <w:rsid w:val="00B47204"/>
    <w:rsid w:val="00B477B1"/>
    <w:rsid w:val="00B47CE6"/>
    <w:rsid w:val="00B5008B"/>
    <w:rsid w:val="00B50BDF"/>
    <w:rsid w:val="00B50FE7"/>
    <w:rsid w:val="00B5127F"/>
    <w:rsid w:val="00B517AD"/>
    <w:rsid w:val="00B51B5F"/>
    <w:rsid w:val="00B51EF8"/>
    <w:rsid w:val="00B51F49"/>
    <w:rsid w:val="00B52188"/>
    <w:rsid w:val="00B523F6"/>
    <w:rsid w:val="00B5284A"/>
    <w:rsid w:val="00B52B94"/>
    <w:rsid w:val="00B52BE8"/>
    <w:rsid w:val="00B52D6B"/>
    <w:rsid w:val="00B5304B"/>
    <w:rsid w:val="00B53AE7"/>
    <w:rsid w:val="00B543BA"/>
    <w:rsid w:val="00B54B83"/>
    <w:rsid w:val="00B55124"/>
    <w:rsid w:val="00B55421"/>
    <w:rsid w:val="00B558A2"/>
    <w:rsid w:val="00B56356"/>
    <w:rsid w:val="00B56699"/>
    <w:rsid w:val="00B56721"/>
    <w:rsid w:val="00B56AC8"/>
    <w:rsid w:val="00B56AD6"/>
    <w:rsid w:val="00B56ADE"/>
    <w:rsid w:val="00B56DFF"/>
    <w:rsid w:val="00B5701A"/>
    <w:rsid w:val="00B60353"/>
    <w:rsid w:val="00B60849"/>
    <w:rsid w:val="00B611C5"/>
    <w:rsid w:val="00B619FE"/>
    <w:rsid w:val="00B61AA0"/>
    <w:rsid w:val="00B61DC1"/>
    <w:rsid w:val="00B62C59"/>
    <w:rsid w:val="00B62CD6"/>
    <w:rsid w:val="00B6358F"/>
    <w:rsid w:val="00B635AF"/>
    <w:rsid w:val="00B635C8"/>
    <w:rsid w:val="00B6366C"/>
    <w:rsid w:val="00B636EF"/>
    <w:rsid w:val="00B6392D"/>
    <w:rsid w:val="00B63F6B"/>
    <w:rsid w:val="00B640EB"/>
    <w:rsid w:val="00B64232"/>
    <w:rsid w:val="00B644F3"/>
    <w:rsid w:val="00B64592"/>
    <w:rsid w:val="00B645AF"/>
    <w:rsid w:val="00B64609"/>
    <w:rsid w:val="00B6479F"/>
    <w:rsid w:val="00B64A4E"/>
    <w:rsid w:val="00B653CD"/>
    <w:rsid w:val="00B661DD"/>
    <w:rsid w:val="00B66882"/>
    <w:rsid w:val="00B66C5F"/>
    <w:rsid w:val="00B66E0F"/>
    <w:rsid w:val="00B66E3A"/>
    <w:rsid w:val="00B66E51"/>
    <w:rsid w:val="00B67542"/>
    <w:rsid w:val="00B67CE7"/>
    <w:rsid w:val="00B7038E"/>
    <w:rsid w:val="00B70667"/>
    <w:rsid w:val="00B707DC"/>
    <w:rsid w:val="00B7094D"/>
    <w:rsid w:val="00B70AE0"/>
    <w:rsid w:val="00B70D61"/>
    <w:rsid w:val="00B712EE"/>
    <w:rsid w:val="00B71962"/>
    <w:rsid w:val="00B7219D"/>
    <w:rsid w:val="00B721FE"/>
    <w:rsid w:val="00B72742"/>
    <w:rsid w:val="00B729B7"/>
    <w:rsid w:val="00B73059"/>
    <w:rsid w:val="00B73B4E"/>
    <w:rsid w:val="00B74450"/>
    <w:rsid w:val="00B74652"/>
    <w:rsid w:val="00B74657"/>
    <w:rsid w:val="00B746DC"/>
    <w:rsid w:val="00B7487A"/>
    <w:rsid w:val="00B74DF3"/>
    <w:rsid w:val="00B75134"/>
    <w:rsid w:val="00B75395"/>
    <w:rsid w:val="00B753B7"/>
    <w:rsid w:val="00B75705"/>
    <w:rsid w:val="00B75D48"/>
    <w:rsid w:val="00B75E4B"/>
    <w:rsid w:val="00B7641C"/>
    <w:rsid w:val="00B76744"/>
    <w:rsid w:val="00B77354"/>
    <w:rsid w:val="00B776C1"/>
    <w:rsid w:val="00B777E7"/>
    <w:rsid w:val="00B77859"/>
    <w:rsid w:val="00B778EB"/>
    <w:rsid w:val="00B77B18"/>
    <w:rsid w:val="00B77CE3"/>
    <w:rsid w:val="00B77EA0"/>
    <w:rsid w:val="00B77F2D"/>
    <w:rsid w:val="00B801CD"/>
    <w:rsid w:val="00B8048B"/>
    <w:rsid w:val="00B8078E"/>
    <w:rsid w:val="00B80E82"/>
    <w:rsid w:val="00B8116F"/>
    <w:rsid w:val="00B8130B"/>
    <w:rsid w:val="00B816D2"/>
    <w:rsid w:val="00B81E82"/>
    <w:rsid w:val="00B82750"/>
    <w:rsid w:val="00B829F8"/>
    <w:rsid w:val="00B83110"/>
    <w:rsid w:val="00B8322A"/>
    <w:rsid w:val="00B832A9"/>
    <w:rsid w:val="00B83F67"/>
    <w:rsid w:val="00B842EB"/>
    <w:rsid w:val="00B845BB"/>
    <w:rsid w:val="00B84AEF"/>
    <w:rsid w:val="00B85081"/>
    <w:rsid w:val="00B853B1"/>
    <w:rsid w:val="00B858B3"/>
    <w:rsid w:val="00B85C56"/>
    <w:rsid w:val="00B85D68"/>
    <w:rsid w:val="00B86242"/>
    <w:rsid w:val="00B862B7"/>
    <w:rsid w:val="00B867A9"/>
    <w:rsid w:val="00B86DCE"/>
    <w:rsid w:val="00B86EE6"/>
    <w:rsid w:val="00B873C1"/>
    <w:rsid w:val="00B873FB"/>
    <w:rsid w:val="00B87599"/>
    <w:rsid w:val="00B87A2F"/>
    <w:rsid w:val="00B87CC3"/>
    <w:rsid w:val="00B90471"/>
    <w:rsid w:val="00B90538"/>
    <w:rsid w:val="00B90704"/>
    <w:rsid w:val="00B90F55"/>
    <w:rsid w:val="00B916AB"/>
    <w:rsid w:val="00B917A2"/>
    <w:rsid w:val="00B91A38"/>
    <w:rsid w:val="00B91DAD"/>
    <w:rsid w:val="00B924EB"/>
    <w:rsid w:val="00B928F6"/>
    <w:rsid w:val="00B92B68"/>
    <w:rsid w:val="00B93389"/>
    <w:rsid w:val="00B934F3"/>
    <w:rsid w:val="00B936AB"/>
    <w:rsid w:val="00B946EA"/>
    <w:rsid w:val="00B94B40"/>
    <w:rsid w:val="00B94CAB"/>
    <w:rsid w:val="00B953F3"/>
    <w:rsid w:val="00B955AB"/>
    <w:rsid w:val="00B95892"/>
    <w:rsid w:val="00B95A53"/>
    <w:rsid w:val="00B95C0D"/>
    <w:rsid w:val="00B961E4"/>
    <w:rsid w:val="00B967D8"/>
    <w:rsid w:val="00B96908"/>
    <w:rsid w:val="00B96E4B"/>
    <w:rsid w:val="00B96EE9"/>
    <w:rsid w:val="00B97122"/>
    <w:rsid w:val="00B9730D"/>
    <w:rsid w:val="00B973DF"/>
    <w:rsid w:val="00B97403"/>
    <w:rsid w:val="00B9755D"/>
    <w:rsid w:val="00B976F1"/>
    <w:rsid w:val="00B97980"/>
    <w:rsid w:val="00B979B4"/>
    <w:rsid w:val="00B97C20"/>
    <w:rsid w:val="00B97C3A"/>
    <w:rsid w:val="00BA00EA"/>
    <w:rsid w:val="00BA0352"/>
    <w:rsid w:val="00BA03E5"/>
    <w:rsid w:val="00BA03F4"/>
    <w:rsid w:val="00BA0C66"/>
    <w:rsid w:val="00BA1AC8"/>
    <w:rsid w:val="00BA1BDB"/>
    <w:rsid w:val="00BA20B1"/>
    <w:rsid w:val="00BA20F5"/>
    <w:rsid w:val="00BA24C8"/>
    <w:rsid w:val="00BA258C"/>
    <w:rsid w:val="00BA30FD"/>
    <w:rsid w:val="00BA3745"/>
    <w:rsid w:val="00BA374B"/>
    <w:rsid w:val="00BA3EAE"/>
    <w:rsid w:val="00BA460C"/>
    <w:rsid w:val="00BA54EC"/>
    <w:rsid w:val="00BA5508"/>
    <w:rsid w:val="00BA553E"/>
    <w:rsid w:val="00BA5C65"/>
    <w:rsid w:val="00BA60D0"/>
    <w:rsid w:val="00BA662A"/>
    <w:rsid w:val="00BA6BD0"/>
    <w:rsid w:val="00BA6F08"/>
    <w:rsid w:val="00BA6F19"/>
    <w:rsid w:val="00BA71A3"/>
    <w:rsid w:val="00BA7773"/>
    <w:rsid w:val="00BA790F"/>
    <w:rsid w:val="00BB034E"/>
    <w:rsid w:val="00BB04E3"/>
    <w:rsid w:val="00BB094B"/>
    <w:rsid w:val="00BB09A2"/>
    <w:rsid w:val="00BB0D36"/>
    <w:rsid w:val="00BB0D4A"/>
    <w:rsid w:val="00BB15DA"/>
    <w:rsid w:val="00BB1600"/>
    <w:rsid w:val="00BB2102"/>
    <w:rsid w:val="00BB22E3"/>
    <w:rsid w:val="00BB2B5C"/>
    <w:rsid w:val="00BB2B6E"/>
    <w:rsid w:val="00BB2D3F"/>
    <w:rsid w:val="00BB2FAD"/>
    <w:rsid w:val="00BB345B"/>
    <w:rsid w:val="00BB3889"/>
    <w:rsid w:val="00BB3A38"/>
    <w:rsid w:val="00BB3B81"/>
    <w:rsid w:val="00BB3F53"/>
    <w:rsid w:val="00BB421E"/>
    <w:rsid w:val="00BB459E"/>
    <w:rsid w:val="00BB48AC"/>
    <w:rsid w:val="00BB53B0"/>
    <w:rsid w:val="00BB55AC"/>
    <w:rsid w:val="00BB576D"/>
    <w:rsid w:val="00BB5810"/>
    <w:rsid w:val="00BB5AF4"/>
    <w:rsid w:val="00BB5D7D"/>
    <w:rsid w:val="00BB647D"/>
    <w:rsid w:val="00BB6B1B"/>
    <w:rsid w:val="00BB6D48"/>
    <w:rsid w:val="00BB6F0B"/>
    <w:rsid w:val="00BB6F6E"/>
    <w:rsid w:val="00BB7508"/>
    <w:rsid w:val="00BB7515"/>
    <w:rsid w:val="00BB762B"/>
    <w:rsid w:val="00BB7958"/>
    <w:rsid w:val="00BB7C45"/>
    <w:rsid w:val="00BC0467"/>
    <w:rsid w:val="00BC0F38"/>
    <w:rsid w:val="00BC1271"/>
    <w:rsid w:val="00BC12C9"/>
    <w:rsid w:val="00BC19AD"/>
    <w:rsid w:val="00BC19E1"/>
    <w:rsid w:val="00BC1A6A"/>
    <w:rsid w:val="00BC1C41"/>
    <w:rsid w:val="00BC1FE1"/>
    <w:rsid w:val="00BC2854"/>
    <w:rsid w:val="00BC2F54"/>
    <w:rsid w:val="00BC301F"/>
    <w:rsid w:val="00BC3497"/>
    <w:rsid w:val="00BC34DD"/>
    <w:rsid w:val="00BC3556"/>
    <w:rsid w:val="00BC39FF"/>
    <w:rsid w:val="00BC43C8"/>
    <w:rsid w:val="00BC46F1"/>
    <w:rsid w:val="00BC4F0E"/>
    <w:rsid w:val="00BC5097"/>
    <w:rsid w:val="00BC5561"/>
    <w:rsid w:val="00BC58D5"/>
    <w:rsid w:val="00BC5F6D"/>
    <w:rsid w:val="00BC61CA"/>
    <w:rsid w:val="00BC6447"/>
    <w:rsid w:val="00BC69AC"/>
    <w:rsid w:val="00BC69F8"/>
    <w:rsid w:val="00BC6A57"/>
    <w:rsid w:val="00BC6B6F"/>
    <w:rsid w:val="00BC70B4"/>
    <w:rsid w:val="00BC72BF"/>
    <w:rsid w:val="00BD0299"/>
    <w:rsid w:val="00BD05C3"/>
    <w:rsid w:val="00BD093C"/>
    <w:rsid w:val="00BD0FEB"/>
    <w:rsid w:val="00BD1718"/>
    <w:rsid w:val="00BD19E0"/>
    <w:rsid w:val="00BD1B77"/>
    <w:rsid w:val="00BD1F0F"/>
    <w:rsid w:val="00BD2714"/>
    <w:rsid w:val="00BD27AC"/>
    <w:rsid w:val="00BD27E6"/>
    <w:rsid w:val="00BD28F0"/>
    <w:rsid w:val="00BD2D1F"/>
    <w:rsid w:val="00BD3744"/>
    <w:rsid w:val="00BD39FB"/>
    <w:rsid w:val="00BD3BF4"/>
    <w:rsid w:val="00BD40A3"/>
    <w:rsid w:val="00BD429E"/>
    <w:rsid w:val="00BD4599"/>
    <w:rsid w:val="00BD4912"/>
    <w:rsid w:val="00BD4F05"/>
    <w:rsid w:val="00BD58BA"/>
    <w:rsid w:val="00BD5BEB"/>
    <w:rsid w:val="00BD5E51"/>
    <w:rsid w:val="00BD6053"/>
    <w:rsid w:val="00BD6ADA"/>
    <w:rsid w:val="00BD6C85"/>
    <w:rsid w:val="00BD7667"/>
    <w:rsid w:val="00BD784B"/>
    <w:rsid w:val="00BD7C71"/>
    <w:rsid w:val="00BE0069"/>
    <w:rsid w:val="00BE0232"/>
    <w:rsid w:val="00BE03C8"/>
    <w:rsid w:val="00BE05E0"/>
    <w:rsid w:val="00BE0D5A"/>
    <w:rsid w:val="00BE0D65"/>
    <w:rsid w:val="00BE139F"/>
    <w:rsid w:val="00BE16CD"/>
    <w:rsid w:val="00BE17BD"/>
    <w:rsid w:val="00BE18B3"/>
    <w:rsid w:val="00BE1921"/>
    <w:rsid w:val="00BE1A5E"/>
    <w:rsid w:val="00BE1DCE"/>
    <w:rsid w:val="00BE23FB"/>
    <w:rsid w:val="00BE25EF"/>
    <w:rsid w:val="00BE2A49"/>
    <w:rsid w:val="00BE2AE1"/>
    <w:rsid w:val="00BE313E"/>
    <w:rsid w:val="00BE319F"/>
    <w:rsid w:val="00BE3351"/>
    <w:rsid w:val="00BE33B9"/>
    <w:rsid w:val="00BE447C"/>
    <w:rsid w:val="00BE4CF1"/>
    <w:rsid w:val="00BE53F1"/>
    <w:rsid w:val="00BE565A"/>
    <w:rsid w:val="00BE5677"/>
    <w:rsid w:val="00BE65BD"/>
    <w:rsid w:val="00BE67E0"/>
    <w:rsid w:val="00BE6B5D"/>
    <w:rsid w:val="00BE78D0"/>
    <w:rsid w:val="00BE794C"/>
    <w:rsid w:val="00BE7A06"/>
    <w:rsid w:val="00BE7BC2"/>
    <w:rsid w:val="00BE7C2F"/>
    <w:rsid w:val="00BF081C"/>
    <w:rsid w:val="00BF08B2"/>
    <w:rsid w:val="00BF0A81"/>
    <w:rsid w:val="00BF118B"/>
    <w:rsid w:val="00BF1B14"/>
    <w:rsid w:val="00BF1D68"/>
    <w:rsid w:val="00BF1EAD"/>
    <w:rsid w:val="00BF22A5"/>
    <w:rsid w:val="00BF23B0"/>
    <w:rsid w:val="00BF26A6"/>
    <w:rsid w:val="00BF2CD7"/>
    <w:rsid w:val="00BF2D20"/>
    <w:rsid w:val="00BF2F13"/>
    <w:rsid w:val="00BF3546"/>
    <w:rsid w:val="00BF3570"/>
    <w:rsid w:val="00BF35FF"/>
    <w:rsid w:val="00BF3799"/>
    <w:rsid w:val="00BF3B94"/>
    <w:rsid w:val="00BF3FDF"/>
    <w:rsid w:val="00BF4092"/>
    <w:rsid w:val="00BF4717"/>
    <w:rsid w:val="00BF554E"/>
    <w:rsid w:val="00BF5668"/>
    <w:rsid w:val="00BF56AA"/>
    <w:rsid w:val="00BF5C25"/>
    <w:rsid w:val="00BF6334"/>
    <w:rsid w:val="00BF642E"/>
    <w:rsid w:val="00BF6B42"/>
    <w:rsid w:val="00BF7143"/>
    <w:rsid w:val="00BF7321"/>
    <w:rsid w:val="00BF75E0"/>
    <w:rsid w:val="00BF7E74"/>
    <w:rsid w:val="00C006B7"/>
    <w:rsid w:val="00C00780"/>
    <w:rsid w:val="00C00E68"/>
    <w:rsid w:val="00C00ECF"/>
    <w:rsid w:val="00C00F3F"/>
    <w:rsid w:val="00C015DF"/>
    <w:rsid w:val="00C019A0"/>
    <w:rsid w:val="00C01BA5"/>
    <w:rsid w:val="00C01FD9"/>
    <w:rsid w:val="00C0275A"/>
    <w:rsid w:val="00C03ABA"/>
    <w:rsid w:val="00C040A9"/>
    <w:rsid w:val="00C041B9"/>
    <w:rsid w:val="00C0476B"/>
    <w:rsid w:val="00C04E9F"/>
    <w:rsid w:val="00C0514F"/>
    <w:rsid w:val="00C05A4E"/>
    <w:rsid w:val="00C05DD9"/>
    <w:rsid w:val="00C06458"/>
    <w:rsid w:val="00C066A1"/>
    <w:rsid w:val="00C0682E"/>
    <w:rsid w:val="00C06C2E"/>
    <w:rsid w:val="00C070A3"/>
    <w:rsid w:val="00C075E0"/>
    <w:rsid w:val="00C078F3"/>
    <w:rsid w:val="00C1012D"/>
    <w:rsid w:val="00C103DC"/>
    <w:rsid w:val="00C1059E"/>
    <w:rsid w:val="00C10721"/>
    <w:rsid w:val="00C107A7"/>
    <w:rsid w:val="00C107D7"/>
    <w:rsid w:val="00C10C97"/>
    <w:rsid w:val="00C10DEF"/>
    <w:rsid w:val="00C11248"/>
    <w:rsid w:val="00C112BB"/>
    <w:rsid w:val="00C113E1"/>
    <w:rsid w:val="00C117E3"/>
    <w:rsid w:val="00C117F1"/>
    <w:rsid w:val="00C118DE"/>
    <w:rsid w:val="00C11C2D"/>
    <w:rsid w:val="00C12258"/>
    <w:rsid w:val="00C12F20"/>
    <w:rsid w:val="00C12FA6"/>
    <w:rsid w:val="00C134AF"/>
    <w:rsid w:val="00C13C9E"/>
    <w:rsid w:val="00C13D50"/>
    <w:rsid w:val="00C14243"/>
    <w:rsid w:val="00C14551"/>
    <w:rsid w:val="00C145B1"/>
    <w:rsid w:val="00C14C70"/>
    <w:rsid w:val="00C14C77"/>
    <w:rsid w:val="00C154AD"/>
    <w:rsid w:val="00C155E4"/>
    <w:rsid w:val="00C15816"/>
    <w:rsid w:val="00C15ACB"/>
    <w:rsid w:val="00C15B44"/>
    <w:rsid w:val="00C15BCF"/>
    <w:rsid w:val="00C15BF0"/>
    <w:rsid w:val="00C1601F"/>
    <w:rsid w:val="00C1627D"/>
    <w:rsid w:val="00C1648F"/>
    <w:rsid w:val="00C16A83"/>
    <w:rsid w:val="00C17081"/>
    <w:rsid w:val="00C174FD"/>
    <w:rsid w:val="00C175EF"/>
    <w:rsid w:val="00C17608"/>
    <w:rsid w:val="00C17645"/>
    <w:rsid w:val="00C17AED"/>
    <w:rsid w:val="00C17F9D"/>
    <w:rsid w:val="00C20104"/>
    <w:rsid w:val="00C202B0"/>
    <w:rsid w:val="00C206F2"/>
    <w:rsid w:val="00C209A0"/>
    <w:rsid w:val="00C20B6E"/>
    <w:rsid w:val="00C2100E"/>
    <w:rsid w:val="00C2109C"/>
    <w:rsid w:val="00C2117D"/>
    <w:rsid w:val="00C2162E"/>
    <w:rsid w:val="00C22435"/>
    <w:rsid w:val="00C22AB6"/>
    <w:rsid w:val="00C22BE4"/>
    <w:rsid w:val="00C22CD7"/>
    <w:rsid w:val="00C23173"/>
    <w:rsid w:val="00C234FC"/>
    <w:rsid w:val="00C23BEC"/>
    <w:rsid w:val="00C23DD6"/>
    <w:rsid w:val="00C24DAF"/>
    <w:rsid w:val="00C2568E"/>
    <w:rsid w:val="00C2581C"/>
    <w:rsid w:val="00C25AF3"/>
    <w:rsid w:val="00C25E59"/>
    <w:rsid w:val="00C263C1"/>
    <w:rsid w:val="00C263F9"/>
    <w:rsid w:val="00C264E8"/>
    <w:rsid w:val="00C26780"/>
    <w:rsid w:val="00C2698B"/>
    <w:rsid w:val="00C2701E"/>
    <w:rsid w:val="00C27197"/>
    <w:rsid w:val="00C278A2"/>
    <w:rsid w:val="00C27CCF"/>
    <w:rsid w:val="00C27EE1"/>
    <w:rsid w:val="00C302BF"/>
    <w:rsid w:val="00C303FB"/>
    <w:rsid w:val="00C30646"/>
    <w:rsid w:val="00C30BBA"/>
    <w:rsid w:val="00C30C23"/>
    <w:rsid w:val="00C313CA"/>
    <w:rsid w:val="00C314CE"/>
    <w:rsid w:val="00C31BEC"/>
    <w:rsid w:val="00C32244"/>
    <w:rsid w:val="00C3229C"/>
    <w:rsid w:val="00C32536"/>
    <w:rsid w:val="00C32A59"/>
    <w:rsid w:val="00C32EAF"/>
    <w:rsid w:val="00C32EFE"/>
    <w:rsid w:val="00C332AF"/>
    <w:rsid w:val="00C33485"/>
    <w:rsid w:val="00C3349D"/>
    <w:rsid w:val="00C33770"/>
    <w:rsid w:val="00C33EB3"/>
    <w:rsid w:val="00C34160"/>
    <w:rsid w:val="00C341A8"/>
    <w:rsid w:val="00C345B5"/>
    <w:rsid w:val="00C34611"/>
    <w:rsid w:val="00C347FD"/>
    <w:rsid w:val="00C3484B"/>
    <w:rsid w:val="00C3500B"/>
    <w:rsid w:val="00C351D6"/>
    <w:rsid w:val="00C355DD"/>
    <w:rsid w:val="00C35667"/>
    <w:rsid w:val="00C357BE"/>
    <w:rsid w:val="00C35867"/>
    <w:rsid w:val="00C35EAF"/>
    <w:rsid w:val="00C36269"/>
    <w:rsid w:val="00C36857"/>
    <w:rsid w:val="00C37069"/>
    <w:rsid w:val="00C37208"/>
    <w:rsid w:val="00C375BD"/>
    <w:rsid w:val="00C37B22"/>
    <w:rsid w:val="00C4035F"/>
    <w:rsid w:val="00C40391"/>
    <w:rsid w:val="00C4074C"/>
    <w:rsid w:val="00C408FD"/>
    <w:rsid w:val="00C40A22"/>
    <w:rsid w:val="00C410D5"/>
    <w:rsid w:val="00C413C4"/>
    <w:rsid w:val="00C41CF2"/>
    <w:rsid w:val="00C41DAC"/>
    <w:rsid w:val="00C4214F"/>
    <w:rsid w:val="00C42A70"/>
    <w:rsid w:val="00C42C48"/>
    <w:rsid w:val="00C42D38"/>
    <w:rsid w:val="00C42D83"/>
    <w:rsid w:val="00C42E72"/>
    <w:rsid w:val="00C431AA"/>
    <w:rsid w:val="00C439B3"/>
    <w:rsid w:val="00C43A7D"/>
    <w:rsid w:val="00C43EAB"/>
    <w:rsid w:val="00C44993"/>
    <w:rsid w:val="00C44A80"/>
    <w:rsid w:val="00C45A39"/>
    <w:rsid w:val="00C45C02"/>
    <w:rsid w:val="00C45D0C"/>
    <w:rsid w:val="00C460EB"/>
    <w:rsid w:val="00C4617C"/>
    <w:rsid w:val="00C462F3"/>
    <w:rsid w:val="00C465E2"/>
    <w:rsid w:val="00C469F5"/>
    <w:rsid w:val="00C47302"/>
    <w:rsid w:val="00C475B8"/>
    <w:rsid w:val="00C475DE"/>
    <w:rsid w:val="00C50521"/>
    <w:rsid w:val="00C5055F"/>
    <w:rsid w:val="00C50F57"/>
    <w:rsid w:val="00C514DE"/>
    <w:rsid w:val="00C515C5"/>
    <w:rsid w:val="00C51609"/>
    <w:rsid w:val="00C51683"/>
    <w:rsid w:val="00C5179D"/>
    <w:rsid w:val="00C51A8E"/>
    <w:rsid w:val="00C51E4E"/>
    <w:rsid w:val="00C51F58"/>
    <w:rsid w:val="00C51F6D"/>
    <w:rsid w:val="00C51FBE"/>
    <w:rsid w:val="00C520BA"/>
    <w:rsid w:val="00C52240"/>
    <w:rsid w:val="00C52273"/>
    <w:rsid w:val="00C52434"/>
    <w:rsid w:val="00C525C6"/>
    <w:rsid w:val="00C52886"/>
    <w:rsid w:val="00C5298C"/>
    <w:rsid w:val="00C52A89"/>
    <w:rsid w:val="00C5328A"/>
    <w:rsid w:val="00C53FF5"/>
    <w:rsid w:val="00C541D7"/>
    <w:rsid w:val="00C54F7E"/>
    <w:rsid w:val="00C5504D"/>
    <w:rsid w:val="00C557DE"/>
    <w:rsid w:val="00C55CB7"/>
    <w:rsid w:val="00C55CBB"/>
    <w:rsid w:val="00C55D7E"/>
    <w:rsid w:val="00C5604E"/>
    <w:rsid w:val="00C5647B"/>
    <w:rsid w:val="00C566A9"/>
    <w:rsid w:val="00C56CAF"/>
    <w:rsid w:val="00C60BEE"/>
    <w:rsid w:val="00C60E39"/>
    <w:rsid w:val="00C60F74"/>
    <w:rsid w:val="00C614F0"/>
    <w:rsid w:val="00C61680"/>
    <w:rsid w:val="00C61E47"/>
    <w:rsid w:val="00C61F32"/>
    <w:rsid w:val="00C627DE"/>
    <w:rsid w:val="00C62844"/>
    <w:rsid w:val="00C62E22"/>
    <w:rsid w:val="00C62EC2"/>
    <w:rsid w:val="00C631D0"/>
    <w:rsid w:val="00C63225"/>
    <w:rsid w:val="00C6328F"/>
    <w:rsid w:val="00C632D1"/>
    <w:rsid w:val="00C635C4"/>
    <w:rsid w:val="00C639E5"/>
    <w:rsid w:val="00C6463D"/>
    <w:rsid w:val="00C64862"/>
    <w:rsid w:val="00C64D87"/>
    <w:rsid w:val="00C64E29"/>
    <w:rsid w:val="00C658CB"/>
    <w:rsid w:val="00C65C0F"/>
    <w:rsid w:val="00C664C4"/>
    <w:rsid w:val="00C6663B"/>
    <w:rsid w:val="00C66B07"/>
    <w:rsid w:val="00C6755C"/>
    <w:rsid w:val="00C67639"/>
    <w:rsid w:val="00C678FE"/>
    <w:rsid w:val="00C67EB4"/>
    <w:rsid w:val="00C7049E"/>
    <w:rsid w:val="00C708D9"/>
    <w:rsid w:val="00C70C5D"/>
    <w:rsid w:val="00C70D0C"/>
    <w:rsid w:val="00C70E03"/>
    <w:rsid w:val="00C71500"/>
    <w:rsid w:val="00C71933"/>
    <w:rsid w:val="00C71C13"/>
    <w:rsid w:val="00C72254"/>
    <w:rsid w:val="00C73819"/>
    <w:rsid w:val="00C73EC6"/>
    <w:rsid w:val="00C73FFC"/>
    <w:rsid w:val="00C74353"/>
    <w:rsid w:val="00C743D3"/>
    <w:rsid w:val="00C7462F"/>
    <w:rsid w:val="00C7468D"/>
    <w:rsid w:val="00C746DE"/>
    <w:rsid w:val="00C746E9"/>
    <w:rsid w:val="00C7479E"/>
    <w:rsid w:val="00C74E09"/>
    <w:rsid w:val="00C75223"/>
    <w:rsid w:val="00C7539A"/>
    <w:rsid w:val="00C75492"/>
    <w:rsid w:val="00C75515"/>
    <w:rsid w:val="00C7595A"/>
    <w:rsid w:val="00C75DCE"/>
    <w:rsid w:val="00C76CC9"/>
    <w:rsid w:val="00C76E9A"/>
    <w:rsid w:val="00C7742A"/>
    <w:rsid w:val="00C77C71"/>
    <w:rsid w:val="00C77E37"/>
    <w:rsid w:val="00C77E3C"/>
    <w:rsid w:val="00C77EA9"/>
    <w:rsid w:val="00C77F5B"/>
    <w:rsid w:val="00C77FE7"/>
    <w:rsid w:val="00C8013C"/>
    <w:rsid w:val="00C8057C"/>
    <w:rsid w:val="00C805E8"/>
    <w:rsid w:val="00C805EC"/>
    <w:rsid w:val="00C80654"/>
    <w:rsid w:val="00C80BE8"/>
    <w:rsid w:val="00C81584"/>
    <w:rsid w:val="00C816D0"/>
    <w:rsid w:val="00C81A1B"/>
    <w:rsid w:val="00C81AC9"/>
    <w:rsid w:val="00C81F6F"/>
    <w:rsid w:val="00C824C1"/>
    <w:rsid w:val="00C825CF"/>
    <w:rsid w:val="00C8286E"/>
    <w:rsid w:val="00C82CA5"/>
    <w:rsid w:val="00C82E7C"/>
    <w:rsid w:val="00C8324C"/>
    <w:rsid w:val="00C834FB"/>
    <w:rsid w:val="00C84983"/>
    <w:rsid w:val="00C84A80"/>
    <w:rsid w:val="00C85002"/>
    <w:rsid w:val="00C856A4"/>
    <w:rsid w:val="00C8570A"/>
    <w:rsid w:val="00C85731"/>
    <w:rsid w:val="00C857D0"/>
    <w:rsid w:val="00C8587F"/>
    <w:rsid w:val="00C85A39"/>
    <w:rsid w:val="00C864B9"/>
    <w:rsid w:val="00C864C8"/>
    <w:rsid w:val="00C8681E"/>
    <w:rsid w:val="00C8684A"/>
    <w:rsid w:val="00C86910"/>
    <w:rsid w:val="00C869D5"/>
    <w:rsid w:val="00C86D46"/>
    <w:rsid w:val="00C87037"/>
    <w:rsid w:val="00C87472"/>
    <w:rsid w:val="00C876A1"/>
    <w:rsid w:val="00C87806"/>
    <w:rsid w:val="00C87CBA"/>
    <w:rsid w:val="00C87D39"/>
    <w:rsid w:val="00C87E0D"/>
    <w:rsid w:val="00C90039"/>
    <w:rsid w:val="00C900AF"/>
    <w:rsid w:val="00C90197"/>
    <w:rsid w:val="00C90CD7"/>
    <w:rsid w:val="00C90DFD"/>
    <w:rsid w:val="00C90E56"/>
    <w:rsid w:val="00C91416"/>
    <w:rsid w:val="00C91642"/>
    <w:rsid w:val="00C917CB"/>
    <w:rsid w:val="00C922C6"/>
    <w:rsid w:val="00C923E4"/>
    <w:rsid w:val="00C929E6"/>
    <w:rsid w:val="00C92E99"/>
    <w:rsid w:val="00C93364"/>
    <w:rsid w:val="00C93553"/>
    <w:rsid w:val="00C936D1"/>
    <w:rsid w:val="00C93746"/>
    <w:rsid w:val="00C94128"/>
    <w:rsid w:val="00C94905"/>
    <w:rsid w:val="00C94EA7"/>
    <w:rsid w:val="00C94F26"/>
    <w:rsid w:val="00C9510B"/>
    <w:rsid w:val="00C956C8"/>
    <w:rsid w:val="00C9577C"/>
    <w:rsid w:val="00C95B96"/>
    <w:rsid w:val="00C95D6A"/>
    <w:rsid w:val="00C95D6D"/>
    <w:rsid w:val="00C96011"/>
    <w:rsid w:val="00C964A5"/>
    <w:rsid w:val="00C96B45"/>
    <w:rsid w:val="00C96F34"/>
    <w:rsid w:val="00C9720A"/>
    <w:rsid w:val="00C972DF"/>
    <w:rsid w:val="00C9784E"/>
    <w:rsid w:val="00CA025E"/>
    <w:rsid w:val="00CA0898"/>
    <w:rsid w:val="00CA0B71"/>
    <w:rsid w:val="00CA0F3B"/>
    <w:rsid w:val="00CA1030"/>
    <w:rsid w:val="00CA16B9"/>
    <w:rsid w:val="00CA2265"/>
    <w:rsid w:val="00CA234D"/>
    <w:rsid w:val="00CA261F"/>
    <w:rsid w:val="00CA263D"/>
    <w:rsid w:val="00CA289C"/>
    <w:rsid w:val="00CA2D63"/>
    <w:rsid w:val="00CA2E58"/>
    <w:rsid w:val="00CA3526"/>
    <w:rsid w:val="00CA35C8"/>
    <w:rsid w:val="00CA36B4"/>
    <w:rsid w:val="00CA37B7"/>
    <w:rsid w:val="00CA3E21"/>
    <w:rsid w:val="00CA4321"/>
    <w:rsid w:val="00CA4A1B"/>
    <w:rsid w:val="00CA4AFD"/>
    <w:rsid w:val="00CA56C3"/>
    <w:rsid w:val="00CA5A48"/>
    <w:rsid w:val="00CA5A7C"/>
    <w:rsid w:val="00CA5E63"/>
    <w:rsid w:val="00CA6A6A"/>
    <w:rsid w:val="00CA6EB9"/>
    <w:rsid w:val="00CA72F2"/>
    <w:rsid w:val="00CA765A"/>
    <w:rsid w:val="00CA7991"/>
    <w:rsid w:val="00CA7A26"/>
    <w:rsid w:val="00CA7E86"/>
    <w:rsid w:val="00CB0110"/>
    <w:rsid w:val="00CB0B15"/>
    <w:rsid w:val="00CB128C"/>
    <w:rsid w:val="00CB13E9"/>
    <w:rsid w:val="00CB16C8"/>
    <w:rsid w:val="00CB1824"/>
    <w:rsid w:val="00CB1E50"/>
    <w:rsid w:val="00CB27D6"/>
    <w:rsid w:val="00CB2BB9"/>
    <w:rsid w:val="00CB2BE1"/>
    <w:rsid w:val="00CB31AB"/>
    <w:rsid w:val="00CB333B"/>
    <w:rsid w:val="00CB3CD2"/>
    <w:rsid w:val="00CB3F2F"/>
    <w:rsid w:val="00CB3FC7"/>
    <w:rsid w:val="00CB4330"/>
    <w:rsid w:val="00CB4844"/>
    <w:rsid w:val="00CB5447"/>
    <w:rsid w:val="00CB54A2"/>
    <w:rsid w:val="00CB6977"/>
    <w:rsid w:val="00CB6A21"/>
    <w:rsid w:val="00CB6B8C"/>
    <w:rsid w:val="00CB7754"/>
    <w:rsid w:val="00CB7D81"/>
    <w:rsid w:val="00CC006C"/>
    <w:rsid w:val="00CC02AF"/>
    <w:rsid w:val="00CC04F2"/>
    <w:rsid w:val="00CC09BA"/>
    <w:rsid w:val="00CC0D6C"/>
    <w:rsid w:val="00CC0DB8"/>
    <w:rsid w:val="00CC10AB"/>
    <w:rsid w:val="00CC161D"/>
    <w:rsid w:val="00CC16AB"/>
    <w:rsid w:val="00CC174E"/>
    <w:rsid w:val="00CC1D5C"/>
    <w:rsid w:val="00CC1ECC"/>
    <w:rsid w:val="00CC2264"/>
    <w:rsid w:val="00CC259D"/>
    <w:rsid w:val="00CC2983"/>
    <w:rsid w:val="00CC34CF"/>
    <w:rsid w:val="00CC3711"/>
    <w:rsid w:val="00CC4399"/>
    <w:rsid w:val="00CC49C7"/>
    <w:rsid w:val="00CC4B48"/>
    <w:rsid w:val="00CC4E2F"/>
    <w:rsid w:val="00CC4F19"/>
    <w:rsid w:val="00CC526B"/>
    <w:rsid w:val="00CC54F7"/>
    <w:rsid w:val="00CC5949"/>
    <w:rsid w:val="00CC5C86"/>
    <w:rsid w:val="00CC5F88"/>
    <w:rsid w:val="00CC62B1"/>
    <w:rsid w:val="00CC65A0"/>
    <w:rsid w:val="00CC68A2"/>
    <w:rsid w:val="00CC7038"/>
    <w:rsid w:val="00CC7086"/>
    <w:rsid w:val="00CC713F"/>
    <w:rsid w:val="00CC79C5"/>
    <w:rsid w:val="00CC7A24"/>
    <w:rsid w:val="00CC7E96"/>
    <w:rsid w:val="00CC7FA9"/>
    <w:rsid w:val="00CD06A2"/>
    <w:rsid w:val="00CD077F"/>
    <w:rsid w:val="00CD0802"/>
    <w:rsid w:val="00CD0FC9"/>
    <w:rsid w:val="00CD1073"/>
    <w:rsid w:val="00CD11E3"/>
    <w:rsid w:val="00CD1620"/>
    <w:rsid w:val="00CD1763"/>
    <w:rsid w:val="00CD1C79"/>
    <w:rsid w:val="00CD1F58"/>
    <w:rsid w:val="00CD1F71"/>
    <w:rsid w:val="00CD2216"/>
    <w:rsid w:val="00CD325C"/>
    <w:rsid w:val="00CD3A13"/>
    <w:rsid w:val="00CD3D8E"/>
    <w:rsid w:val="00CD45B9"/>
    <w:rsid w:val="00CD46D9"/>
    <w:rsid w:val="00CD50DD"/>
    <w:rsid w:val="00CD5991"/>
    <w:rsid w:val="00CD599B"/>
    <w:rsid w:val="00CD5A74"/>
    <w:rsid w:val="00CD5BAE"/>
    <w:rsid w:val="00CD5C6C"/>
    <w:rsid w:val="00CD5CA2"/>
    <w:rsid w:val="00CD5E2B"/>
    <w:rsid w:val="00CD5FB0"/>
    <w:rsid w:val="00CD6352"/>
    <w:rsid w:val="00CD659D"/>
    <w:rsid w:val="00CD6BF5"/>
    <w:rsid w:val="00CD7011"/>
    <w:rsid w:val="00CD72BA"/>
    <w:rsid w:val="00CD746B"/>
    <w:rsid w:val="00CD79E3"/>
    <w:rsid w:val="00CD79E4"/>
    <w:rsid w:val="00CD7CED"/>
    <w:rsid w:val="00CD7FA0"/>
    <w:rsid w:val="00CD7FBB"/>
    <w:rsid w:val="00CE0139"/>
    <w:rsid w:val="00CE0141"/>
    <w:rsid w:val="00CE01F1"/>
    <w:rsid w:val="00CE091C"/>
    <w:rsid w:val="00CE0B63"/>
    <w:rsid w:val="00CE110A"/>
    <w:rsid w:val="00CE14E8"/>
    <w:rsid w:val="00CE15DE"/>
    <w:rsid w:val="00CE175C"/>
    <w:rsid w:val="00CE17BB"/>
    <w:rsid w:val="00CE17C3"/>
    <w:rsid w:val="00CE1A04"/>
    <w:rsid w:val="00CE1B70"/>
    <w:rsid w:val="00CE1E8D"/>
    <w:rsid w:val="00CE2022"/>
    <w:rsid w:val="00CE245F"/>
    <w:rsid w:val="00CE24AD"/>
    <w:rsid w:val="00CE321F"/>
    <w:rsid w:val="00CE3447"/>
    <w:rsid w:val="00CE3551"/>
    <w:rsid w:val="00CE3592"/>
    <w:rsid w:val="00CE38F1"/>
    <w:rsid w:val="00CE39A5"/>
    <w:rsid w:val="00CE3A98"/>
    <w:rsid w:val="00CE4223"/>
    <w:rsid w:val="00CE422B"/>
    <w:rsid w:val="00CE425D"/>
    <w:rsid w:val="00CE5E5D"/>
    <w:rsid w:val="00CE5F4B"/>
    <w:rsid w:val="00CE60EF"/>
    <w:rsid w:val="00CE618D"/>
    <w:rsid w:val="00CE625A"/>
    <w:rsid w:val="00CE66DE"/>
    <w:rsid w:val="00CE66FD"/>
    <w:rsid w:val="00CE67B7"/>
    <w:rsid w:val="00CE680B"/>
    <w:rsid w:val="00CE6CF5"/>
    <w:rsid w:val="00CE6F9A"/>
    <w:rsid w:val="00CE7544"/>
    <w:rsid w:val="00CE782D"/>
    <w:rsid w:val="00CE7DB5"/>
    <w:rsid w:val="00CF0BC0"/>
    <w:rsid w:val="00CF0BDB"/>
    <w:rsid w:val="00CF1468"/>
    <w:rsid w:val="00CF237A"/>
    <w:rsid w:val="00CF23D2"/>
    <w:rsid w:val="00CF29B3"/>
    <w:rsid w:val="00CF2B5E"/>
    <w:rsid w:val="00CF30E9"/>
    <w:rsid w:val="00CF3454"/>
    <w:rsid w:val="00CF3578"/>
    <w:rsid w:val="00CF3B8A"/>
    <w:rsid w:val="00CF3C17"/>
    <w:rsid w:val="00CF3CC8"/>
    <w:rsid w:val="00CF403F"/>
    <w:rsid w:val="00CF4172"/>
    <w:rsid w:val="00CF452D"/>
    <w:rsid w:val="00CF475C"/>
    <w:rsid w:val="00CF4815"/>
    <w:rsid w:val="00CF556F"/>
    <w:rsid w:val="00CF5588"/>
    <w:rsid w:val="00CF5625"/>
    <w:rsid w:val="00CF5A13"/>
    <w:rsid w:val="00CF659B"/>
    <w:rsid w:val="00CF6C5F"/>
    <w:rsid w:val="00CF6DF7"/>
    <w:rsid w:val="00CF7422"/>
    <w:rsid w:val="00CF7AC9"/>
    <w:rsid w:val="00CF7C13"/>
    <w:rsid w:val="00CF7E49"/>
    <w:rsid w:val="00D0032F"/>
    <w:rsid w:val="00D01208"/>
    <w:rsid w:val="00D0226B"/>
    <w:rsid w:val="00D027B5"/>
    <w:rsid w:val="00D029F8"/>
    <w:rsid w:val="00D02ACA"/>
    <w:rsid w:val="00D02C13"/>
    <w:rsid w:val="00D02E98"/>
    <w:rsid w:val="00D02F0A"/>
    <w:rsid w:val="00D03327"/>
    <w:rsid w:val="00D0367F"/>
    <w:rsid w:val="00D036C4"/>
    <w:rsid w:val="00D036F8"/>
    <w:rsid w:val="00D0380C"/>
    <w:rsid w:val="00D03AED"/>
    <w:rsid w:val="00D03BBE"/>
    <w:rsid w:val="00D04201"/>
    <w:rsid w:val="00D0435C"/>
    <w:rsid w:val="00D0460E"/>
    <w:rsid w:val="00D0494D"/>
    <w:rsid w:val="00D04984"/>
    <w:rsid w:val="00D050FE"/>
    <w:rsid w:val="00D051E1"/>
    <w:rsid w:val="00D0552F"/>
    <w:rsid w:val="00D055D4"/>
    <w:rsid w:val="00D057AF"/>
    <w:rsid w:val="00D057EB"/>
    <w:rsid w:val="00D0583F"/>
    <w:rsid w:val="00D05D7D"/>
    <w:rsid w:val="00D05ECB"/>
    <w:rsid w:val="00D05F90"/>
    <w:rsid w:val="00D06A39"/>
    <w:rsid w:val="00D06AD4"/>
    <w:rsid w:val="00D06B4C"/>
    <w:rsid w:val="00D06C4C"/>
    <w:rsid w:val="00D071D1"/>
    <w:rsid w:val="00D07247"/>
    <w:rsid w:val="00D07F9B"/>
    <w:rsid w:val="00D1007A"/>
    <w:rsid w:val="00D105AC"/>
    <w:rsid w:val="00D105E7"/>
    <w:rsid w:val="00D107B3"/>
    <w:rsid w:val="00D10A79"/>
    <w:rsid w:val="00D10C8C"/>
    <w:rsid w:val="00D10F56"/>
    <w:rsid w:val="00D110A7"/>
    <w:rsid w:val="00D11266"/>
    <w:rsid w:val="00D112E0"/>
    <w:rsid w:val="00D116A5"/>
    <w:rsid w:val="00D117E6"/>
    <w:rsid w:val="00D1217A"/>
    <w:rsid w:val="00D1238D"/>
    <w:rsid w:val="00D12570"/>
    <w:rsid w:val="00D126BA"/>
    <w:rsid w:val="00D12777"/>
    <w:rsid w:val="00D12860"/>
    <w:rsid w:val="00D12A3A"/>
    <w:rsid w:val="00D12F12"/>
    <w:rsid w:val="00D13209"/>
    <w:rsid w:val="00D13CA5"/>
    <w:rsid w:val="00D1437B"/>
    <w:rsid w:val="00D149F1"/>
    <w:rsid w:val="00D14B97"/>
    <w:rsid w:val="00D14F3B"/>
    <w:rsid w:val="00D1590D"/>
    <w:rsid w:val="00D15CF8"/>
    <w:rsid w:val="00D1643F"/>
    <w:rsid w:val="00D167A4"/>
    <w:rsid w:val="00D16828"/>
    <w:rsid w:val="00D16892"/>
    <w:rsid w:val="00D16D51"/>
    <w:rsid w:val="00D1715D"/>
    <w:rsid w:val="00D171AE"/>
    <w:rsid w:val="00D1746F"/>
    <w:rsid w:val="00D17C1C"/>
    <w:rsid w:val="00D17CCA"/>
    <w:rsid w:val="00D17F87"/>
    <w:rsid w:val="00D201B9"/>
    <w:rsid w:val="00D2062D"/>
    <w:rsid w:val="00D208AA"/>
    <w:rsid w:val="00D209EB"/>
    <w:rsid w:val="00D20BD2"/>
    <w:rsid w:val="00D20DB4"/>
    <w:rsid w:val="00D210FF"/>
    <w:rsid w:val="00D21158"/>
    <w:rsid w:val="00D21185"/>
    <w:rsid w:val="00D213DB"/>
    <w:rsid w:val="00D21605"/>
    <w:rsid w:val="00D217B0"/>
    <w:rsid w:val="00D21A83"/>
    <w:rsid w:val="00D21E97"/>
    <w:rsid w:val="00D21F2F"/>
    <w:rsid w:val="00D220CC"/>
    <w:rsid w:val="00D221F3"/>
    <w:rsid w:val="00D22327"/>
    <w:rsid w:val="00D22444"/>
    <w:rsid w:val="00D22AD3"/>
    <w:rsid w:val="00D23CA0"/>
    <w:rsid w:val="00D23CEE"/>
    <w:rsid w:val="00D241F7"/>
    <w:rsid w:val="00D249DD"/>
    <w:rsid w:val="00D24F37"/>
    <w:rsid w:val="00D24FF2"/>
    <w:rsid w:val="00D250C3"/>
    <w:rsid w:val="00D2552B"/>
    <w:rsid w:val="00D25553"/>
    <w:rsid w:val="00D25A9D"/>
    <w:rsid w:val="00D25C45"/>
    <w:rsid w:val="00D25DAE"/>
    <w:rsid w:val="00D26113"/>
    <w:rsid w:val="00D26386"/>
    <w:rsid w:val="00D26BD4"/>
    <w:rsid w:val="00D26BE1"/>
    <w:rsid w:val="00D2781A"/>
    <w:rsid w:val="00D27972"/>
    <w:rsid w:val="00D27AEB"/>
    <w:rsid w:val="00D30271"/>
    <w:rsid w:val="00D306F9"/>
    <w:rsid w:val="00D308D4"/>
    <w:rsid w:val="00D31282"/>
    <w:rsid w:val="00D3152B"/>
    <w:rsid w:val="00D31543"/>
    <w:rsid w:val="00D3174C"/>
    <w:rsid w:val="00D317CD"/>
    <w:rsid w:val="00D317E9"/>
    <w:rsid w:val="00D31D4E"/>
    <w:rsid w:val="00D31E84"/>
    <w:rsid w:val="00D321CA"/>
    <w:rsid w:val="00D322BE"/>
    <w:rsid w:val="00D322CC"/>
    <w:rsid w:val="00D32662"/>
    <w:rsid w:val="00D327E5"/>
    <w:rsid w:val="00D32BD4"/>
    <w:rsid w:val="00D32DDE"/>
    <w:rsid w:val="00D330F0"/>
    <w:rsid w:val="00D3333A"/>
    <w:rsid w:val="00D333D8"/>
    <w:rsid w:val="00D336BE"/>
    <w:rsid w:val="00D33911"/>
    <w:rsid w:val="00D339D5"/>
    <w:rsid w:val="00D34D2E"/>
    <w:rsid w:val="00D34E48"/>
    <w:rsid w:val="00D34F6A"/>
    <w:rsid w:val="00D350E9"/>
    <w:rsid w:val="00D3571D"/>
    <w:rsid w:val="00D3586C"/>
    <w:rsid w:val="00D35A05"/>
    <w:rsid w:val="00D35DAE"/>
    <w:rsid w:val="00D35E14"/>
    <w:rsid w:val="00D3618A"/>
    <w:rsid w:val="00D364CA"/>
    <w:rsid w:val="00D36611"/>
    <w:rsid w:val="00D36A40"/>
    <w:rsid w:val="00D36BD5"/>
    <w:rsid w:val="00D36CF6"/>
    <w:rsid w:val="00D36EF4"/>
    <w:rsid w:val="00D36FBF"/>
    <w:rsid w:val="00D37138"/>
    <w:rsid w:val="00D373C8"/>
    <w:rsid w:val="00D373C9"/>
    <w:rsid w:val="00D37594"/>
    <w:rsid w:val="00D37E52"/>
    <w:rsid w:val="00D40569"/>
    <w:rsid w:val="00D40699"/>
    <w:rsid w:val="00D40AA9"/>
    <w:rsid w:val="00D40B42"/>
    <w:rsid w:val="00D40CAC"/>
    <w:rsid w:val="00D40E6C"/>
    <w:rsid w:val="00D4179B"/>
    <w:rsid w:val="00D41E4C"/>
    <w:rsid w:val="00D429DD"/>
    <w:rsid w:val="00D43229"/>
    <w:rsid w:val="00D433E5"/>
    <w:rsid w:val="00D436E2"/>
    <w:rsid w:val="00D43814"/>
    <w:rsid w:val="00D43957"/>
    <w:rsid w:val="00D43AAB"/>
    <w:rsid w:val="00D43B5B"/>
    <w:rsid w:val="00D43C65"/>
    <w:rsid w:val="00D43C97"/>
    <w:rsid w:val="00D43D9E"/>
    <w:rsid w:val="00D441B4"/>
    <w:rsid w:val="00D44548"/>
    <w:rsid w:val="00D44AAA"/>
    <w:rsid w:val="00D44DDE"/>
    <w:rsid w:val="00D4556F"/>
    <w:rsid w:val="00D4562F"/>
    <w:rsid w:val="00D456E3"/>
    <w:rsid w:val="00D45A32"/>
    <w:rsid w:val="00D45D42"/>
    <w:rsid w:val="00D46CCB"/>
    <w:rsid w:val="00D470D3"/>
    <w:rsid w:val="00D477CC"/>
    <w:rsid w:val="00D47946"/>
    <w:rsid w:val="00D50149"/>
    <w:rsid w:val="00D504EC"/>
    <w:rsid w:val="00D507CE"/>
    <w:rsid w:val="00D509D3"/>
    <w:rsid w:val="00D50CE8"/>
    <w:rsid w:val="00D51879"/>
    <w:rsid w:val="00D51EA3"/>
    <w:rsid w:val="00D51F03"/>
    <w:rsid w:val="00D51F56"/>
    <w:rsid w:val="00D522EC"/>
    <w:rsid w:val="00D52749"/>
    <w:rsid w:val="00D52814"/>
    <w:rsid w:val="00D52857"/>
    <w:rsid w:val="00D52B7C"/>
    <w:rsid w:val="00D52BE4"/>
    <w:rsid w:val="00D5345C"/>
    <w:rsid w:val="00D535E7"/>
    <w:rsid w:val="00D5376B"/>
    <w:rsid w:val="00D53AA0"/>
    <w:rsid w:val="00D53D24"/>
    <w:rsid w:val="00D5402E"/>
    <w:rsid w:val="00D54389"/>
    <w:rsid w:val="00D543E0"/>
    <w:rsid w:val="00D54992"/>
    <w:rsid w:val="00D54EF6"/>
    <w:rsid w:val="00D558E2"/>
    <w:rsid w:val="00D55DE2"/>
    <w:rsid w:val="00D55DF2"/>
    <w:rsid w:val="00D55E07"/>
    <w:rsid w:val="00D5601E"/>
    <w:rsid w:val="00D561EC"/>
    <w:rsid w:val="00D56627"/>
    <w:rsid w:val="00D56843"/>
    <w:rsid w:val="00D56B62"/>
    <w:rsid w:val="00D56EC7"/>
    <w:rsid w:val="00D57301"/>
    <w:rsid w:val="00D57945"/>
    <w:rsid w:val="00D57F49"/>
    <w:rsid w:val="00D60226"/>
    <w:rsid w:val="00D6025C"/>
    <w:rsid w:val="00D60DC8"/>
    <w:rsid w:val="00D614C9"/>
    <w:rsid w:val="00D61C07"/>
    <w:rsid w:val="00D625DC"/>
    <w:rsid w:val="00D6277D"/>
    <w:rsid w:val="00D62D76"/>
    <w:rsid w:val="00D62E5E"/>
    <w:rsid w:val="00D6323E"/>
    <w:rsid w:val="00D63767"/>
    <w:rsid w:val="00D644AF"/>
    <w:rsid w:val="00D65319"/>
    <w:rsid w:val="00D65908"/>
    <w:rsid w:val="00D65F94"/>
    <w:rsid w:val="00D66103"/>
    <w:rsid w:val="00D666C9"/>
    <w:rsid w:val="00D672FE"/>
    <w:rsid w:val="00D67975"/>
    <w:rsid w:val="00D67C8B"/>
    <w:rsid w:val="00D67DEF"/>
    <w:rsid w:val="00D67FE7"/>
    <w:rsid w:val="00D70437"/>
    <w:rsid w:val="00D709AE"/>
    <w:rsid w:val="00D70D61"/>
    <w:rsid w:val="00D7115B"/>
    <w:rsid w:val="00D714C2"/>
    <w:rsid w:val="00D715E2"/>
    <w:rsid w:val="00D71AEF"/>
    <w:rsid w:val="00D7206F"/>
    <w:rsid w:val="00D720DB"/>
    <w:rsid w:val="00D722C8"/>
    <w:rsid w:val="00D726F1"/>
    <w:rsid w:val="00D72946"/>
    <w:rsid w:val="00D72CBB"/>
    <w:rsid w:val="00D72CD3"/>
    <w:rsid w:val="00D73287"/>
    <w:rsid w:val="00D73783"/>
    <w:rsid w:val="00D738C7"/>
    <w:rsid w:val="00D73F0A"/>
    <w:rsid w:val="00D73FA9"/>
    <w:rsid w:val="00D741B2"/>
    <w:rsid w:val="00D747BF"/>
    <w:rsid w:val="00D7495A"/>
    <w:rsid w:val="00D749EA"/>
    <w:rsid w:val="00D757C0"/>
    <w:rsid w:val="00D7590D"/>
    <w:rsid w:val="00D75B91"/>
    <w:rsid w:val="00D760A2"/>
    <w:rsid w:val="00D76270"/>
    <w:rsid w:val="00D765E9"/>
    <w:rsid w:val="00D76861"/>
    <w:rsid w:val="00D769F9"/>
    <w:rsid w:val="00D76E5B"/>
    <w:rsid w:val="00D76ECC"/>
    <w:rsid w:val="00D76F51"/>
    <w:rsid w:val="00D76F8B"/>
    <w:rsid w:val="00D770A4"/>
    <w:rsid w:val="00D77246"/>
    <w:rsid w:val="00D777A0"/>
    <w:rsid w:val="00D77D30"/>
    <w:rsid w:val="00D800B7"/>
    <w:rsid w:val="00D801C8"/>
    <w:rsid w:val="00D806A9"/>
    <w:rsid w:val="00D8085D"/>
    <w:rsid w:val="00D8218A"/>
    <w:rsid w:val="00D8224F"/>
    <w:rsid w:val="00D827EC"/>
    <w:rsid w:val="00D82801"/>
    <w:rsid w:val="00D82BE9"/>
    <w:rsid w:val="00D82EF0"/>
    <w:rsid w:val="00D83862"/>
    <w:rsid w:val="00D83F72"/>
    <w:rsid w:val="00D83FB2"/>
    <w:rsid w:val="00D84065"/>
    <w:rsid w:val="00D841B4"/>
    <w:rsid w:val="00D841B6"/>
    <w:rsid w:val="00D8444A"/>
    <w:rsid w:val="00D84A54"/>
    <w:rsid w:val="00D84AD5"/>
    <w:rsid w:val="00D85013"/>
    <w:rsid w:val="00D854A4"/>
    <w:rsid w:val="00D858E0"/>
    <w:rsid w:val="00D85B45"/>
    <w:rsid w:val="00D85D5B"/>
    <w:rsid w:val="00D85D60"/>
    <w:rsid w:val="00D8600C"/>
    <w:rsid w:val="00D86168"/>
    <w:rsid w:val="00D86D45"/>
    <w:rsid w:val="00D87367"/>
    <w:rsid w:val="00D876C2"/>
    <w:rsid w:val="00D878E6"/>
    <w:rsid w:val="00D87FBD"/>
    <w:rsid w:val="00D903C1"/>
    <w:rsid w:val="00D905AE"/>
    <w:rsid w:val="00D906AA"/>
    <w:rsid w:val="00D90E01"/>
    <w:rsid w:val="00D912CE"/>
    <w:rsid w:val="00D91656"/>
    <w:rsid w:val="00D9177B"/>
    <w:rsid w:val="00D91A8B"/>
    <w:rsid w:val="00D91EA7"/>
    <w:rsid w:val="00D91FC8"/>
    <w:rsid w:val="00D91FCF"/>
    <w:rsid w:val="00D924E0"/>
    <w:rsid w:val="00D9283B"/>
    <w:rsid w:val="00D93216"/>
    <w:rsid w:val="00D9345F"/>
    <w:rsid w:val="00D9347B"/>
    <w:rsid w:val="00D93A19"/>
    <w:rsid w:val="00D94744"/>
    <w:rsid w:val="00D9494F"/>
    <w:rsid w:val="00D94988"/>
    <w:rsid w:val="00D95032"/>
    <w:rsid w:val="00D95961"/>
    <w:rsid w:val="00D95C28"/>
    <w:rsid w:val="00D95C72"/>
    <w:rsid w:val="00D95E62"/>
    <w:rsid w:val="00D966CB"/>
    <w:rsid w:val="00D96707"/>
    <w:rsid w:val="00D96FF3"/>
    <w:rsid w:val="00D97329"/>
    <w:rsid w:val="00D973AF"/>
    <w:rsid w:val="00D9786F"/>
    <w:rsid w:val="00D97F2E"/>
    <w:rsid w:val="00D97F7F"/>
    <w:rsid w:val="00DA02C3"/>
    <w:rsid w:val="00DA0420"/>
    <w:rsid w:val="00DA077F"/>
    <w:rsid w:val="00DA0C2B"/>
    <w:rsid w:val="00DA0C3C"/>
    <w:rsid w:val="00DA1873"/>
    <w:rsid w:val="00DA20BF"/>
    <w:rsid w:val="00DA2BB2"/>
    <w:rsid w:val="00DA2D79"/>
    <w:rsid w:val="00DA2EE0"/>
    <w:rsid w:val="00DA37F6"/>
    <w:rsid w:val="00DA3850"/>
    <w:rsid w:val="00DA424A"/>
    <w:rsid w:val="00DA44C2"/>
    <w:rsid w:val="00DA451D"/>
    <w:rsid w:val="00DA4A01"/>
    <w:rsid w:val="00DA4B46"/>
    <w:rsid w:val="00DA508A"/>
    <w:rsid w:val="00DA52DE"/>
    <w:rsid w:val="00DA53EE"/>
    <w:rsid w:val="00DA618E"/>
    <w:rsid w:val="00DA6898"/>
    <w:rsid w:val="00DA70E8"/>
    <w:rsid w:val="00DA7BBB"/>
    <w:rsid w:val="00DB02FD"/>
    <w:rsid w:val="00DB05CA"/>
    <w:rsid w:val="00DB0B54"/>
    <w:rsid w:val="00DB0B5F"/>
    <w:rsid w:val="00DB0E35"/>
    <w:rsid w:val="00DB100F"/>
    <w:rsid w:val="00DB1082"/>
    <w:rsid w:val="00DB1D24"/>
    <w:rsid w:val="00DB3004"/>
    <w:rsid w:val="00DB32B2"/>
    <w:rsid w:val="00DB3B9A"/>
    <w:rsid w:val="00DB438B"/>
    <w:rsid w:val="00DB454B"/>
    <w:rsid w:val="00DB507D"/>
    <w:rsid w:val="00DB53C7"/>
    <w:rsid w:val="00DB5488"/>
    <w:rsid w:val="00DB556C"/>
    <w:rsid w:val="00DB582C"/>
    <w:rsid w:val="00DB5FE2"/>
    <w:rsid w:val="00DB6A15"/>
    <w:rsid w:val="00DB6DD0"/>
    <w:rsid w:val="00DB6E5D"/>
    <w:rsid w:val="00DB6EB4"/>
    <w:rsid w:val="00DB6F58"/>
    <w:rsid w:val="00DB74A2"/>
    <w:rsid w:val="00DB751B"/>
    <w:rsid w:val="00DB76D5"/>
    <w:rsid w:val="00DB7E21"/>
    <w:rsid w:val="00DB7F25"/>
    <w:rsid w:val="00DC0044"/>
    <w:rsid w:val="00DC0436"/>
    <w:rsid w:val="00DC084F"/>
    <w:rsid w:val="00DC13F9"/>
    <w:rsid w:val="00DC16C2"/>
    <w:rsid w:val="00DC1729"/>
    <w:rsid w:val="00DC1DB7"/>
    <w:rsid w:val="00DC1E9B"/>
    <w:rsid w:val="00DC2104"/>
    <w:rsid w:val="00DC2838"/>
    <w:rsid w:val="00DC2A54"/>
    <w:rsid w:val="00DC2CC8"/>
    <w:rsid w:val="00DC2F34"/>
    <w:rsid w:val="00DC3167"/>
    <w:rsid w:val="00DC3235"/>
    <w:rsid w:val="00DC34FD"/>
    <w:rsid w:val="00DC3821"/>
    <w:rsid w:val="00DC3894"/>
    <w:rsid w:val="00DC47FA"/>
    <w:rsid w:val="00DC4836"/>
    <w:rsid w:val="00DC5019"/>
    <w:rsid w:val="00DC5274"/>
    <w:rsid w:val="00DC5B6A"/>
    <w:rsid w:val="00DC5D12"/>
    <w:rsid w:val="00DC6152"/>
    <w:rsid w:val="00DC6640"/>
    <w:rsid w:val="00DC6BB1"/>
    <w:rsid w:val="00DC70D1"/>
    <w:rsid w:val="00DC7358"/>
    <w:rsid w:val="00DC792E"/>
    <w:rsid w:val="00DC79A3"/>
    <w:rsid w:val="00DC7AB1"/>
    <w:rsid w:val="00DC7BB1"/>
    <w:rsid w:val="00DD0447"/>
    <w:rsid w:val="00DD066A"/>
    <w:rsid w:val="00DD089A"/>
    <w:rsid w:val="00DD1038"/>
    <w:rsid w:val="00DD1046"/>
    <w:rsid w:val="00DD1073"/>
    <w:rsid w:val="00DD12DA"/>
    <w:rsid w:val="00DD1759"/>
    <w:rsid w:val="00DD1AD1"/>
    <w:rsid w:val="00DD2274"/>
    <w:rsid w:val="00DD2457"/>
    <w:rsid w:val="00DD261C"/>
    <w:rsid w:val="00DD26CB"/>
    <w:rsid w:val="00DD271C"/>
    <w:rsid w:val="00DD2DD4"/>
    <w:rsid w:val="00DD2E88"/>
    <w:rsid w:val="00DD316E"/>
    <w:rsid w:val="00DD350B"/>
    <w:rsid w:val="00DD3996"/>
    <w:rsid w:val="00DD41FD"/>
    <w:rsid w:val="00DD4295"/>
    <w:rsid w:val="00DD440E"/>
    <w:rsid w:val="00DD4522"/>
    <w:rsid w:val="00DD4B34"/>
    <w:rsid w:val="00DD4DBC"/>
    <w:rsid w:val="00DD51BC"/>
    <w:rsid w:val="00DD542F"/>
    <w:rsid w:val="00DD5487"/>
    <w:rsid w:val="00DD552E"/>
    <w:rsid w:val="00DD5FD8"/>
    <w:rsid w:val="00DD659A"/>
    <w:rsid w:val="00DD667F"/>
    <w:rsid w:val="00DD6B20"/>
    <w:rsid w:val="00DD6BAD"/>
    <w:rsid w:val="00DD6C76"/>
    <w:rsid w:val="00DD6FAF"/>
    <w:rsid w:val="00DD73BC"/>
    <w:rsid w:val="00DD7451"/>
    <w:rsid w:val="00DD74B7"/>
    <w:rsid w:val="00DD75AD"/>
    <w:rsid w:val="00DD7A25"/>
    <w:rsid w:val="00DD7C31"/>
    <w:rsid w:val="00DD7CC6"/>
    <w:rsid w:val="00DE0237"/>
    <w:rsid w:val="00DE0278"/>
    <w:rsid w:val="00DE063A"/>
    <w:rsid w:val="00DE0840"/>
    <w:rsid w:val="00DE09EF"/>
    <w:rsid w:val="00DE0DEB"/>
    <w:rsid w:val="00DE14FF"/>
    <w:rsid w:val="00DE16B8"/>
    <w:rsid w:val="00DE19A1"/>
    <w:rsid w:val="00DE1A11"/>
    <w:rsid w:val="00DE1C31"/>
    <w:rsid w:val="00DE1D8C"/>
    <w:rsid w:val="00DE1E40"/>
    <w:rsid w:val="00DE21C6"/>
    <w:rsid w:val="00DE2ADB"/>
    <w:rsid w:val="00DE2B03"/>
    <w:rsid w:val="00DE3A5B"/>
    <w:rsid w:val="00DE3B28"/>
    <w:rsid w:val="00DE3C54"/>
    <w:rsid w:val="00DE3C6B"/>
    <w:rsid w:val="00DE3ED9"/>
    <w:rsid w:val="00DE4660"/>
    <w:rsid w:val="00DE46B6"/>
    <w:rsid w:val="00DE4CAB"/>
    <w:rsid w:val="00DE4DE3"/>
    <w:rsid w:val="00DE5176"/>
    <w:rsid w:val="00DE5226"/>
    <w:rsid w:val="00DE5262"/>
    <w:rsid w:val="00DE53FD"/>
    <w:rsid w:val="00DE545E"/>
    <w:rsid w:val="00DE5A03"/>
    <w:rsid w:val="00DE5B12"/>
    <w:rsid w:val="00DE5B26"/>
    <w:rsid w:val="00DE5FFB"/>
    <w:rsid w:val="00DE5FFF"/>
    <w:rsid w:val="00DE62E8"/>
    <w:rsid w:val="00DE669F"/>
    <w:rsid w:val="00DE686A"/>
    <w:rsid w:val="00DE6A76"/>
    <w:rsid w:val="00DE7035"/>
    <w:rsid w:val="00DE714F"/>
    <w:rsid w:val="00DE79F6"/>
    <w:rsid w:val="00DF0069"/>
    <w:rsid w:val="00DF080E"/>
    <w:rsid w:val="00DF08BD"/>
    <w:rsid w:val="00DF0A53"/>
    <w:rsid w:val="00DF12E8"/>
    <w:rsid w:val="00DF15B2"/>
    <w:rsid w:val="00DF177B"/>
    <w:rsid w:val="00DF1F94"/>
    <w:rsid w:val="00DF21E3"/>
    <w:rsid w:val="00DF25A4"/>
    <w:rsid w:val="00DF2960"/>
    <w:rsid w:val="00DF2CB8"/>
    <w:rsid w:val="00DF3345"/>
    <w:rsid w:val="00DF34D5"/>
    <w:rsid w:val="00DF39EC"/>
    <w:rsid w:val="00DF3DB7"/>
    <w:rsid w:val="00DF40FE"/>
    <w:rsid w:val="00DF41FD"/>
    <w:rsid w:val="00DF508C"/>
    <w:rsid w:val="00DF50C5"/>
    <w:rsid w:val="00DF542F"/>
    <w:rsid w:val="00DF55BD"/>
    <w:rsid w:val="00DF595B"/>
    <w:rsid w:val="00DF59DE"/>
    <w:rsid w:val="00DF6121"/>
    <w:rsid w:val="00DF6F3B"/>
    <w:rsid w:val="00DF7197"/>
    <w:rsid w:val="00DF755B"/>
    <w:rsid w:val="00DF7988"/>
    <w:rsid w:val="00DF7C62"/>
    <w:rsid w:val="00E00293"/>
    <w:rsid w:val="00E00B8B"/>
    <w:rsid w:val="00E00DEB"/>
    <w:rsid w:val="00E00E97"/>
    <w:rsid w:val="00E00F08"/>
    <w:rsid w:val="00E00FC0"/>
    <w:rsid w:val="00E0118E"/>
    <w:rsid w:val="00E01299"/>
    <w:rsid w:val="00E0134D"/>
    <w:rsid w:val="00E01C13"/>
    <w:rsid w:val="00E01D54"/>
    <w:rsid w:val="00E02109"/>
    <w:rsid w:val="00E023A2"/>
    <w:rsid w:val="00E0254B"/>
    <w:rsid w:val="00E0285D"/>
    <w:rsid w:val="00E02E7A"/>
    <w:rsid w:val="00E0313A"/>
    <w:rsid w:val="00E03229"/>
    <w:rsid w:val="00E03288"/>
    <w:rsid w:val="00E037BE"/>
    <w:rsid w:val="00E03A6C"/>
    <w:rsid w:val="00E04183"/>
    <w:rsid w:val="00E04473"/>
    <w:rsid w:val="00E04834"/>
    <w:rsid w:val="00E0483D"/>
    <w:rsid w:val="00E0523E"/>
    <w:rsid w:val="00E05316"/>
    <w:rsid w:val="00E061DA"/>
    <w:rsid w:val="00E063A9"/>
    <w:rsid w:val="00E063E9"/>
    <w:rsid w:val="00E0689D"/>
    <w:rsid w:val="00E06AD0"/>
    <w:rsid w:val="00E06E3F"/>
    <w:rsid w:val="00E07268"/>
    <w:rsid w:val="00E07465"/>
    <w:rsid w:val="00E075AC"/>
    <w:rsid w:val="00E075FD"/>
    <w:rsid w:val="00E07666"/>
    <w:rsid w:val="00E07AD8"/>
    <w:rsid w:val="00E07CE8"/>
    <w:rsid w:val="00E1010C"/>
    <w:rsid w:val="00E104B5"/>
    <w:rsid w:val="00E108FE"/>
    <w:rsid w:val="00E1092C"/>
    <w:rsid w:val="00E10B63"/>
    <w:rsid w:val="00E10D72"/>
    <w:rsid w:val="00E11911"/>
    <w:rsid w:val="00E1196E"/>
    <w:rsid w:val="00E11DFD"/>
    <w:rsid w:val="00E11FBA"/>
    <w:rsid w:val="00E11FD0"/>
    <w:rsid w:val="00E122A4"/>
    <w:rsid w:val="00E1285F"/>
    <w:rsid w:val="00E129B9"/>
    <w:rsid w:val="00E12B7C"/>
    <w:rsid w:val="00E12BCF"/>
    <w:rsid w:val="00E12CB4"/>
    <w:rsid w:val="00E12E33"/>
    <w:rsid w:val="00E13285"/>
    <w:rsid w:val="00E13864"/>
    <w:rsid w:val="00E147DC"/>
    <w:rsid w:val="00E14B80"/>
    <w:rsid w:val="00E14C14"/>
    <w:rsid w:val="00E14D0E"/>
    <w:rsid w:val="00E15536"/>
    <w:rsid w:val="00E15544"/>
    <w:rsid w:val="00E15789"/>
    <w:rsid w:val="00E15A35"/>
    <w:rsid w:val="00E160A9"/>
    <w:rsid w:val="00E1651F"/>
    <w:rsid w:val="00E17DAA"/>
    <w:rsid w:val="00E204BA"/>
    <w:rsid w:val="00E205E4"/>
    <w:rsid w:val="00E209EE"/>
    <w:rsid w:val="00E21137"/>
    <w:rsid w:val="00E21678"/>
    <w:rsid w:val="00E21709"/>
    <w:rsid w:val="00E217B7"/>
    <w:rsid w:val="00E21806"/>
    <w:rsid w:val="00E21977"/>
    <w:rsid w:val="00E21A03"/>
    <w:rsid w:val="00E21B31"/>
    <w:rsid w:val="00E21FC3"/>
    <w:rsid w:val="00E22397"/>
    <w:rsid w:val="00E2287A"/>
    <w:rsid w:val="00E22F2F"/>
    <w:rsid w:val="00E236A5"/>
    <w:rsid w:val="00E236F9"/>
    <w:rsid w:val="00E23AF4"/>
    <w:rsid w:val="00E2472E"/>
    <w:rsid w:val="00E247F9"/>
    <w:rsid w:val="00E24B22"/>
    <w:rsid w:val="00E24EE6"/>
    <w:rsid w:val="00E24F27"/>
    <w:rsid w:val="00E250D8"/>
    <w:rsid w:val="00E25BEF"/>
    <w:rsid w:val="00E25BF9"/>
    <w:rsid w:val="00E25FF1"/>
    <w:rsid w:val="00E26B21"/>
    <w:rsid w:val="00E26EC8"/>
    <w:rsid w:val="00E27075"/>
    <w:rsid w:val="00E27D39"/>
    <w:rsid w:val="00E31091"/>
    <w:rsid w:val="00E3183F"/>
    <w:rsid w:val="00E325A5"/>
    <w:rsid w:val="00E326A9"/>
    <w:rsid w:val="00E329F2"/>
    <w:rsid w:val="00E334E5"/>
    <w:rsid w:val="00E338FF"/>
    <w:rsid w:val="00E33B84"/>
    <w:rsid w:val="00E342C6"/>
    <w:rsid w:val="00E342E8"/>
    <w:rsid w:val="00E347AD"/>
    <w:rsid w:val="00E347EF"/>
    <w:rsid w:val="00E34E7E"/>
    <w:rsid w:val="00E35172"/>
    <w:rsid w:val="00E358B0"/>
    <w:rsid w:val="00E35C96"/>
    <w:rsid w:val="00E35D99"/>
    <w:rsid w:val="00E35DCB"/>
    <w:rsid w:val="00E35E02"/>
    <w:rsid w:val="00E365B8"/>
    <w:rsid w:val="00E36778"/>
    <w:rsid w:val="00E36B7D"/>
    <w:rsid w:val="00E36B80"/>
    <w:rsid w:val="00E371FA"/>
    <w:rsid w:val="00E37388"/>
    <w:rsid w:val="00E37980"/>
    <w:rsid w:val="00E37A9A"/>
    <w:rsid w:val="00E37DA4"/>
    <w:rsid w:val="00E37F98"/>
    <w:rsid w:val="00E37FA2"/>
    <w:rsid w:val="00E400FC"/>
    <w:rsid w:val="00E40695"/>
    <w:rsid w:val="00E406CA"/>
    <w:rsid w:val="00E40851"/>
    <w:rsid w:val="00E40947"/>
    <w:rsid w:val="00E40C97"/>
    <w:rsid w:val="00E40CB2"/>
    <w:rsid w:val="00E40F81"/>
    <w:rsid w:val="00E4127A"/>
    <w:rsid w:val="00E415E5"/>
    <w:rsid w:val="00E4168C"/>
    <w:rsid w:val="00E4235E"/>
    <w:rsid w:val="00E423DE"/>
    <w:rsid w:val="00E42877"/>
    <w:rsid w:val="00E4374D"/>
    <w:rsid w:val="00E43B76"/>
    <w:rsid w:val="00E43CC3"/>
    <w:rsid w:val="00E43D58"/>
    <w:rsid w:val="00E44084"/>
    <w:rsid w:val="00E44163"/>
    <w:rsid w:val="00E44C14"/>
    <w:rsid w:val="00E45D6F"/>
    <w:rsid w:val="00E46534"/>
    <w:rsid w:val="00E46834"/>
    <w:rsid w:val="00E4692B"/>
    <w:rsid w:val="00E46D31"/>
    <w:rsid w:val="00E46EA0"/>
    <w:rsid w:val="00E472D1"/>
    <w:rsid w:val="00E47717"/>
    <w:rsid w:val="00E477A4"/>
    <w:rsid w:val="00E47E36"/>
    <w:rsid w:val="00E500DD"/>
    <w:rsid w:val="00E5083E"/>
    <w:rsid w:val="00E51014"/>
    <w:rsid w:val="00E51434"/>
    <w:rsid w:val="00E52214"/>
    <w:rsid w:val="00E526D0"/>
    <w:rsid w:val="00E52805"/>
    <w:rsid w:val="00E5291A"/>
    <w:rsid w:val="00E52F9C"/>
    <w:rsid w:val="00E53490"/>
    <w:rsid w:val="00E53494"/>
    <w:rsid w:val="00E5378F"/>
    <w:rsid w:val="00E53E83"/>
    <w:rsid w:val="00E53FC0"/>
    <w:rsid w:val="00E546F2"/>
    <w:rsid w:val="00E54D54"/>
    <w:rsid w:val="00E54DAA"/>
    <w:rsid w:val="00E54F73"/>
    <w:rsid w:val="00E55207"/>
    <w:rsid w:val="00E55338"/>
    <w:rsid w:val="00E553B6"/>
    <w:rsid w:val="00E55A86"/>
    <w:rsid w:val="00E55D6A"/>
    <w:rsid w:val="00E560D2"/>
    <w:rsid w:val="00E562B3"/>
    <w:rsid w:val="00E565D5"/>
    <w:rsid w:val="00E5669D"/>
    <w:rsid w:val="00E56893"/>
    <w:rsid w:val="00E56CAF"/>
    <w:rsid w:val="00E56CE6"/>
    <w:rsid w:val="00E601D3"/>
    <w:rsid w:val="00E6026D"/>
    <w:rsid w:val="00E6033B"/>
    <w:rsid w:val="00E6046C"/>
    <w:rsid w:val="00E6074B"/>
    <w:rsid w:val="00E609EC"/>
    <w:rsid w:val="00E60C63"/>
    <w:rsid w:val="00E60E70"/>
    <w:rsid w:val="00E6115D"/>
    <w:rsid w:val="00E616E7"/>
    <w:rsid w:val="00E61CAD"/>
    <w:rsid w:val="00E61CD3"/>
    <w:rsid w:val="00E61D91"/>
    <w:rsid w:val="00E621EF"/>
    <w:rsid w:val="00E62E2B"/>
    <w:rsid w:val="00E62FEF"/>
    <w:rsid w:val="00E63579"/>
    <w:rsid w:val="00E63FD2"/>
    <w:rsid w:val="00E640A0"/>
    <w:rsid w:val="00E64B5A"/>
    <w:rsid w:val="00E651A1"/>
    <w:rsid w:val="00E657FF"/>
    <w:rsid w:val="00E65F2B"/>
    <w:rsid w:val="00E662D5"/>
    <w:rsid w:val="00E665B4"/>
    <w:rsid w:val="00E66672"/>
    <w:rsid w:val="00E6669F"/>
    <w:rsid w:val="00E668F2"/>
    <w:rsid w:val="00E673DB"/>
    <w:rsid w:val="00E6746F"/>
    <w:rsid w:val="00E67A45"/>
    <w:rsid w:val="00E67EBE"/>
    <w:rsid w:val="00E67F57"/>
    <w:rsid w:val="00E7034D"/>
    <w:rsid w:val="00E7061E"/>
    <w:rsid w:val="00E70903"/>
    <w:rsid w:val="00E70CCD"/>
    <w:rsid w:val="00E71643"/>
    <w:rsid w:val="00E71AD9"/>
    <w:rsid w:val="00E71C32"/>
    <w:rsid w:val="00E72540"/>
    <w:rsid w:val="00E7296D"/>
    <w:rsid w:val="00E72AC4"/>
    <w:rsid w:val="00E73719"/>
    <w:rsid w:val="00E73C50"/>
    <w:rsid w:val="00E73D2A"/>
    <w:rsid w:val="00E740F4"/>
    <w:rsid w:val="00E740FA"/>
    <w:rsid w:val="00E74185"/>
    <w:rsid w:val="00E747D4"/>
    <w:rsid w:val="00E752E2"/>
    <w:rsid w:val="00E75329"/>
    <w:rsid w:val="00E755D7"/>
    <w:rsid w:val="00E7582F"/>
    <w:rsid w:val="00E7641F"/>
    <w:rsid w:val="00E76614"/>
    <w:rsid w:val="00E76AF8"/>
    <w:rsid w:val="00E76D03"/>
    <w:rsid w:val="00E76F71"/>
    <w:rsid w:val="00E7703A"/>
    <w:rsid w:val="00E77474"/>
    <w:rsid w:val="00E77735"/>
    <w:rsid w:val="00E777BF"/>
    <w:rsid w:val="00E777D2"/>
    <w:rsid w:val="00E7795B"/>
    <w:rsid w:val="00E779BC"/>
    <w:rsid w:val="00E77D2E"/>
    <w:rsid w:val="00E801F4"/>
    <w:rsid w:val="00E80428"/>
    <w:rsid w:val="00E80661"/>
    <w:rsid w:val="00E80761"/>
    <w:rsid w:val="00E8084C"/>
    <w:rsid w:val="00E81234"/>
    <w:rsid w:val="00E81532"/>
    <w:rsid w:val="00E81A10"/>
    <w:rsid w:val="00E81F66"/>
    <w:rsid w:val="00E820EC"/>
    <w:rsid w:val="00E8228D"/>
    <w:rsid w:val="00E8276A"/>
    <w:rsid w:val="00E82C0B"/>
    <w:rsid w:val="00E830CA"/>
    <w:rsid w:val="00E83426"/>
    <w:rsid w:val="00E834C0"/>
    <w:rsid w:val="00E840CE"/>
    <w:rsid w:val="00E8497D"/>
    <w:rsid w:val="00E85211"/>
    <w:rsid w:val="00E85297"/>
    <w:rsid w:val="00E854E3"/>
    <w:rsid w:val="00E856DE"/>
    <w:rsid w:val="00E85CAB"/>
    <w:rsid w:val="00E86112"/>
    <w:rsid w:val="00E8647F"/>
    <w:rsid w:val="00E86BF9"/>
    <w:rsid w:val="00E86D1A"/>
    <w:rsid w:val="00E870BA"/>
    <w:rsid w:val="00E87805"/>
    <w:rsid w:val="00E87DB6"/>
    <w:rsid w:val="00E87E00"/>
    <w:rsid w:val="00E912F8"/>
    <w:rsid w:val="00E914F8"/>
    <w:rsid w:val="00E91571"/>
    <w:rsid w:val="00E91997"/>
    <w:rsid w:val="00E91A2B"/>
    <w:rsid w:val="00E920CD"/>
    <w:rsid w:val="00E92244"/>
    <w:rsid w:val="00E92662"/>
    <w:rsid w:val="00E92969"/>
    <w:rsid w:val="00E929BF"/>
    <w:rsid w:val="00E92DD7"/>
    <w:rsid w:val="00E92E4E"/>
    <w:rsid w:val="00E92E87"/>
    <w:rsid w:val="00E92FD0"/>
    <w:rsid w:val="00E9355C"/>
    <w:rsid w:val="00E935DC"/>
    <w:rsid w:val="00E937EB"/>
    <w:rsid w:val="00E93E2A"/>
    <w:rsid w:val="00E94045"/>
    <w:rsid w:val="00E9444F"/>
    <w:rsid w:val="00E94908"/>
    <w:rsid w:val="00E94C09"/>
    <w:rsid w:val="00E94D66"/>
    <w:rsid w:val="00E955AF"/>
    <w:rsid w:val="00E95954"/>
    <w:rsid w:val="00E96097"/>
    <w:rsid w:val="00E969A4"/>
    <w:rsid w:val="00E9711C"/>
    <w:rsid w:val="00E9711F"/>
    <w:rsid w:val="00E97146"/>
    <w:rsid w:val="00E97474"/>
    <w:rsid w:val="00E977E9"/>
    <w:rsid w:val="00E9789B"/>
    <w:rsid w:val="00E978F7"/>
    <w:rsid w:val="00E97B95"/>
    <w:rsid w:val="00E97C58"/>
    <w:rsid w:val="00E97D5C"/>
    <w:rsid w:val="00E97E4A"/>
    <w:rsid w:val="00E97FB5"/>
    <w:rsid w:val="00EA00C0"/>
    <w:rsid w:val="00EA04D6"/>
    <w:rsid w:val="00EA0855"/>
    <w:rsid w:val="00EA0D26"/>
    <w:rsid w:val="00EA0E7B"/>
    <w:rsid w:val="00EA1A75"/>
    <w:rsid w:val="00EA1B22"/>
    <w:rsid w:val="00EA2265"/>
    <w:rsid w:val="00EA294B"/>
    <w:rsid w:val="00EA3079"/>
    <w:rsid w:val="00EA3353"/>
    <w:rsid w:val="00EA387C"/>
    <w:rsid w:val="00EA38DC"/>
    <w:rsid w:val="00EA40F7"/>
    <w:rsid w:val="00EA425E"/>
    <w:rsid w:val="00EA4260"/>
    <w:rsid w:val="00EA4ED6"/>
    <w:rsid w:val="00EA5091"/>
    <w:rsid w:val="00EA593D"/>
    <w:rsid w:val="00EA59B6"/>
    <w:rsid w:val="00EA5D5E"/>
    <w:rsid w:val="00EA5DDF"/>
    <w:rsid w:val="00EA5E51"/>
    <w:rsid w:val="00EA6F88"/>
    <w:rsid w:val="00EA7643"/>
    <w:rsid w:val="00EA7A58"/>
    <w:rsid w:val="00EB0282"/>
    <w:rsid w:val="00EB0875"/>
    <w:rsid w:val="00EB08DB"/>
    <w:rsid w:val="00EB0AD7"/>
    <w:rsid w:val="00EB0DEC"/>
    <w:rsid w:val="00EB0F09"/>
    <w:rsid w:val="00EB11BE"/>
    <w:rsid w:val="00EB12B8"/>
    <w:rsid w:val="00EB1B6C"/>
    <w:rsid w:val="00EB20F1"/>
    <w:rsid w:val="00EB2B5C"/>
    <w:rsid w:val="00EB2C3A"/>
    <w:rsid w:val="00EB2F2F"/>
    <w:rsid w:val="00EB350A"/>
    <w:rsid w:val="00EB365A"/>
    <w:rsid w:val="00EB3663"/>
    <w:rsid w:val="00EB3D26"/>
    <w:rsid w:val="00EB4076"/>
    <w:rsid w:val="00EB43DA"/>
    <w:rsid w:val="00EB4D16"/>
    <w:rsid w:val="00EB4F17"/>
    <w:rsid w:val="00EB528B"/>
    <w:rsid w:val="00EB52D8"/>
    <w:rsid w:val="00EB5A23"/>
    <w:rsid w:val="00EB5D92"/>
    <w:rsid w:val="00EB5E14"/>
    <w:rsid w:val="00EB690C"/>
    <w:rsid w:val="00EB6C3A"/>
    <w:rsid w:val="00EB6E8C"/>
    <w:rsid w:val="00EB70AD"/>
    <w:rsid w:val="00EB7232"/>
    <w:rsid w:val="00EB7400"/>
    <w:rsid w:val="00EB751B"/>
    <w:rsid w:val="00EB7AE1"/>
    <w:rsid w:val="00EB7DFE"/>
    <w:rsid w:val="00EC016A"/>
    <w:rsid w:val="00EC028D"/>
    <w:rsid w:val="00EC08C0"/>
    <w:rsid w:val="00EC0A30"/>
    <w:rsid w:val="00EC1373"/>
    <w:rsid w:val="00EC18E2"/>
    <w:rsid w:val="00EC1BBE"/>
    <w:rsid w:val="00EC21C9"/>
    <w:rsid w:val="00EC2616"/>
    <w:rsid w:val="00EC2820"/>
    <w:rsid w:val="00EC2AAE"/>
    <w:rsid w:val="00EC2EC5"/>
    <w:rsid w:val="00EC325E"/>
    <w:rsid w:val="00EC357E"/>
    <w:rsid w:val="00EC35D3"/>
    <w:rsid w:val="00EC39AD"/>
    <w:rsid w:val="00EC3B2A"/>
    <w:rsid w:val="00EC3BEC"/>
    <w:rsid w:val="00EC442D"/>
    <w:rsid w:val="00EC5622"/>
    <w:rsid w:val="00EC5643"/>
    <w:rsid w:val="00EC5A04"/>
    <w:rsid w:val="00EC5AA2"/>
    <w:rsid w:val="00EC5D53"/>
    <w:rsid w:val="00EC65D0"/>
    <w:rsid w:val="00EC6862"/>
    <w:rsid w:val="00EC6A00"/>
    <w:rsid w:val="00EC70F5"/>
    <w:rsid w:val="00EC7329"/>
    <w:rsid w:val="00EC73F0"/>
    <w:rsid w:val="00EC77B2"/>
    <w:rsid w:val="00EC7ABE"/>
    <w:rsid w:val="00ED0510"/>
    <w:rsid w:val="00ED0538"/>
    <w:rsid w:val="00ED07F6"/>
    <w:rsid w:val="00ED0F8F"/>
    <w:rsid w:val="00ED1263"/>
    <w:rsid w:val="00ED14EC"/>
    <w:rsid w:val="00ED1641"/>
    <w:rsid w:val="00ED18D0"/>
    <w:rsid w:val="00ED1AC1"/>
    <w:rsid w:val="00ED23D4"/>
    <w:rsid w:val="00ED2A85"/>
    <w:rsid w:val="00ED2BC8"/>
    <w:rsid w:val="00ED3910"/>
    <w:rsid w:val="00ED3A52"/>
    <w:rsid w:val="00ED3ED9"/>
    <w:rsid w:val="00ED40FB"/>
    <w:rsid w:val="00ED41EB"/>
    <w:rsid w:val="00ED4F66"/>
    <w:rsid w:val="00ED4F9A"/>
    <w:rsid w:val="00ED533D"/>
    <w:rsid w:val="00ED539D"/>
    <w:rsid w:val="00ED5C3A"/>
    <w:rsid w:val="00ED62AA"/>
    <w:rsid w:val="00ED6A42"/>
    <w:rsid w:val="00ED6F3E"/>
    <w:rsid w:val="00ED708D"/>
    <w:rsid w:val="00ED7211"/>
    <w:rsid w:val="00ED726B"/>
    <w:rsid w:val="00ED76F1"/>
    <w:rsid w:val="00ED7849"/>
    <w:rsid w:val="00ED788E"/>
    <w:rsid w:val="00EE0323"/>
    <w:rsid w:val="00EE039E"/>
    <w:rsid w:val="00EE0577"/>
    <w:rsid w:val="00EE07A6"/>
    <w:rsid w:val="00EE0856"/>
    <w:rsid w:val="00EE0970"/>
    <w:rsid w:val="00EE1130"/>
    <w:rsid w:val="00EE1266"/>
    <w:rsid w:val="00EE17F9"/>
    <w:rsid w:val="00EE192D"/>
    <w:rsid w:val="00EE1A6D"/>
    <w:rsid w:val="00EE1B11"/>
    <w:rsid w:val="00EE2163"/>
    <w:rsid w:val="00EE2167"/>
    <w:rsid w:val="00EE24B3"/>
    <w:rsid w:val="00EE26A6"/>
    <w:rsid w:val="00EE2789"/>
    <w:rsid w:val="00EE28B8"/>
    <w:rsid w:val="00EE344A"/>
    <w:rsid w:val="00EE34FB"/>
    <w:rsid w:val="00EE3560"/>
    <w:rsid w:val="00EE35B0"/>
    <w:rsid w:val="00EE3A7F"/>
    <w:rsid w:val="00EE3B1F"/>
    <w:rsid w:val="00EE42A5"/>
    <w:rsid w:val="00EE42EE"/>
    <w:rsid w:val="00EE4305"/>
    <w:rsid w:val="00EE4936"/>
    <w:rsid w:val="00EE4A32"/>
    <w:rsid w:val="00EE4E92"/>
    <w:rsid w:val="00EE5057"/>
    <w:rsid w:val="00EE5142"/>
    <w:rsid w:val="00EE5304"/>
    <w:rsid w:val="00EE5610"/>
    <w:rsid w:val="00EE5768"/>
    <w:rsid w:val="00EE5831"/>
    <w:rsid w:val="00EE588D"/>
    <w:rsid w:val="00EE5B31"/>
    <w:rsid w:val="00EE6797"/>
    <w:rsid w:val="00EE6C8A"/>
    <w:rsid w:val="00EE6FBA"/>
    <w:rsid w:val="00EE77A0"/>
    <w:rsid w:val="00EE7A94"/>
    <w:rsid w:val="00EF044C"/>
    <w:rsid w:val="00EF0480"/>
    <w:rsid w:val="00EF04D2"/>
    <w:rsid w:val="00EF0CAE"/>
    <w:rsid w:val="00EF1697"/>
    <w:rsid w:val="00EF179C"/>
    <w:rsid w:val="00EF1FC9"/>
    <w:rsid w:val="00EF1FD4"/>
    <w:rsid w:val="00EF20FD"/>
    <w:rsid w:val="00EF22AC"/>
    <w:rsid w:val="00EF25D0"/>
    <w:rsid w:val="00EF27C5"/>
    <w:rsid w:val="00EF3694"/>
    <w:rsid w:val="00EF3A06"/>
    <w:rsid w:val="00EF3A28"/>
    <w:rsid w:val="00EF3A89"/>
    <w:rsid w:val="00EF3B19"/>
    <w:rsid w:val="00EF3D92"/>
    <w:rsid w:val="00EF4103"/>
    <w:rsid w:val="00EF4342"/>
    <w:rsid w:val="00EF44D8"/>
    <w:rsid w:val="00EF4912"/>
    <w:rsid w:val="00EF4B5C"/>
    <w:rsid w:val="00EF4BAC"/>
    <w:rsid w:val="00EF4C47"/>
    <w:rsid w:val="00EF4CA9"/>
    <w:rsid w:val="00EF5492"/>
    <w:rsid w:val="00EF5763"/>
    <w:rsid w:val="00EF5969"/>
    <w:rsid w:val="00EF5A58"/>
    <w:rsid w:val="00EF5ADC"/>
    <w:rsid w:val="00EF5EEC"/>
    <w:rsid w:val="00EF61D6"/>
    <w:rsid w:val="00EF664F"/>
    <w:rsid w:val="00EF6CEA"/>
    <w:rsid w:val="00EF72B0"/>
    <w:rsid w:val="00EF77B1"/>
    <w:rsid w:val="00EF7900"/>
    <w:rsid w:val="00F00509"/>
    <w:rsid w:val="00F0069F"/>
    <w:rsid w:val="00F0089F"/>
    <w:rsid w:val="00F012D2"/>
    <w:rsid w:val="00F012DC"/>
    <w:rsid w:val="00F014D6"/>
    <w:rsid w:val="00F01870"/>
    <w:rsid w:val="00F01C27"/>
    <w:rsid w:val="00F020C4"/>
    <w:rsid w:val="00F021ED"/>
    <w:rsid w:val="00F02D0D"/>
    <w:rsid w:val="00F0315C"/>
    <w:rsid w:val="00F0411F"/>
    <w:rsid w:val="00F042B1"/>
    <w:rsid w:val="00F04419"/>
    <w:rsid w:val="00F04B7C"/>
    <w:rsid w:val="00F05A57"/>
    <w:rsid w:val="00F0616C"/>
    <w:rsid w:val="00F06722"/>
    <w:rsid w:val="00F06A9A"/>
    <w:rsid w:val="00F06F36"/>
    <w:rsid w:val="00F07EBD"/>
    <w:rsid w:val="00F07F46"/>
    <w:rsid w:val="00F07F93"/>
    <w:rsid w:val="00F10815"/>
    <w:rsid w:val="00F10C2E"/>
    <w:rsid w:val="00F10DA1"/>
    <w:rsid w:val="00F1125A"/>
    <w:rsid w:val="00F114D7"/>
    <w:rsid w:val="00F11DBC"/>
    <w:rsid w:val="00F11E92"/>
    <w:rsid w:val="00F123DA"/>
    <w:rsid w:val="00F1266E"/>
    <w:rsid w:val="00F12958"/>
    <w:rsid w:val="00F12E47"/>
    <w:rsid w:val="00F12F1D"/>
    <w:rsid w:val="00F136BB"/>
    <w:rsid w:val="00F13BF9"/>
    <w:rsid w:val="00F13E26"/>
    <w:rsid w:val="00F13F69"/>
    <w:rsid w:val="00F140F9"/>
    <w:rsid w:val="00F144B0"/>
    <w:rsid w:val="00F1484E"/>
    <w:rsid w:val="00F14968"/>
    <w:rsid w:val="00F15253"/>
    <w:rsid w:val="00F1539E"/>
    <w:rsid w:val="00F15692"/>
    <w:rsid w:val="00F15ECF"/>
    <w:rsid w:val="00F161C6"/>
    <w:rsid w:val="00F1651A"/>
    <w:rsid w:val="00F16719"/>
    <w:rsid w:val="00F171E9"/>
    <w:rsid w:val="00F1722C"/>
    <w:rsid w:val="00F17559"/>
    <w:rsid w:val="00F177B8"/>
    <w:rsid w:val="00F17B4A"/>
    <w:rsid w:val="00F21031"/>
    <w:rsid w:val="00F210B2"/>
    <w:rsid w:val="00F2113B"/>
    <w:rsid w:val="00F2158B"/>
    <w:rsid w:val="00F219FD"/>
    <w:rsid w:val="00F21D49"/>
    <w:rsid w:val="00F21DB3"/>
    <w:rsid w:val="00F21F3D"/>
    <w:rsid w:val="00F228E2"/>
    <w:rsid w:val="00F22D89"/>
    <w:rsid w:val="00F23218"/>
    <w:rsid w:val="00F23648"/>
    <w:rsid w:val="00F23771"/>
    <w:rsid w:val="00F237B3"/>
    <w:rsid w:val="00F23868"/>
    <w:rsid w:val="00F23A70"/>
    <w:rsid w:val="00F24154"/>
    <w:rsid w:val="00F2426C"/>
    <w:rsid w:val="00F243F6"/>
    <w:rsid w:val="00F248BC"/>
    <w:rsid w:val="00F24ADD"/>
    <w:rsid w:val="00F25544"/>
    <w:rsid w:val="00F2587B"/>
    <w:rsid w:val="00F26054"/>
    <w:rsid w:val="00F2642F"/>
    <w:rsid w:val="00F266AC"/>
    <w:rsid w:val="00F268F7"/>
    <w:rsid w:val="00F273D9"/>
    <w:rsid w:val="00F2741A"/>
    <w:rsid w:val="00F278CD"/>
    <w:rsid w:val="00F27BE8"/>
    <w:rsid w:val="00F30473"/>
    <w:rsid w:val="00F3048E"/>
    <w:rsid w:val="00F304A3"/>
    <w:rsid w:val="00F3070A"/>
    <w:rsid w:val="00F3091C"/>
    <w:rsid w:val="00F30BCF"/>
    <w:rsid w:val="00F310FB"/>
    <w:rsid w:val="00F311DD"/>
    <w:rsid w:val="00F31B36"/>
    <w:rsid w:val="00F31DDC"/>
    <w:rsid w:val="00F32084"/>
    <w:rsid w:val="00F32161"/>
    <w:rsid w:val="00F32260"/>
    <w:rsid w:val="00F32395"/>
    <w:rsid w:val="00F324CE"/>
    <w:rsid w:val="00F3254E"/>
    <w:rsid w:val="00F32914"/>
    <w:rsid w:val="00F32B57"/>
    <w:rsid w:val="00F32B79"/>
    <w:rsid w:val="00F32C7F"/>
    <w:rsid w:val="00F32E73"/>
    <w:rsid w:val="00F3362C"/>
    <w:rsid w:val="00F33BC4"/>
    <w:rsid w:val="00F33CFB"/>
    <w:rsid w:val="00F33D77"/>
    <w:rsid w:val="00F33DC6"/>
    <w:rsid w:val="00F34A25"/>
    <w:rsid w:val="00F35183"/>
    <w:rsid w:val="00F357FF"/>
    <w:rsid w:val="00F3589E"/>
    <w:rsid w:val="00F35913"/>
    <w:rsid w:val="00F36414"/>
    <w:rsid w:val="00F36BA9"/>
    <w:rsid w:val="00F36CB3"/>
    <w:rsid w:val="00F36FEA"/>
    <w:rsid w:val="00F3700E"/>
    <w:rsid w:val="00F37277"/>
    <w:rsid w:val="00F374C0"/>
    <w:rsid w:val="00F37668"/>
    <w:rsid w:val="00F37A35"/>
    <w:rsid w:val="00F37EED"/>
    <w:rsid w:val="00F407C5"/>
    <w:rsid w:val="00F417A6"/>
    <w:rsid w:val="00F4184C"/>
    <w:rsid w:val="00F41EAE"/>
    <w:rsid w:val="00F420BA"/>
    <w:rsid w:val="00F4223E"/>
    <w:rsid w:val="00F42291"/>
    <w:rsid w:val="00F423F9"/>
    <w:rsid w:val="00F42964"/>
    <w:rsid w:val="00F43073"/>
    <w:rsid w:val="00F4320C"/>
    <w:rsid w:val="00F4352A"/>
    <w:rsid w:val="00F43603"/>
    <w:rsid w:val="00F4363A"/>
    <w:rsid w:val="00F43A07"/>
    <w:rsid w:val="00F43D72"/>
    <w:rsid w:val="00F43F58"/>
    <w:rsid w:val="00F441AA"/>
    <w:rsid w:val="00F44219"/>
    <w:rsid w:val="00F44724"/>
    <w:rsid w:val="00F44896"/>
    <w:rsid w:val="00F44C10"/>
    <w:rsid w:val="00F44C38"/>
    <w:rsid w:val="00F44DC5"/>
    <w:rsid w:val="00F45B2C"/>
    <w:rsid w:val="00F4646B"/>
    <w:rsid w:val="00F464C1"/>
    <w:rsid w:val="00F4674A"/>
    <w:rsid w:val="00F467B2"/>
    <w:rsid w:val="00F47012"/>
    <w:rsid w:val="00F4712B"/>
    <w:rsid w:val="00F4727F"/>
    <w:rsid w:val="00F4743C"/>
    <w:rsid w:val="00F47884"/>
    <w:rsid w:val="00F47BF6"/>
    <w:rsid w:val="00F47DE3"/>
    <w:rsid w:val="00F47DFA"/>
    <w:rsid w:val="00F5002A"/>
    <w:rsid w:val="00F5047C"/>
    <w:rsid w:val="00F50502"/>
    <w:rsid w:val="00F50631"/>
    <w:rsid w:val="00F506AE"/>
    <w:rsid w:val="00F50736"/>
    <w:rsid w:val="00F50808"/>
    <w:rsid w:val="00F50814"/>
    <w:rsid w:val="00F50B74"/>
    <w:rsid w:val="00F50F10"/>
    <w:rsid w:val="00F51045"/>
    <w:rsid w:val="00F512D4"/>
    <w:rsid w:val="00F51492"/>
    <w:rsid w:val="00F51D40"/>
    <w:rsid w:val="00F51E6C"/>
    <w:rsid w:val="00F52898"/>
    <w:rsid w:val="00F529B4"/>
    <w:rsid w:val="00F52CA6"/>
    <w:rsid w:val="00F52FDB"/>
    <w:rsid w:val="00F52FE1"/>
    <w:rsid w:val="00F532D5"/>
    <w:rsid w:val="00F53756"/>
    <w:rsid w:val="00F53A74"/>
    <w:rsid w:val="00F53C91"/>
    <w:rsid w:val="00F54230"/>
    <w:rsid w:val="00F543C8"/>
    <w:rsid w:val="00F54D6C"/>
    <w:rsid w:val="00F55B9F"/>
    <w:rsid w:val="00F56373"/>
    <w:rsid w:val="00F56DD3"/>
    <w:rsid w:val="00F5711D"/>
    <w:rsid w:val="00F57206"/>
    <w:rsid w:val="00F57B02"/>
    <w:rsid w:val="00F57C6C"/>
    <w:rsid w:val="00F57CC4"/>
    <w:rsid w:val="00F60755"/>
    <w:rsid w:val="00F60940"/>
    <w:rsid w:val="00F609BD"/>
    <w:rsid w:val="00F60A01"/>
    <w:rsid w:val="00F60A4E"/>
    <w:rsid w:val="00F60AFE"/>
    <w:rsid w:val="00F60CE6"/>
    <w:rsid w:val="00F60D6E"/>
    <w:rsid w:val="00F60F7A"/>
    <w:rsid w:val="00F61034"/>
    <w:rsid w:val="00F610AC"/>
    <w:rsid w:val="00F611D9"/>
    <w:rsid w:val="00F61258"/>
    <w:rsid w:val="00F6136C"/>
    <w:rsid w:val="00F615DE"/>
    <w:rsid w:val="00F61817"/>
    <w:rsid w:val="00F6195C"/>
    <w:rsid w:val="00F61CE8"/>
    <w:rsid w:val="00F61D08"/>
    <w:rsid w:val="00F61EE4"/>
    <w:rsid w:val="00F62800"/>
    <w:rsid w:val="00F628C2"/>
    <w:rsid w:val="00F6292E"/>
    <w:rsid w:val="00F62A36"/>
    <w:rsid w:val="00F62CF4"/>
    <w:rsid w:val="00F62F8D"/>
    <w:rsid w:val="00F6310F"/>
    <w:rsid w:val="00F63816"/>
    <w:rsid w:val="00F63A38"/>
    <w:rsid w:val="00F643D2"/>
    <w:rsid w:val="00F643E3"/>
    <w:rsid w:val="00F64945"/>
    <w:rsid w:val="00F64B0E"/>
    <w:rsid w:val="00F64C81"/>
    <w:rsid w:val="00F65565"/>
    <w:rsid w:val="00F656E6"/>
    <w:rsid w:val="00F6591A"/>
    <w:rsid w:val="00F65FF3"/>
    <w:rsid w:val="00F66A12"/>
    <w:rsid w:val="00F6729C"/>
    <w:rsid w:val="00F67408"/>
    <w:rsid w:val="00F676D5"/>
    <w:rsid w:val="00F67ADB"/>
    <w:rsid w:val="00F67F2A"/>
    <w:rsid w:val="00F7002F"/>
    <w:rsid w:val="00F70E82"/>
    <w:rsid w:val="00F70EEF"/>
    <w:rsid w:val="00F7121B"/>
    <w:rsid w:val="00F7156B"/>
    <w:rsid w:val="00F7159E"/>
    <w:rsid w:val="00F71AC2"/>
    <w:rsid w:val="00F71EA4"/>
    <w:rsid w:val="00F71EBC"/>
    <w:rsid w:val="00F72009"/>
    <w:rsid w:val="00F72078"/>
    <w:rsid w:val="00F72425"/>
    <w:rsid w:val="00F727F1"/>
    <w:rsid w:val="00F72C9F"/>
    <w:rsid w:val="00F72D22"/>
    <w:rsid w:val="00F72E3D"/>
    <w:rsid w:val="00F731F1"/>
    <w:rsid w:val="00F73C82"/>
    <w:rsid w:val="00F740FC"/>
    <w:rsid w:val="00F75226"/>
    <w:rsid w:val="00F75244"/>
    <w:rsid w:val="00F75A65"/>
    <w:rsid w:val="00F75EA2"/>
    <w:rsid w:val="00F765CA"/>
    <w:rsid w:val="00F7681A"/>
    <w:rsid w:val="00F76A02"/>
    <w:rsid w:val="00F76A76"/>
    <w:rsid w:val="00F76D49"/>
    <w:rsid w:val="00F76D4B"/>
    <w:rsid w:val="00F770CF"/>
    <w:rsid w:val="00F772AA"/>
    <w:rsid w:val="00F774AF"/>
    <w:rsid w:val="00F77B82"/>
    <w:rsid w:val="00F77ED7"/>
    <w:rsid w:val="00F80540"/>
    <w:rsid w:val="00F80AC4"/>
    <w:rsid w:val="00F80BB5"/>
    <w:rsid w:val="00F810D9"/>
    <w:rsid w:val="00F818DE"/>
    <w:rsid w:val="00F81AA5"/>
    <w:rsid w:val="00F81D86"/>
    <w:rsid w:val="00F824A4"/>
    <w:rsid w:val="00F824CD"/>
    <w:rsid w:val="00F826A8"/>
    <w:rsid w:val="00F82733"/>
    <w:rsid w:val="00F82C70"/>
    <w:rsid w:val="00F83144"/>
    <w:rsid w:val="00F83BE6"/>
    <w:rsid w:val="00F83FD4"/>
    <w:rsid w:val="00F84181"/>
    <w:rsid w:val="00F84506"/>
    <w:rsid w:val="00F84567"/>
    <w:rsid w:val="00F84CAA"/>
    <w:rsid w:val="00F8500B"/>
    <w:rsid w:val="00F853EF"/>
    <w:rsid w:val="00F85AE5"/>
    <w:rsid w:val="00F85BD5"/>
    <w:rsid w:val="00F85DFF"/>
    <w:rsid w:val="00F85FBD"/>
    <w:rsid w:val="00F862B7"/>
    <w:rsid w:val="00F863F9"/>
    <w:rsid w:val="00F8664D"/>
    <w:rsid w:val="00F867F8"/>
    <w:rsid w:val="00F870D0"/>
    <w:rsid w:val="00F8717E"/>
    <w:rsid w:val="00F872D3"/>
    <w:rsid w:val="00F87EFB"/>
    <w:rsid w:val="00F90617"/>
    <w:rsid w:val="00F907B6"/>
    <w:rsid w:val="00F912C5"/>
    <w:rsid w:val="00F91785"/>
    <w:rsid w:val="00F924ED"/>
    <w:rsid w:val="00F925A0"/>
    <w:rsid w:val="00F92934"/>
    <w:rsid w:val="00F92FEF"/>
    <w:rsid w:val="00F93AB9"/>
    <w:rsid w:val="00F94125"/>
    <w:rsid w:val="00F9432B"/>
    <w:rsid w:val="00F94355"/>
    <w:rsid w:val="00F94A28"/>
    <w:rsid w:val="00F94D16"/>
    <w:rsid w:val="00F94DDD"/>
    <w:rsid w:val="00F95040"/>
    <w:rsid w:val="00F9584D"/>
    <w:rsid w:val="00F95B04"/>
    <w:rsid w:val="00F95B6B"/>
    <w:rsid w:val="00F95E33"/>
    <w:rsid w:val="00F9620E"/>
    <w:rsid w:val="00F9626D"/>
    <w:rsid w:val="00F965A0"/>
    <w:rsid w:val="00F9676E"/>
    <w:rsid w:val="00F97372"/>
    <w:rsid w:val="00F973D0"/>
    <w:rsid w:val="00F978FF"/>
    <w:rsid w:val="00F97B7D"/>
    <w:rsid w:val="00F97B97"/>
    <w:rsid w:val="00F97D7D"/>
    <w:rsid w:val="00FA01F0"/>
    <w:rsid w:val="00FA06BC"/>
    <w:rsid w:val="00FA085F"/>
    <w:rsid w:val="00FA0FA8"/>
    <w:rsid w:val="00FA0FCF"/>
    <w:rsid w:val="00FA103E"/>
    <w:rsid w:val="00FA144E"/>
    <w:rsid w:val="00FA185C"/>
    <w:rsid w:val="00FA1E47"/>
    <w:rsid w:val="00FA206C"/>
    <w:rsid w:val="00FA2583"/>
    <w:rsid w:val="00FA26EF"/>
    <w:rsid w:val="00FA291C"/>
    <w:rsid w:val="00FA2BBF"/>
    <w:rsid w:val="00FA2EDA"/>
    <w:rsid w:val="00FA2F4D"/>
    <w:rsid w:val="00FA312C"/>
    <w:rsid w:val="00FA37E6"/>
    <w:rsid w:val="00FA3C22"/>
    <w:rsid w:val="00FA4064"/>
    <w:rsid w:val="00FA42D0"/>
    <w:rsid w:val="00FA4793"/>
    <w:rsid w:val="00FA495B"/>
    <w:rsid w:val="00FA5069"/>
    <w:rsid w:val="00FA5094"/>
    <w:rsid w:val="00FA5164"/>
    <w:rsid w:val="00FA59EE"/>
    <w:rsid w:val="00FA5D86"/>
    <w:rsid w:val="00FA5DDC"/>
    <w:rsid w:val="00FA5E2E"/>
    <w:rsid w:val="00FA6367"/>
    <w:rsid w:val="00FA67CC"/>
    <w:rsid w:val="00FA6F49"/>
    <w:rsid w:val="00FA7000"/>
    <w:rsid w:val="00FA71E3"/>
    <w:rsid w:val="00FA72E2"/>
    <w:rsid w:val="00FA7322"/>
    <w:rsid w:val="00FA7476"/>
    <w:rsid w:val="00FA7612"/>
    <w:rsid w:val="00FA7A18"/>
    <w:rsid w:val="00FA7A45"/>
    <w:rsid w:val="00FA7BAF"/>
    <w:rsid w:val="00FA7EAB"/>
    <w:rsid w:val="00FB0A25"/>
    <w:rsid w:val="00FB0E83"/>
    <w:rsid w:val="00FB0EF4"/>
    <w:rsid w:val="00FB18E9"/>
    <w:rsid w:val="00FB1A20"/>
    <w:rsid w:val="00FB244D"/>
    <w:rsid w:val="00FB2EB6"/>
    <w:rsid w:val="00FB2F81"/>
    <w:rsid w:val="00FB3AC0"/>
    <w:rsid w:val="00FB3D67"/>
    <w:rsid w:val="00FB4246"/>
    <w:rsid w:val="00FB43F6"/>
    <w:rsid w:val="00FB519E"/>
    <w:rsid w:val="00FB5329"/>
    <w:rsid w:val="00FB5AAB"/>
    <w:rsid w:val="00FB5B44"/>
    <w:rsid w:val="00FB6A8C"/>
    <w:rsid w:val="00FB6BE5"/>
    <w:rsid w:val="00FB6DA1"/>
    <w:rsid w:val="00FB6DEA"/>
    <w:rsid w:val="00FB73C8"/>
    <w:rsid w:val="00FB7429"/>
    <w:rsid w:val="00FB7CBD"/>
    <w:rsid w:val="00FC01EC"/>
    <w:rsid w:val="00FC049B"/>
    <w:rsid w:val="00FC073A"/>
    <w:rsid w:val="00FC0C63"/>
    <w:rsid w:val="00FC0D03"/>
    <w:rsid w:val="00FC1602"/>
    <w:rsid w:val="00FC167F"/>
    <w:rsid w:val="00FC1771"/>
    <w:rsid w:val="00FC1B78"/>
    <w:rsid w:val="00FC1FE2"/>
    <w:rsid w:val="00FC21E0"/>
    <w:rsid w:val="00FC22B6"/>
    <w:rsid w:val="00FC22F5"/>
    <w:rsid w:val="00FC2DDE"/>
    <w:rsid w:val="00FC3512"/>
    <w:rsid w:val="00FC3BFB"/>
    <w:rsid w:val="00FC419B"/>
    <w:rsid w:val="00FC4518"/>
    <w:rsid w:val="00FC457E"/>
    <w:rsid w:val="00FC45E8"/>
    <w:rsid w:val="00FC47BB"/>
    <w:rsid w:val="00FC480B"/>
    <w:rsid w:val="00FC4967"/>
    <w:rsid w:val="00FC49F4"/>
    <w:rsid w:val="00FC54FE"/>
    <w:rsid w:val="00FC5B30"/>
    <w:rsid w:val="00FC6B88"/>
    <w:rsid w:val="00FC6DEA"/>
    <w:rsid w:val="00FC6FBA"/>
    <w:rsid w:val="00FC787C"/>
    <w:rsid w:val="00FC78A3"/>
    <w:rsid w:val="00FC7ED2"/>
    <w:rsid w:val="00FD0160"/>
    <w:rsid w:val="00FD03A9"/>
    <w:rsid w:val="00FD06AF"/>
    <w:rsid w:val="00FD0C06"/>
    <w:rsid w:val="00FD18CC"/>
    <w:rsid w:val="00FD19AA"/>
    <w:rsid w:val="00FD1B0C"/>
    <w:rsid w:val="00FD1C54"/>
    <w:rsid w:val="00FD215F"/>
    <w:rsid w:val="00FD2224"/>
    <w:rsid w:val="00FD2457"/>
    <w:rsid w:val="00FD249C"/>
    <w:rsid w:val="00FD24D5"/>
    <w:rsid w:val="00FD2597"/>
    <w:rsid w:val="00FD2AEA"/>
    <w:rsid w:val="00FD2EC7"/>
    <w:rsid w:val="00FD3023"/>
    <w:rsid w:val="00FD36DF"/>
    <w:rsid w:val="00FD3E67"/>
    <w:rsid w:val="00FD4190"/>
    <w:rsid w:val="00FD458B"/>
    <w:rsid w:val="00FD4BC7"/>
    <w:rsid w:val="00FD4E05"/>
    <w:rsid w:val="00FD5604"/>
    <w:rsid w:val="00FD59AC"/>
    <w:rsid w:val="00FD62F3"/>
    <w:rsid w:val="00FD7527"/>
    <w:rsid w:val="00FD75B4"/>
    <w:rsid w:val="00FD7617"/>
    <w:rsid w:val="00FD774D"/>
    <w:rsid w:val="00FD7AC9"/>
    <w:rsid w:val="00FE03EF"/>
    <w:rsid w:val="00FE0812"/>
    <w:rsid w:val="00FE13F1"/>
    <w:rsid w:val="00FE13FA"/>
    <w:rsid w:val="00FE1636"/>
    <w:rsid w:val="00FE1827"/>
    <w:rsid w:val="00FE1FB8"/>
    <w:rsid w:val="00FE2086"/>
    <w:rsid w:val="00FE22F1"/>
    <w:rsid w:val="00FE28BB"/>
    <w:rsid w:val="00FE28F1"/>
    <w:rsid w:val="00FE2E8D"/>
    <w:rsid w:val="00FE2FEC"/>
    <w:rsid w:val="00FE31F5"/>
    <w:rsid w:val="00FE4186"/>
    <w:rsid w:val="00FE480A"/>
    <w:rsid w:val="00FE58AD"/>
    <w:rsid w:val="00FE58E4"/>
    <w:rsid w:val="00FE5A64"/>
    <w:rsid w:val="00FE5BBC"/>
    <w:rsid w:val="00FE5E2E"/>
    <w:rsid w:val="00FE6266"/>
    <w:rsid w:val="00FE6360"/>
    <w:rsid w:val="00FE6612"/>
    <w:rsid w:val="00FE6D0E"/>
    <w:rsid w:val="00FE6E5D"/>
    <w:rsid w:val="00FE7242"/>
    <w:rsid w:val="00FE73C4"/>
    <w:rsid w:val="00FE7824"/>
    <w:rsid w:val="00FE79C9"/>
    <w:rsid w:val="00FE7A8E"/>
    <w:rsid w:val="00FF0AAE"/>
    <w:rsid w:val="00FF0DCD"/>
    <w:rsid w:val="00FF122F"/>
    <w:rsid w:val="00FF18ED"/>
    <w:rsid w:val="00FF1A65"/>
    <w:rsid w:val="00FF1B4D"/>
    <w:rsid w:val="00FF1BE0"/>
    <w:rsid w:val="00FF2365"/>
    <w:rsid w:val="00FF2713"/>
    <w:rsid w:val="00FF2869"/>
    <w:rsid w:val="00FF2CE8"/>
    <w:rsid w:val="00FF2E28"/>
    <w:rsid w:val="00FF3194"/>
    <w:rsid w:val="00FF35E6"/>
    <w:rsid w:val="00FF3CA6"/>
    <w:rsid w:val="00FF474C"/>
    <w:rsid w:val="00FF496F"/>
    <w:rsid w:val="00FF4B22"/>
    <w:rsid w:val="00FF4C78"/>
    <w:rsid w:val="00FF4C85"/>
    <w:rsid w:val="00FF4E80"/>
    <w:rsid w:val="00FF4FCB"/>
    <w:rsid w:val="00FF51BD"/>
    <w:rsid w:val="00FF55FC"/>
    <w:rsid w:val="00FF599F"/>
    <w:rsid w:val="00FF5BDB"/>
    <w:rsid w:val="00FF5EEA"/>
    <w:rsid w:val="00FF6267"/>
    <w:rsid w:val="00FF6304"/>
    <w:rsid w:val="00FF6FBC"/>
    <w:rsid w:val="00FF70E4"/>
    <w:rsid w:val="00FF7BAA"/>
    <w:rsid w:val="00FF7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adadad,#d1ddff,#abbed3,#ced9e6"/>
    </o:shapedefaults>
    <o:shapelayout v:ext="edit">
      <o:idmap v:ext="edit" data="1"/>
    </o:shapelayout>
  </w:shapeDefaults>
  <w:decimalSymbol w:val="."/>
  <w:listSeparator w:val=","/>
  <w15:docId w15:val="{9C84824E-5F9C-4767-BA1F-BF3B4F98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宋体" w:hAnsi="Courier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2E0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C52240"/>
    <w:pPr>
      <w:keepNext/>
      <w:numPr>
        <w:numId w:val="8"/>
      </w:numPr>
      <w:spacing w:before="240" w:after="120"/>
      <w:outlineLvl w:val="0"/>
    </w:pPr>
    <w:rPr>
      <w:rFonts w:ascii="Arial" w:hAnsi="Arial"/>
      <w:b/>
      <w:sz w:val="32"/>
      <w:szCs w:val="32"/>
      <w:lang w:val="en-AU"/>
    </w:rPr>
  </w:style>
  <w:style w:type="paragraph" w:styleId="2">
    <w:name w:val="heading 2"/>
    <w:basedOn w:val="a"/>
    <w:next w:val="a"/>
    <w:link w:val="2Char"/>
    <w:qFormat/>
    <w:rsid w:val="00C52240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52240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4">
    <w:name w:val="heading 4"/>
    <w:basedOn w:val="a"/>
    <w:next w:val="a"/>
    <w:link w:val="4Char"/>
    <w:unhideWhenUsed/>
    <w:qFormat/>
    <w:rsid w:val="00B90471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93E69"/>
    <w:pPr>
      <w:keepNext/>
      <w:keepLines/>
      <w:numPr>
        <w:ilvl w:val="4"/>
        <w:numId w:val="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93E69"/>
    <w:pPr>
      <w:keepNext/>
      <w:keepLines/>
      <w:numPr>
        <w:ilvl w:val="5"/>
        <w:numId w:val="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893E69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893E69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893E69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52240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C52240"/>
    <w:pPr>
      <w:tabs>
        <w:tab w:val="center" w:pos="4320"/>
        <w:tab w:val="right" w:pos="8640"/>
      </w:tabs>
    </w:pPr>
  </w:style>
  <w:style w:type="paragraph" w:styleId="a5">
    <w:name w:val="Body Text"/>
    <w:basedOn w:val="a"/>
    <w:rsid w:val="00C52240"/>
    <w:pPr>
      <w:jc w:val="center"/>
    </w:pPr>
    <w:rPr>
      <w:rFonts w:ascii="Arial" w:hAnsi="Arial"/>
      <w:sz w:val="18"/>
      <w:szCs w:val="22"/>
    </w:rPr>
  </w:style>
  <w:style w:type="character" w:styleId="a6">
    <w:name w:val="page number"/>
    <w:basedOn w:val="a0"/>
    <w:rsid w:val="00C52240"/>
  </w:style>
  <w:style w:type="character" w:styleId="a7">
    <w:name w:val="Hyperlink"/>
    <w:uiPriority w:val="99"/>
    <w:rsid w:val="00C52240"/>
    <w:rPr>
      <w:color w:val="0000FF"/>
      <w:u w:val="single"/>
    </w:rPr>
  </w:style>
  <w:style w:type="paragraph" w:customStyle="1" w:styleId="NCBodyBullets">
    <w:name w:val="NC Body Bullets"/>
    <w:basedOn w:val="a"/>
    <w:rsid w:val="00C52240"/>
    <w:pPr>
      <w:numPr>
        <w:numId w:val="1"/>
      </w:numPr>
      <w:tabs>
        <w:tab w:val="clear" w:pos="720"/>
        <w:tab w:val="num" w:pos="360"/>
      </w:tabs>
      <w:spacing w:before="120"/>
      <w:ind w:left="0" w:firstLine="0"/>
      <w:jc w:val="both"/>
    </w:pPr>
    <w:rPr>
      <w:rFonts w:ascii="Arial" w:hAnsi="Arial"/>
      <w:sz w:val="20"/>
      <w:lang w:val="en-NZ"/>
    </w:rPr>
  </w:style>
  <w:style w:type="paragraph" w:customStyle="1" w:styleId="NCBodyCopy">
    <w:name w:val="NC Body Copy"/>
    <w:basedOn w:val="a"/>
    <w:link w:val="NCBodyCopyChar"/>
    <w:rsid w:val="00C52240"/>
    <w:pPr>
      <w:spacing w:before="120"/>
      <w:jc w:val="both"/>
    </w:pPr>
    <w:rPr>
      <w:rFonts w:ascii="Arial" w:hAnsi="Arial"/>
      <w:sz w:val="20"/>
    </w:rPr>
  </w:style>
  <w:style w:type="paragraph" w:customStyle="1" w:styleId="NCContentsPage">
    <w:name w:val="NC Contents Page"/>
    <w:basedOn w:val="a"/>
    <w:rsid w:val="00C52240"/>
    <w:pPr>
      <w:widowControl w:val="0"/>
      <w:numPr>
        <w:numId w:val="2"/>
      </w:numPr>
      <w:tabs>
        <w:tab w:val="clear" w:pos="720"/>
        <w:tab w:val="num" w:pos="360"/>
        <w:tab w:val="left" w:pos="900"/>
        <w:tab w:val="left" w:pos="9000"/>
      </w:tabs>
      <w:autoSpaceDE w:val="0"/>
      <w:autoSpaceDN w:val="0"/>
      <w:adjustRightInd w:val="0"/>
      <w:spacing w:before="360" w:line="240" w:lineRule="exact"/>
      <w:ind w:left="0" w:right="34" w:firstLine="0"/>
      <w:jc w:val="both"/>
    </w:pPr>
    <w:rPr>
      <w:rFonts w:ascii="Arial" w:hAnsi="Arial"/>
      <w:b/>
      <w:sz w:val="26"/>
      <w:szCs w:val="40"/>
    </w:rPr>
  </w:style>
  <w:style w:type="paragraph" w:customStyle="1" w:styleId="NCCoverTitle">
    <w:name w:val="NC Cover Title"/>
    <w:basedOn w:val="a"/>
    <w:rsid w:val="00C52240"/>
    <w:pPr>
      <w:spacing w:before="120"/>
      <w:ind w:right="260"/>
      <w:jc w:val="right"/>
    </w:pPr>
    <w:rPr>
      <w:rFonts w:ascii="Arial" w:hAnsi="Arial"/>
      <w:color w:val="FFFFFF"/>
      <w:sz w:val="44"/>
    </w:rPr>
  </w:style>
  <w:style w:type="paragraph" w:customStyle="1" w:styleId="NCIntroParagraph">
    <w:name w:val="NC Intro Paragraph"/>
    <w:basedOn w:val="a"/>
    <w:rsid w:val="00C52240"/>
    <w:pPr>
      <w:spacing w:before="120"/>
      <w:jc w:val="both"/>
    </w:pPr>
    <w:rPr>
      <w:rFonts w:ascii="Arial" w:hAnsi="Arial"/>
      <w:b/>
      <w:color w:val="808080"/>
      <w:sz w:val="20"/>
    </w:rPr>
  </w:style>
  <w:style w:type="paragraph" w:customStyle="1" w:styleId="NCSecondaryHeading">
    <w:name w:val="NC Secondary Heading"/>
    <w:basedOn w:val="a"/>
    <w:rsid w:val="00C52240"/>
    <w:pPr>
      <w:jc w:val="both"/>
    </w:pPr>
    <w:rPr>
      <w:rFonts w:ascii="Arial" w:hAnsi="Arial"/>
      <w:b/>
      <w:sz w:val="26"/>
    </w:rPr>
  </w:style>
  <w:style w:type="paragraph" w:customStyle="1" w:styleId="NCH1">
    <w:name w:val="NC H1"/>
    <w:basedOn w:val="a"/>
    <w:next w:val="NCBodyCopy"/>
    <w:rsid w:val="00C52240"/>
    <w:pPr>
      <w:widowControl w:val="0"/>
      <w:tabs>
        <w:tab w:val="left" w:pos="900"/>
        <w:tab w:val="left" w:pos="9000"/>
      </w:tabs>
      <w:autoSpaceDE w:val="0"/>
      <w:autoSpaceDN w:val="0"/>
      <w:adjustRightInd w:val="0"/>
      <w:spacing w:before="240" w:after="120" w:line="240" w:lineRule="exact"/>
      <w:ind w:right="34"/>
      <w:jc w:val="both"/>
    </w:pPr>
    <w:rPr>
      <w:rFonts w:ascii="Arial" w:hAnsi="Arial"/>
      <w:b/>
      <w:color w:val="5E82AB"/>
      <w:sz w:val="40"/>
      <w:szCs w:val="40"/>
    </w:rPr>
  </w:style>
  <w:style w:type="paragraph" w:customStyle="1" w:styleId="NCSubheadings">
    <w:name w:val="NC Sub headings"/>
    <w:basedOn w:val="3"/>
    <w:rsid w:val="00C52240"/>
    <w:pPr>
      <w:jc w:val="both"/>
    </w:pPr>
    <w:rPr>
      <w:sz w:val="20"/>
      <w:lang w:val="en-NZ"/>
    </w:rPr>
  </w:style>
  <w:style w:type="paragraph" w:customStyle="1" w:styleId="NCH2">
    <w:name w:val="NC H2"/>
    <w:basedOn w:val="NCCoverTitle"/>
    <w:next w:val="NCBodyCopy"/>
    <w:rsid w:val="00C52240"/>
    <w:pPr>
      <w:jc w:val="left"/>
    </w:pPr>
    <w:rPr>
      <w:b/>
      <w:color w:val="808080"/>
      <w:sz w:val="32"/>
    </w:rPr>
  </w:style>
  <w:style w:type="paragraph" w:customStyle="1" w:styleId="NCH3">
    <w:name w:val="NC H3"/>
    <w:basedOn w:val="NCSubheadings"/>
    <w:next w:val="NCBodyCopy"/>
    <w:rsid w:val="00C52240"/>
    <w:rPr>
      <w:sz w:val="24"/>
    </w:rPr>
  </w:style>
  <w:style w:type="paragraph" w:styleId="11">
    <w:name w:val="toc 1"/>
    <w:basedOn w:val="a"/>
    <w:next w:val="a"/>
    <w:autoRedefine/>
    <w:uiPriority w:val="39"/>
    <w:rsid w:val="00C52240"/>
    <w:pPr>
      <w:spacing w:before="360"/>
    </w:pPr>
    <w:rPr>
      <w:rFonts w:ascii="Arial" w:hAnsi="Arial" w:cs="Arial"/>
      <w:b/>
      <w:bCs/>
      <w:caps/>
    </w:rPr>
  </w:style>
  <w:style w:type="paragraph" w:styleId="20">
    <w:name w:val="toc 2"/>
    <w:basedOn w:val="a"/>
    <w:next w:val="a"/>
    <w:autoRedefine/>
    <w:uiPriority w:val="39"/>
    <w:rsid w:val="00C52240"/>
    <w:pPr>
      <w:spacing w:before="240"/>
    </w:pPr>
    <w:rPr>
      <w:rFonts w:ascii="Times New Roman" w:hAnsi="Times New Roman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C52240"/>
    <w:pPr>
      <w:ind w:left="240"/>
    </w:pPr>
    <w:rPr>
      <w:rFonts w:ascii="Times New Roman" w:hAnsi="Times New Roman"/>
      <w:sz w:val="20"/>
      <w:szCs w:val="20"/>
    </w:rPr>
  </w:style>
  <w:style w:type="paragraph" w:styleId="40">
    <w:name w:val="toc 4"/>
    <w:basedOn w:val="a"/>
    <w:next w:val="a"/>
    <w:autoRedefine/>
    <w:semiHidden/>
    <w:rsid w:val="00C52240"/>
    <w:pPr>
      <w:ind w:left="480"/>
    </w:pPr>
    <w:rPr>
      <w:rFonts w:ascii="Times New Roman" w:hAnsi="Times New Roman"/>
      <w:sz w:val="20"/>
      <w:szCs w:val="20"/>
    </w:rPr>
  </w:style>
  <w:style w:type="paragraph" w:styleId="50">
    <w:name w:val="toc 5"/>
    <w:basedOn w:val="a"/>
    <w:next w:val="a"/>
    <w:autoRedefine/>
    <w:semiHidden/>
    <w:rsid w:val="00C52240"/>
    <w:pPr>
      <w:ind w:left="720"/>
    </w:pPr>
    <w:rPr>
      <w:rFonts w:ascii="Times New Roman" w:hAnsi="Times New Roman"/>
      <w:sz w:val="20"/>
      <w:szCs w:val="20"/>
    </w:rPr>
  </w:style>
  <w:style w:type="paragraph" w:styleId="60">
    <w:name w:val="toc 6"/>
    <w:basedOn w:val="a"/>
    <w:next w:val="a"/>
    <w:autoRedefine/>
    <w:semiHidden/>
    <w:rsid w:val="00C52240"/>
    <w:pPr>
      <w:ind w:left="960"/>
    </w:pPr>
    <w:rPr>
      <w:rFonts w:ascii="Times New Roman" w:hAnsi="Times New Roman"/>
      <w:sz w:val="20"/>
      <w:szCs w:val="20"/>
    </w:rPr>
  </w:style>
  <w:style w:type="paragraph" w:styleId="70">
    <w:name w:val="toc 7"/>
    <w:basedOn w:val="a"/>
    <w:next w:val="a"/>
    <w:autoRedefine/>
    <w:semiHidden/>
    <w:rsid w:val="00C52240"/>
    <w:pPr>
      <w:ind w:left="1200"/>
    </w:pPr>
    <w:rPr>
      <w:rFonts w:ascii="Times New Roman" w:hAnsi="Times New Roman"/>
      <w:sz w:val="20"/>
      <w:szCs w:val="20"/>
    </w:rPr>
  </w:style>
  <w:style w:type="paragraph" w:styleId="80">
    <w:name w:val="toc 8"/>
    <w:basedOn w:val="a"/>
    <w:next w:val="a"/>
    <w:autoRedefine/>
    <w:semiHidden/>
    <w:rsid w:val="00C52240"/>
    <w:pPr>
      <w:ind w:left="1440"/>
    </w:pPr>
    <w:rPr>
      <w:rFonts w:ascii="Times New Roman" w:hAnsi="Times New Roman"/>
      <w:sz w:val="20"/>
      <w:szCs w:val="20"/>
    </w:rPr>
  </w:style>
  <w:style w:type="paragraph" w:styleId="90">
    <w:name w:val="toc 9"/>
    <w:basedOn w:val="a"/>
    <w:next w:val="a"/>
    <w:autoRedefine/>
    <w:semiHidden/>
    <w:rsid w:val="00C52240"/>
    <w:pPr>
      <w:ind w:left="1680"/>
    </w:pPr>
    <w:rPr>
      <w:rFonts w:ascii="Times New Roman" w:hAnsi="Times New Roman"/>
      <w:sz w:val="20"/>
      <w:szCs w:val="20"/>
    </w:rPr>
  </w:style>
  <w:style w:type="paragraph" w:styleId="31">
    <w:name w:val="Body Text 3"/>
    <w:basedOn w:val="a"/>
    <w:rsid w:val="00C52240"/>
    <w:pPr>
      <w:widowControl w:val="0"/>
    </w:pPr>
    <w:rPr>
      <w:rFonts w:ascii="Arial" w:hAnsi="Arial" w:cs="Arial"/>
      <w:sz w:val="20"/>
    </w:rPr>
  </w:style>
  <w:style w:type="table" w:styleId="a8">
    <w:name w:val="Table Grid"/>
    <w:basedOn w:val="a1"/>
    <w:rsid w:val="00114C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"/>
    <w:rsid w:val="00677042"/>
    <w:rPr>
      <w:rFonts w:ascii="Tahoma" w:hAnsi="Tahoma" w:cs="Tahoma"/>
      <w:sz w:val="16"/>
      <w:szCs w:val="16"/>
    </w:rPr>
  </w:style>
  <w:style w:type="character" w:customStyle="1" w:styleId="Char">
    <w:name w:val="批注框文本 Char"/>
    <w:link w:val="a9"/>
    <w:rsid w:val="00677042"/>
    <w:rPr>
      <w:rFonts w:ascii="Tahoma" w:hAnsi="Tahoma" w:cs="Tahoma"/>
      <w:sz w:val="16"/>
      <w:szCs w:val="16"/>
    </w:rPr>
  </w:style>
  <w:style w:type="character" w:styleId="aa">
    <w:name w:val="FollowedHyperlink"/>
    <w:rsid w:val="00C87806"/>
    <w:rPr>
      <w:color w:val="800080"/>
      <w:u w:val="single"/>
    </w:rPr>
  </w:style>
  <w:style w:type="character" w:customStyle="1" w:styleId="apple-style-span">
    <w:name w:val="apple-style-span"/>
    <w:basedOn w:val="a0"/>
    <w:rsid w:val="00156FA0"/>
  </w:style>
  <w:style w:type="character" w:customStyle="1" w:styleId="hl2">
    <w:name w:val="hl2"/>
    <w:rsid w:val="005F7A9B"/>
    <w:rPr>
      <w:b/>
      <w:bCs/>
    </w:rPr>
  </w:style>
  <w:style w:type="character" w:customStyle="1" w:styleId="keyword3">
    <w:name w:val="keyword3"/>
    <w:rsid w:val="005F7A9B"/>
    <w:rPr>
      <w:b/>
      <w:bCs/>
      <w:color w:val="000000"/>
      <w:sz w:val="30"/>
      <w:szCs w:val="30"/>
    </w:rPr>
  </w:style>
  <w:style w:type="character" w:customStyle="1" w:styleId="12">
    <w:name w:val="正文1"/>
    <w:basedOn w:val="a0"/>
    <w:rsid w:val="00A96C44"/>
  </w:style>
  <w:style w:type="paragraph" w:styleId="HTML">
    <w:name w:val="HTML Preformatted"/>
    <w:basedOn w:val="a"/>
    <w:link w:val="HTMLChar"/>
    <w:uiPriority w:val="99"/>
    <w:unhideWhenUsed/>
    <w:rsid w:val="0022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character" w:customStyle="1" w:styleId="HTMLChar">
    <w:name w:val="HTML 预设格式 Char"/>
    <w:link w:val="HTML"/>
    <w:rsid w:val="0022293F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57093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c">
    <w:name w:val="Plain Text"/>
    <w:basedOn w:val="a"/>
    <w:link w:val="Char0"/>
    <w:uiPriority w:val="99"/>
    <w:unhideWhenUsed/>
    <w:rsid w:val="00570939"/>
    <w:rPr>
      <w:rFonts w:ascii="Calibri" w:hAnsi="Calibri" w:cs="宋体"/>
      <w:sz w:val="21"/>
      <w:szCs w:val="21"/>
      <w:lang w:eastAsia="zh-CN"/>
    </w:rPr>
  </w:style>
  <w:style w:type="character" w:customStyle="1" w:styleId="Char0">
    <w:name w:val="纯文本 Char"/>
    <w:link w:val="ac"/>
    <w:uiPriority w:val="99"/>
    <w:rsid w:val="00570939"/>
    <w:rPr>
      <w:rFonts w:ascii="Calibri" w:hAnsi="Calibri" w:cs="宋体"/>
      <w:sz w:val="21"/>
      <w:szCs w:val="21"/>
    </w:rPr>
  </w:style>
  <w:style w:type="paragraph" w:styleId="ad">
    <w:name w:val="List Paragraph"/>
    <w:basedOn w:val="a"/>
    <w:uiPriority w:val="34"/>
    <w:qFormat/>
    <w:rsid w:val="00570939"/>
    <w:pPr>
      <w:ind w:firstLine="420"/>
      <w:jc w:val="both"/>
    </w:pPr>
    <w:rPr>
      <w:rFonts w:ascii="Calibri" w:hAnsi="Calibri" w:cs="宋体"/>
      <w:sz w:val="21"/>
      <w:szCs w:val="21"/>
      <w:lang w:eastAsia="zh-CN"/>
    </w:rPr>
  </w:style>
  <w:style w:type="character" w:styleId="ae">
    <w:name w:val="Strong"/>
    <w:qFormat/>
    <w:rsid w:val="00570939"/>
    <w:rPr>
      <w:b/>
      <w:bCs/>
    </w:rPr>
  </w:style>
  <w:style w:type="character" w:customStyle="1" w:styleId="shorttext1">
    <w:name w:val="short_text1"/>
    <w:rsid w:val="00FF3194"/>
    <w:rPr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427C"/>
    <w:pPr>
      <w:keepLines/>
      <w:spacing w:before="340" w:after="330" w:line="578" w:lineRule="auto"/>
      <w:outlineLvl w:val="9"/>
    </w:pPr>
    <w:rPr>
      <w:rFonts w:ascii="Courier" w:hAnsi="Courier"/>
      <w:bCs/>
      <w:kern w:val="44"/>
      <w:sz w:val="44"/>
      <w:szCs w:val="44"/>
      <w:lang w:val="en-US"/>
    </w:rPr>
  </w:style>
  <w:style w:type="paragraph" w:customStyle="1" w:styleId="Bullet">
    <w:name w:val="Bullet"/>
    <w:basedOn w:val="a"/>
    <w:link w:val="BulletChar"/>
    <w:autoRedefine/>
    <w:qFormat/>
    <w:rsid w:val="0005427C"/>
    <w:pPr>
      <w:numPr>
        <w:numId w:val="3"/>
      </w:numPr>
      <w:ind w:left="360"/>
    </w:pPr>
    <w:rPr>
      <w:rFonts w:ascii="Calibri" w:hAnsi="Calibri"/>
      <w:sz w:val="20"/>
      <w:szCs w:val="20"/>
    </w:rPr>
  </w:style>
  <w:style w:type="character" w:customStyle="1" w:styleId="BulletChar">
    <w:name w:val="Bullet Char"/>
    <w:link w:val="Bullet"/>
    <w:rsid w:val="0005427C"/>
    <w:rPr>
      <w:rFonts w:ascii="Calibri" w:hAnsi="Calibri"/>
      <w:lang w:eastAsia="en-US"/>
    </w:rPr>
  </w:style>
  <w:style w:type="character" w:customStyle="1" w:styleId="NCBodyCopyChar">
    <w:name w:val="NC Body Copy Char"/>
    <w:link w:val="NCBodyCopy"/>
    <w:rsid w:val="00C95D6A"/>
    <w:rPr>
      <w:rFonts w:ascii="Arial" w:hAnsi="Arial"/>
      <w:szCs w:val="24"/>
      <w:lang w:eastAsia="en-US"/>
    </w:rPr>
  </w:style>
  <w:style w:type="paragraph" w:styleId="af">
    <w:name w:val="Block Text"/>
    <w:basedOn w:val="a"/>
    <w:rsid w:val="008431A4"/>
    <w:rPr>
      <w:rFonts w:ascii="Arial" w:hAnsi="Arial"/>
      <w:sz w:val="22"/>
      <w:szCs w:val="20"/>
    </w:rPr>
  </w:style>
  <w:style w:type="table" w:styleId="21">
    <w:name w:val="Table Simple 2"/>
    <w:basedOn w:val="a1"/>
    <w:rsid w:val="00D95C2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rsid w:val="00D95C2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pLabel">
    <w:name w:val="Map Label"/>
    <w:basedOn w:val="a"/>
    <w:link w:val="MapLabelChar"/>
    <w:rsid w:val="001E1D9E"/>
    <w:pPr>
      <w:spacing w:before="60" w:after="60"/>
    </w:pPr>
    <w:rPr>
      <w:rFonts w:ascii="Arial" w:hAnsi="Arial"/>
      <w:b/>
      <w:color w:val="5E82AB"/>
      <w:sz w:val="20"/>
      <w:szCs w:val="20"/>
    </w:rPr>
  </w:style>
  <w:style w:type="paragraph" w:customStyle="1" w:styleId="MapBody">
    <w:name w:val="Map Body"/>
    <w:basedOn w:val="a"/>
    <w:link w:val="MapBodyChar"/>
    <w:rsid w:val="001E1D9E"/>
    <w:pPr>
      <w:keepLines/>
      <w:spacing w:before="60" w:after="120"/>
      <w:jc w:val="both"/>
    </w:pPr>
    <w:rPr>
      <w:rFonts w:ascii="Arial" w:hAnsi="Arial"/>
      <w:sz w:val="22"/>
      <w:szCs w:val="20"/>
    </w:rPr>
  </w:style>
  <w:style w:type="character" w:customStyle="1" w:styleId="MapBodyChar">
    <w:name w:val="Map Body Char"/>
    <w:link w:val="MapBody"/>
    <w:rsid w:val="001E1D9E"/>
    <w:rPr>
      <w:rFonts w:ascii="Arial" w:hAnsi="Arial"/>
      <w:sz w:val="22"/>
      <w:lang w:eastAsia="en-US"/>
    </w:rPr>
  </w:style>
  <w:style w:type="character" w:customStyle="1" w:styleId="MapLabelChar">
    <w:name w:val="Map Label Char"/>
    <w:link w:val="MapLabel"/>
    <w:rsid w:val="001E1D9E"/>
    <w:rPr>
      <w:rFonts w:ascii="Arial" w:hAnsi="Arial"/>
      <w:b/>
      <w:color w:val="5E82AB"/>
      <w:lang w:eastAsia="en-US"/>
    </w:rPr>
  </w:style>
  <w:style w:type="table" w:styleId="-3">
    <w:name w:val="Light Shading Accent 3"/>
    <w:basedOn w:val="a1"/>
    <w:uiPriority w:val="60"/>
    <w:rsid w:val="008A7382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DecimalAligned">
    <w:name w:val="Decimal Aligned"/>
    <w:basedOn w:val="a"/>
    <w:uiPriority w:val="40"/>
    <w:qFormat/>
    <w:rsid w:val="00023217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zh-CN"/>
    </w:rPr>
  </w:style>
  <w:style w:type="paragraph" w:styleId="af0">
    <w:name w:val="footnote text"/>
    <w:basedOn w:val="a"/>
    <w:link w:val="Char1"/>
    <w:uiPriority w:val="99"/>
    <w:unhideWhenUsed/>
    <w:rsid w:val="00023217"/>
    <w:rPr>
      <w:rFonts w:ascii="Calibri" w:hAnsi="Calibri"/>
      <w:sz w:val="20"/>
      <w:szCs w:val="20"/>
      <w:lang w:eastAsia="zh-CN"/>
    </w:rPr>
  </w:style>
  <w:style w:type="character" w:customStyle="1" w:styleId="Char1">
    <w:name w:val="脚注文本 Char"/>
    <w:link w:val="af0"/>
    <w:uiPriority w:val="99"/>
    <w:rsid w:val="00023217"/>
    <w:rPr>
      <w:rFonts w:ascii="Calibri" w:eastAsia="宋体" w:hAnsi="Calibri" w:cs="Times New Roman"/>
    </w:rPr>
  </w:style>
  <w:style w:type="character" w:styleId="af1">
    <w:name w:val="Subtle Emphasis"/>
    <w:uiPriority w:val="19"/>
    <w:qFormat/>
    <w:rsid w:val="00023217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023217"/>
    <w:rPr>
      <w:rFonts w:ascii="Calibri" w:hAnsi="Calibri"/>
      <w:color w:val="365F91"/>
      <w:sz w:val="22"/>
      <w:szCs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htmltxt1">
    <w:name w:val="html_txt1"/>
    <w:rsid w:val="00A12D7B"/>
    <w:rPr>
      <w:color w:val="000000"/>
    </w:rPr>
  </w:style>
  <w:style w:type="character" w:customStyle="1" w:styleId="1Char">
    <w:name w:val="标题 1 Char"/>
    <w:link w:val="1"/>
    <w:rsid w:val="00153392"/>
    <w:rPr>
      <w:rFonts w:ascii="Arial" w:hAnsi="Arial"/>
      <w:b/>
      <w:sz w:val="32"/>
      <w:szCs w:val="32"/>
      <w:lang w:val="en-AU" w:eastAsia="en-US"/>
    </w:rPr>
  </w:style>
  <w:style w:type="paragraph" w:styleId="af2">
    <w:name w:val="Title"/>
    <w:basedOn w:val="a"/>
    <w:next w:val="a"/>
    <w:link w:val="Char2"/>
    <w:uiPriority w:val="10"/>
    <w:qFormat/>
    <w:rsid w:val="00153392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customStyle="1" w:styleId="Char2">
    <w:name w:val="标题 Char"/>
    <w:link w:val="af2"/>
    <w:uiPriority w:val="10"/>
    <w:rsid w:val="00153392"/>
    <w:rPr>
      <w:rFonts w:ascii="Cambria" w:hAnsi="Cambria" w:cs="Times New Roman"/>
      <w:b/>
      <w:bCs/>
      <w:kern w:val="2"/>
      <w:sz w:val="32"/>
      <w:szCs w:val="32"/>
    </w:rPr>
  </w:style>
  <w:style w:type="character" w:styleId="af3">
    <w:name w:val="Emphasis"/>
    <w:uiPriority w:val="20"/>
    <w:qFormat/>
    <w:rsid w:val="00FA01F0"/>
    <w:rPr>
      <w:i w:val="0"/>
      <w:iCs w:val="0"/>
      <w:color w:val="CC0000"/>
    </w:rPr>
  </w:style>
  <w:style w:type="paragraph" w:styleId="af4">
    <w:name w:val="No Spacing"/>
    <w:uiPriority w:val="1"/>
    <w:qFormat/>
    <w:rsid w:val="00B71962"/>
    <w:rPr>
      <w:sz w:val="24"/>
      <w:szCs w:val="24"/>
      <w:lang w:eastAsia="en-US"/>
    </w:rPr>
  </w:style>
  <w:style w:type="paragraph" w:styleId="af5">
    <w:name w:val="Document Map"/>
    <w:basedOn w:val="a"/>
    <w:link w:val="Char3"/>
    <w:rsid w:val="003C6366"/>
    <w:rPr>
      <w:rFonts w:ascii="宋体"/>
      <w:sz w:val="18"/>
      <w:szCs w:val="18"/>
    </w:rPr>
  </w:style>
  <w:style w:type="character" w:customStyle="1" w:styleId="Char3">
    <w:name w:val="文档结构图 Char"/>
    <w:link w:val="af5"/>
    <w:rsid w:val="003C6366"/>
    <w:rPr>
      <w:rFonts w:ascii="宋体"/>
      <w:sz w:val="18"/>
      <w:szCs w:val="18"/>
      <w:lang w:eastAsia="en-US"/>
    </w:rPr>
  </w:style>
  <w:style w:type="table" w:styleId="af6">
    <w:name w:val="Table Contemporary"/>
    <w:basedOn w:val="a1"/>
    <w:rsid w:val="00325C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2Char">
    <w:name w:val="标题 2 Char"/>
    <w:basedOn w:val="a0"/>
    <w:link w:val="2"/>
    <w:rsid w:val="00992532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HTML1">
    <w:name w:val="HTML 预设格式1"/>
    <w:basedOn w:val="a"/>
    <w:rsid w:val="000F1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customStyle="1" w:styleId="13">
    <w:name w:val="列出段落1"/>
    <w:basedOn w:val="a"/>
    <w:rsid w:val="00390E95"/>
    <w:pPr>
      <w:ind w:firstLine="420"/>
      <w:jc w:val="both"/>
    </w:pPr>
    <w:rPr>
      <w:rFonts w:ascii="Calibri" w:hAnsi="Calibri" w:cs="宋体"/>
      <w:sz w:val="21"/>
      <w:szCs w:val="21"/>
      <w:lang w:eastAsia="zh-CN"/>
    </w:rPr>
  </w:style>
  <w:style w:type="paragraph" w:styleId="af7">
    <w:name w:val="Subtitle"/>
    <w:basedOn w:val="a"/>
    <w:next w:val="a"/>
    <w:link w:val="Char4"/>
    <w:qFormat/>
    <w:rsid w:val="00A6103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7"/>
    <w:rsid w:val="00A6103B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pple-converted-space">
    <w:name w:val="apple-converted-space"/>
    <w:basedOn w:val="a0"/>
    <w:rsid w:val="00A11DBB"/>
  </w:style>
  <w:style w:type="paragraph" w:customStyle="1" w:styleId="Default">
    <w:name w:val="Default"/>
    <w:rsid w:val="00D20DB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4Char">
    <w:name w:val="标题 4 Char"/>
    <w:basedOn w:val="a0"/>
    <w:link w:val="4"/>
    <w:rsid w:val="00B9047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5Char">
    <w:name w:val="标题 5 Char"/>
    <w:basedOn w:val="a0"/>
    <w:link w:val="5"/>
    <w:semiHidden/>
    <w:rsid w:val="00893E69"/>
    <w:rPr>
      <w:b/>
      <w:bCs/>
      <w:sz w:val="28"/>
      <w:szCs w:val="28"/>
      <w:lang w:eastAsia="en-US"/>
    </w:rPr>
  </w:style>
  <w:style w:type="character" w:customStyle="1" w:styleId="6Char">
    <w:name w:val="标题 6 Char"/>
    <w:basedOn w:val="a0"/>
    <w:link w:val="6"/>
    <w:semiHidden/>
    <w:rsid w:val="00893E69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Char">
    <w:name w:val="标题 7 Char"/>
    <w:basedOn w:val="a0"/>
    <w:link w:val="7"/>
    <w:semiHidden/>
    <w:rsid w:val="00893E69"/>
    <w:rPr>
      <w:b/>
      <w:bCs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893E69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rsid w:val="00893E69"/>
    <w:rPr>
      <w:rFonts w:asciiTheme="majorHAnsi" w:eastAsiaTheme="majorEastAsia" w:hAnsiTheme="majorHAnsi" w:cstheme="majorBidi"/>
      <w:sz w:val="21"/>
      <w:szCs w:val="21"/>
      <w:lang w:eastAsia="en-US"/>
    </w:rPr>
  </w:style>
  <w:style w:type="numbering" w:customStyle="1" w:styleId="10">
    <w:name w:val="样式1"/>
    <w:uiPriority w:val="99"/>
    <w:rsid w:val="00C805E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6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01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60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0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64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4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0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2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zhanzhang.baidu.com/wiki/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qui\Local%20Settings\Temporary%20Internet%20Files\OLKC9\creative-brief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BDFB9-E9A8-467A-BAF1-96902745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creative-brief.dot</Template>
  <TotalTime>615</TotalTime>
  <Pages>10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Domain Redirect Rules</vt:lpstr>
    </vt:vector>
  </TitlesOfParts>
  <Company>Netconcepts</Company>
  <LinksUpToDate>false</LinksUpToDate>
  <CharactersWithSpaces>2069</CharactersWithSpaces>
  <SharedDoc>false</SharedDoc>
  <HLinks>
    <vt:vector size="66" baseType="variant">
      <vt:variant>
        <vt:i4>1835095</vt:i4>
      </vt:variant>
      <vt:variant>
        <vt:i4>30</vt:i4>
      </vt:variant>
      <vt:variant>
        <vt:i4>0</vt:i4>
      </vt:variant>
      <vt:variant>
        <vt:i4>5</vt:i4>
      </vt:variant>
      <vt:variant>
        <vt:lpwstr>http://www.yeesha.com/zixun/zmhs/</vt:lpwstr>
      </vt:variant>
      <vt:variant>
        <vt:lpwstr/>
      </vt:variant>
      <vt:variant>
        <vt:i4>1835095</vt:i4>
      </vt:variant>
      <vt:variant>
        <vt:i4>27</vt:i4>
      </vt:variant>
      <vt:variant>
        <vt:i4>0</vt:i4>
      </vt:variant>
      <vt:variant>
        <vt:i4>5</vt:i4>
      </vt:variant>
      <vt:variant>
        <vt:lpwstr>http://www.yeesha.com/zixun/zmhs/</vt:lpwstr>
      </vt:variant>
      <vt:variant>
        <vt:lpwstr/>
      </vt:variant>
      <vt:variant>
        <vt:i4>7536692</vt:i4>
      </vt:variant>
      <vt:variant>
        <vt:i4>24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21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18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15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131141</vt:i4>
      </vt:variant>
      <vt:variant>
        <vt:i4>12</vt:i4>
      </vt:variant>
      <vt:variant>
        <vt:i4>0</vt:i4>
      </vt:variant>
      <vt:variant>
        <vt:i4>5</vt:i4>
      </vt:variant>
      <vt:variant>
        <vt:lpwstr>http://www.yeesha.com/zixun/</vt:lpwstr>
      </vt:variant>
      <vt:variant>
        <vt:lpwstr/>
      </vt:variant>
      <vt:variant>
        <vt:i4>3211305</vt:i4>
      </vt:variant>
      <vt:variant>
        <vt:i4>9</vt:i4>
      </vt:variant>
      <vt:variant>
        <vt:i4>0</vt:i4>
      </vt:variant>
      <vt:variant>
        <vt:i4>5</vt:i4>
      </vt:variant>
      <vt:variant>
        <vt:lpwstr>http://www.yeesha.com/</vt:lpwstr>
      </vt:variant>
      <vt:variant>
        <vt:lpwstr/>
      </vt:variant>
      <vt:variant>
        <vt:i4>7536692</vt:i4>
      </vt:variant>
      <vt:variant>
        <vt:i4>6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3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  <vt:variant>
        <vt:i4>7536692</vt:i4>
      </vt:variant>
      <vt:variant>
        <vt:i4>0</vt:i4>
      </vt:variant>
      <vt:variant>
        <vt:i4>0</vt:i4>
      </vt:variant>
      <vt:variant>
        <vt:i4>5</vt:i4>
      </vt:variant>
      <vt:variant>
        <vt:lpwstr>http://www.yeesha.com/zixun/xinwen1031/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海尔商城</dc:subject>
  <dc:creator>Administrator</dc:creator>
  <cp:lastModifiedBy>范文慧</cp:lastModifiedBy>
  <cp:revision>114</cp:revision>
  <cp:lastPrinted>2012-11-27T07:29:00Z</cp:lastPrinted>
  <dcterms:created xsi:type="dcterms:W3CDTF">2016-07-22T09:49:00Z</dcterms:created>
  <dcterms:modified xsi:type="dcterms:W3CDTF">2016-11-28T11:18:00Z</dcterms:modified>
</cp:coreProperties>
</file>